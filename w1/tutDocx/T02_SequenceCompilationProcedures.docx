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0707" w14:textId="77777777" w:rsidR="00142096" w:rsidRPr="00CB099B" w:rsidRDefault="00142096" w:rsidP="00AA5DA7">
      <w:pPr>
        <w:pStyle w:val="Heading1"/>
        <w:pBdr>
          <w:bottom w:val="single" w:sz="4" w:space="1" w:color="auto"/>
        </w:pBdr>
        <w:spacing w:before="0" w:after="120"/>
        <w:ind w:right="29"/>
      </w:pPr>
      <w:r w:rsidRPr="00CB099B">
        <w:t xml:space="preserve">Tutorial </w:t>
      </w:r>
      <w:r w:rsidR="00273D64" w:rsidRPr="00CB099B">
        <w:t>#</w:t>
      </w:r>
      <w:r w:rsidR="004C7B35">
        <w:t>2</w:t>
      </w:r>
      <w:r w:rsidRPr="00CB099B">
        <w:tab/>
      </w:r>
      <w:r w:rsidR="00AA5DA7" w:rsidRPr="00CB099B">
        <w:t xml:space="preserve">Sequence AND </w:t>
      </w:r>
      <w:r w:rsidR="007B622D" w:rsidRPr="00CB099B">
        <w:t>Compilation Process</w:t>
      </w:r>
    </w:p>
    <w:p w14:paraId="798B8D54" w14:textId="77777777" w:rsidR="001C7E3D" w:rsidRDefault="001C7E3D" w:rsidP="001C7E3D">
      <w:pPr>
        <w:jc w:val="center"/>
        <w:rPr>
          <w:b/>
          <w:color w:val="339966"/>
        </w:rPr>
      </w:pPr>
      <w:r w:rsidRPr="00270FEC">
        <w:rPr>
          <w:b/>
          <w:color w:val="339966"/>
        </w:rPr>
        <w:t>Tasks set in tutorials shou</w:t>
      </w:r>
      <w:r>
        <w:rPr>
          <w:b/>
          <w:color w:val="339966"/>
        </w:rPr>
        <w:t>ld be finished in your own time!</w:t>
      </w:r>
    </w:p>
    <w:p w14:paraId="769BC86D" w14:textId="77777777" w:rsidR="0026445A" w:rsidRDefault="0026445A" w:rsidP="001C7E3D">
      <w:pPr>
        <w:jc w:val="center"/>
        <w:rPr>
          <w:b/>
          <w:color w:val="339966"/>
        </w:rPr>
      </w:pPr>
    </w:p>
    <w:p w14:paraId="06F0A7C3" w14:textId="12272923" w:rsidR="0026445A" w:rsidRPr="00270FEC" w:rsidRDefault="0026445A" w:rsidP="001C7E3D">
      <w:pPr>
        <w:jc w:val="center"/>
        <w:rPr>
          <w:b/>
          <w:color w:val="339966"/>
        </w:rPr>
      </w:pPr>
      <w:r w:rsidRPr="0026445A">
        <w:rPr>
          <w:b/>
          <w:color w:val="FF0000"/>
        </w:rPr>
        <w:t>Note – copying and pasting code from Word doesn’t always work as Word uses lots of odd special characters you cannot see, but the compiler can see them!</w:t>
      </w:r>
      <w:r>
        <w:rPr>
          <w:b/>
          <w:color w:val="FF0000"/>
        </w:rPr>
        <w:t xml:space="preserve"> </w:t>
      </w:r>
      <w:r w:rsidR="00BD1927">
        <w:rPr>
          <w:b/>
          <w:color w:val="FF0000"/>
        </w:rPr>
        <w:t>If you start getting strange errors after pasting in code from Word, delete it and try writing it in by hand.</w:t>
      </w:r>
    </w:p>
    <w:p w14:paraId="65BC361C" w14:textId="77777777" w:rsidR="007B622D" w:rsidRDefault="007B622D" w:rsidP="00AA5DA7">
      <w:pPr>
        <w:pStyle w:val="Heading2"/>
      </w:pPr>
      <w:r>
        <w:t>Compilation Process</w:t>
      </w:r>
    </w:p>
    <w:p w14:paraId="0074BE19" w14:textId="77777777" w:rsidR="007B622D" w:rsidRDefault="007B622D" w:rsidP="007B622D">
      <w:pPr>
        <w:pStyle w:val="Information"/>
        <w:rPr>
          <w:lang w:val="en-GB"/>
        </w:rPr>
      </w:pPr>
      <w:r>
        <w:rPr>
          <w:lang w:val="en-GB"/>
        </w:rPr>
        <w:t>Although C++ programs may appear complex they are written in a human-readable form (with a well-defined syntax). Before a computer can execute such programs, the C++ code must be translated into machine code, something the computer can understand.</w:t>
      </w:r>
    </w:p>
    <w:p w14:paraId="19AD641B" w14:textId="77777777" w:rsidR="007B622D" w:rsidRDefault="007B622D" w:rsidP="007B622D">
      <w:pPr>
        <w:pStyle w:val="Information"/>
        <w:rPr>
          <w:lang w:val="en-GB"/>
        </w:rPr>
      </w:pPr>
      <w:r>
        <w:rPr>
          <w:lang w:val="en-GB"/>
        </w:rPr>
        <w:t>This process involves a few stages:</w:t>
      </w:r>
    </w:p>
    <w:p w14:paraId="2BE61AEE" w14:textId="77777777" w:rsidR="007B622D" w:rsidRDefault="007B622D" w:rsidP="00F06476">
      <w:pPr>
        <w:pStyle w:val="Information"/>
        <w:numPr>
          <w:ilvl w:val="0"/>
          <w:numId w:val="6"/>
        </w:numPr>
        <w:rPr>
          <w:lang w:val="en-GB"/>
        </w:rPr>
      </w:pPr>
      <w:r w:rsidRPr="0002235B">
        <w:rPr>
          <w:b/>
          <w:lang w:val="en-GB"/>
        </w:rPr>
        <w:t>Pre</w:t>
      </w:r>
      <w:r w:rsidR="0002235B" w:rsidRPr="0002235B">
        <w:rPr>
          <w:b/>
          <w:lang w:val="en-GB"/>
        </w:rPr>
        <w:t>-</w:t>
      </w:r>
      <w:r w:rsidRPr="0002235B">
        <w:rPr>
          <w:b/>
          <w:lang w:val="en-GB"/>
        </w:rPr>
        <w:t>processing</w:t>
      </w:r>
      <w:r>
        <w:rPr>
          <w:lang w:val="en-GB"/>
        </w:rPr>
        <w:t xml:space="preserve">: The </w:t>
      </w:r>
      <w:r w:rsidRPr="0002235B">
        <w:rPr>
          <w:b/>
          <w:lang w:val="en-GB"/>
        </w:rPr>
        <w:t>pre-processor</w:t>
      </w:r>
      <w:r>
        <w:rPr>
          <w:lang w:val="en-GB"/>
        </w:rPr>
        <w:t xml:space="preserve"> </w:t>
      </w:r>
      <w:r w:rsidR="0002235B" w:rsidRPr="0002235B">
        <w:rPr>
          <w:lang w:val="en-GB"/>
        </w:rPr>
        <w:t xml:space="preserve">filters </w:t>
      </w:r>
      <w:r w:rsidR="0002235B">
        <w:rPr>
          <w:lang w:val="en-GB"/>
        </w:rPr>
        <w:t>the C++</w:t>
      </w:r>
      <w:r w:rsidR="0002235B" w:rsidRPr="0002235B">
        <w:rPr>
          <w:lang w:val="en-GB"/>
        </w:rPr>
        <w:t xml:space="preserve"> source code before it is compiled</w:t>
      </w:r>
      <w:r w:rsidR="0002235B">
        <w:rPr>
          <w:lang w:val="en-GB"/>
        </w:rPr>
        <w:t>. It</w:t>
      </w:r>
      <w:r>
        <w:rPr>
          <w:lang w:val="en-GB"/>
        </w:rPr>
        <w:t xml:space="preserve"> </w:t>
      </w:r>
      <w:r w:rsidR="0002235B" w:rsidRPr="0002235B">
        <w:rPr>
          <w:lang w:val="en-GB"/>
        </w:rPr>
        <w:t>processes include-files, conditional compilation instructions and expands macros.</w:t>
      </w:r>
      <w:r w:rsidR="0002235B" w:rsidRPr="0002235B">
        <w:t xml:space="preserve"> </w:t>
      </w:r>
      <w:r w:rsidR="0002235B" w:rsidRPr="0002235B">
        <w:rPr>
          <w:lang w:val="en-GB"/>
        </w:rPr>
        <w:t>Pre</w:t>
      </w:r>
      <w:r w:rsidR="0002235B">
        <w:rPr>
          <w:lang w:val="en-GB"/>
        </w:rPr>
        <w:t>-</w:t>
      </w:r>
      <w:r w:rsidR="0002235B" w:rsidRPr="0002235B">
        <w:rPr>
          <w:lang w:val="en-GB"/>
        </w:rPr>
        <w:t>processor directives begin with hash sign</w:t>
      </w:r>
      <w:r w:rsidR="0002235B">
        <w:rPr>
          <w:lang w:val="en-GB"/>
        </w:rPr>
        <w:t xml:space="preserve"> </w:t>
      </w:r>
      <w:r w:rsidR="0002235B" w:rsidRPr="0002235B">
        <w:rPr>
          <w:lang w:val="en-GB"/>
        </w:rPr>
        <w:t>(</w:t>
      </w:r>
      <w:r w:rsidR="0002235B" w:rsidRPr="0002235B">
        <w:rPr>
          <w:rStyle w:val="CChar"/>
          <w:lang w:val="en-GB"/>
        </w:rPr>
        <w:t>#</w:t>
      </w:r>
      <w:r w:rsidR="0002235B" w:rsidRPr="0002235B">
        <w:rPr>
          <w:lang w:val="en-GB"/>
        </w:rPr>
        <w:t>).</w:t>
      </w:r>
    </w:p>
    <w:p w14:paraId="35A3E781" w14:textId="77777777" w:rsidR="0002235B" w:rsidRPr="0002235B" w:rsidRDefault="007B622D" w:rsidP="00F06476">
      <w:pPr>
        <w:pStyle w:val="Information"/>
        <w:numPr>
          <w:ilvl w:val="0"/>
          <w:numId w:val="6"/>
        </w:numPr>
        <w:rPr>
          <w:lang w:val="en-GB"/>
        </w:rPr>
      </w:pPr>
      <w:r w:rsidRPr="0002235B">
        <w:rPr>
          <w:b/>
          <w:lang w:val="en-GB"/>
        </w:rPr>
        <w:t>Compiling</w:t>
      </w:r>
      <w:r w:rsidR="0002235B">
        <w:rPr>
          <w:lang w:val="en-GB"/>
        </w:rPr>
        <w:t xml:space="preserve">: The </w:t>
      </w:r>
      <w:r w:rsidR="0002235B" w:rsidRPr="0002235B">
        <w:rPr>
          <w:b/>
          <w:lang w:val="en-GB"/>
        </w:rPr>
        <w:t>compiler</w:t>
      </w:r>
      <w:r w:rsidR="0002235B" w:rsidRPr="0002235B">
        <w:rPr>
          <w:lang w:val="en-GB"/>
        </w:rPr>
        <w:t xml:space="preserve"> takes the output of the pre</w:t>
      </w:r>
      <w:r w:rsidR="0002235B">
        <w:rPr>
          <w:lang w:val="en-GB"/>
        </w:rPr>
        <w:t>-</w:t>
      </w:r>
      <w:r w:rsidR="0002235B" w:rsidRPr="0002235B">
        <w:rPr>
          <w:lang w:val="en-GB"/>
        </w:rPr>
        <w:t xml:space="preserve">processor and </w:t>
      </w:r>
      <w:r w:rsidR="0002235B">
        <w:rPr>
          <w:lang w:val="en-GB"/>
        </w:rPr>
        <w:t>checks that</w:t>
      </w:r>
      <w:r w:rsidR="0002235B" w:rsidRPr="0002235B">
        <w:rPr>
          <w:lang w:val="en-GB"/>
        </w:rPr>
        <w:t xml:space="preserve"> the source code </w:t>
      </w:r>
      <w:r w:rsidR="0002235B">
        <w:rPr>
          <w:lang w:val="en-GB"/>
        </w:rPr>
        <w:t>is grammatically correct (f</w:t>
      </w:r>
      <w:r w:rsidR="00CE4521">
        <w:rPr>
          <w:lang w:val="en-GB"/>
        </w:rPr>
        <w:t>ol</w:t>
      </w:r>
      <w:r w:rsidR="0002235B">
        <w:rPr>
          <w:lang w:val="en-GB"/>
        </w:rPr>
        <w:t>lows the rules of C++) and makes (some) sense. If the compilation is successful it</w:t>
      </w:r>
      <w:r w:rsidR="0002235B" w:rsidRPr="0002235B">
        <w:rPr>
          <w:lang w:val="en-GB"/>
        </w:rPr>
        <w:t xml:space="preserve"> generate</w:t>
      </w:r>
      <w:r w:rsidR="0002235B">
        <w:rPr>
          <w:lang w:val="en-GB"/>
        </w:rPr>
        <w:t>s</w:t>
      </w:r>
      <w:r w:rsidR="0002235B" w:rsidRPr="0002235B">
        <w:rPr>
          <w:lang w:val="en-GB"/>
        </w:rPr>
        <w:t xml:space="preserve"> assembly code.</w:t>
      </w:r>
      <w:r w:rsidR="0002235B">
        <w:rPr>
          <w:lang w:val="en-GB"/>
        </w:rPr>
        <w:t xml:space="preserve"> The assembler then </w:t>
      </w:r>
      <w:r w:rsidR="00226292">
        <w:rPr>
          <w:lang w:val="en-GB"/>
        </w:rPr>
        <w:t>takes this assembly code and produces the equivalent machine code, also known as object code.</w:t>
      </w:r>
    </w:p>
    <w:p w14:paraId="6BF5032F" w14:textId="77777777" w:rsidR="007B622D" w:rsidRDefault="007B622D" w:rsidP="00F06476">
      <w:pPr>
        <w:pStyle w:val="Information"/>
        <w:numPr>
          <w:ilvl w:val="0"/>
          <w:numId w:val="6"/>
        </w:numPr>
        <w:rPr>
          <w:lang w:val="en-GB"/>
        </w:rPr>
      </w:pPr>
      <w:r w:rsidRPr="0002235B">
        <w:rPr>
          <w:b/>
          <w:lang w:val="en-GB"/>
        </w:rPr>
        <w:t>Linking</w:t>
      </w:r>
      <w:r w:rsidR="0002235B">
        <w:rPr>
          <w:lang w:val="en-GB"/>
        </w:rPr>
        <w:t xml:space="preserve">: </w:t>
      </w:r>
      <w:r w:rsidR="00226292">
        <w:rPr>
          <w:lang w:val="en-GB"/>
        </w:rPr>
        <w:t xml:space="preserve">In the last stage the </w:t>
      </w:r>
      <w:r w:rsidR="00226292" w:rsidRPr="00BA6878">
        <w:rPr>
          <w:b/>
          <w:lang w:val="en-GB"/>
        </w:rPr>
        <w:t>linker</w:t>
      </w:r>
      <w:r w:rsidR="00226292">
        <w:rPr>
          <w:lang w:val="en-GB"/>
        </w:rPr>
        <w:t xml:space="preserve"> takes the object code (from one or more object files) and combine them to create the executable code.</w:t>
      </w:r>
    </w:p>
    <w:p w14:paraId="318816F7" w14:textId="77777777" w:rsidR="00E41B4C" w:rsidRPr="00E41B4C" w:rsidRDefault="00E41B4C" w:rsidP="00E41B4C">
      <w:pPr>
        <w:pStyle w:val="Information"/>
        <w:rPr>
          <w:lang w:val="en-GB"/>
        </w:rPr>
      </w:pPr>
      <w:r>
        <w:t xml:space="preserve">Errors can </w:t>
      </w:r>
      <w:r>
        <w:rPr>
          <w:lang w:val="en-GB"/>
        </w:rPr>
        <w:t>occur</w:t>
      </w:r>
      <w:r>
        <w:t xml:space="preserve"> at </w:t>
      </w:r>
      <w:r>
        <w:rPr>
          <w:lang w:val="en-GB"/>
        </w:rPr>
        <w:t>various</w:t>
      </w:r>
      <w:r>
        <w:t xml:space="preserve"> stage</w:t>
      </w:r>
      <w:r>
        <w:rPr>
          <w:lang w:val="en-GB"/>
        </w:rPr>
        <w:t>s</w:t>
      </w:r>
      <w:r>
        <w:t xml:space="preserve"> of this process</w:t>
      </w:r>
      <w:r>
        <w:rPr>
          <w:lang w:val="en-GB"/>
        </w:rPr>
        <w:t xml:space="preserve">,. They are categorised as </w:t>
      </w:r>
      <w:r>
        <w:t>compiler, linking, logical or runtime error</w:t>
      </w:r>
      <w:r>
        <w:rPr>
          <w:lang w:val="en-GB"/>
        </w:rPr>
        <w:t>s depending on the nature of the problem.</w:t>
      </w:r>
    </w:p>
    <w:p w14:paraId="4CE5C2FE" w14:textId="30F7F1BC" w:rsidR="007B622D" w:rsidRDefault="00344343" w:rsidP="00A5339B">
      <w:pPr>
        <w:pStyle w:val="quest1"/>
      </w:pPr>
      <w:r>
        <w:t xml:space="preserve">Put the following program in a new Visual Studio project, let’s say </w:t>
      </w:r>
      <w:r w:rsidR="00CC4E77" w:rsidRPr="00344343">
        <w:rPr>
          <w:b/>
        </w:rPr>
        <w:t>FoP</w:t>
      </w:r>
      <w:r w:rsidR="00CE4521">
        <w:rPr>
          <w:b/>
        </w:rPr>
        <w:t xml:space="preserve"> Project Age</w:t>
      </w:r>
      <w:r>
        <w:t>.</w:t>
      </w:r>
    </w:p>
    <w:p w14:paraId="25766C22" w14:textId="77777777" w:rsidR="00344343" w:rsidRDefault="005A21C9" w:rsidP="00344343">
      <w:pPr>
        <w:pStyle w:val="quest2"/>
      </w:pPr>
      <w:r>
        <w:t>Store the following</w:t>
      </w:r>
      <w:r w:rsidR="00344343">
        <w:t xml:space="preserve"> source code </w:t>
      </w:r>
      <w:r>
        <w:t xml:space="preserve">in a new source file, let’s say </w:t>
      </w:r>
      <w:r w:rsidR="00CE4521">
        <w:rPr>
          <w:b/>
        </w:rPr>
        <w:t>Tut02</w:t>
      </w:r>
      <w:r w:rsidR="00CC4E77" w:rsidRPr="00432E05">
        <w:rPr>
          <w:b/>
        </w:rPr>
        <w:t>_C</w:t>
      </w:r>
      <w:r w:rsidR="00CC4E77" w:rsidRPr="005A21C9">
        <w:rPr>
          <w:b/>
        </w:rPr>
        <w:t>alculateAge.cpp</w:t>
      </w:r>
      <w:r w:rsidR="00CC4E77">
        <w:t>.</w:t>
      </w:r>
      <w:r>
        <w:t>.</w:t>
      </w:r>
    </w:p>
    <w:p w14:paraId="4B1F105E" w14:textId="77777777" w:rsidR="00344343" w:rsidRDefault="00344343" w:rsidP="00344343">
      <w:pPr>
        <w:pStyle w:val="C"/>
      </w:pPr>
    </w:p>
    <w:p w14:paraId="01C3D2F3" w14:textId="77777777" w:rsidR="005A21C9" w:rsidRDefault="005A21C9" w:rsidP="005A21C9">
      <w:pPr>
        <w:pStyle w:val="C"/>
      </w:pPr>
      <w:r>
        <w:t>#include &lt;iostream&gt;</w:t>
      </w:r>
    </w:p>
    <w:p w14:paraId="50805DDD" w14:textId="77777777" w:rsidR="005A21C9" w:rsidRDefault="005A21C9" w:rsidP="005A21C9">
      <w:pPr>
        <w:pStyle w:val="C"/>
      </w:pPr>
      <w:r>
        <w:t>using namespace std;</w:t>
      </w:r>
    </w:p>
    <w:p w14:paraId="679DB9DB" w14:textId="77777777" w:rsidR="005A21C9" w:rsidRDefault="005A21C9" w:rsidP="005A21C9">
      <w:pPr>
        <w:pStyle w:val="C"/>
      </w:pPr>
      <w:r>
        <w:t>int main()</w:t>
      </w:r>
    </w:p>
    <w:p w14:paraId="28EFFDD9" w14:textId="77777777" w:rsidR="005A21C9" w:rsidRDefault="005A21C9" w:rsidP="005A21C9">
      <w:pPr>
        <w:pStyle w:val="C"/>
      </w:pPr>
      <w:r>
        <w:t>{</w:t>
      </w:r>
    </w:p>
    <w:p w14:paraId="19EA27E7" w14:textId="77777777" w:rsidR="005A21C9" w:rsidRDefault="005A21C9" w:rsidP="005A21C9">
      <w:pPr>
        <w:pStyle w:val="C"/>
      </w:pPr>
      <w:r>
        <w:tab/>
        <w:t>int birthYear;</w:t>
      </w:r>
    </w:p>
    <w:p w14:paraId="470999FE" w14:textId="77777777" w:rsidR="005A21C9" w:rsidRDefault="005A21C9" w:rsidP="005A21C9">
      <w:pPr>
        <w:pStyle w:val="C"/>
      </w:pPr>
      <w:r>
        <w:tab/>
        <w:t>cout &lt;&lt; "Enter your birth year: ";</w:t>
      </w:r>
    </w:p>
    <w:p w14:paraId="56656D47" w14:textId="77777777" w:rsidR="005A21C9" w:rsidRDefault="005A21C9" w:rsidP="005A21C9">
      <w:pPr>
        <w:pStyle w:val="C"/>
      </w:pPr>
      <w:r>
        <w:tab/>
        <w:t>cin &gt;&gt; birthYear;</w:t>
      </w:r>
    </w:p>
    <w:p w14:paraId="0C1E2BFD" w14:textId="605C17FC" w:rsidR="005A21C9" w:rsidRDefault="005A21C9" w:rsidP="00453A0E">
      <w:pPr>
        <w:pStyle w:val="C"/>
      </w:pPr>
      <w:r>
        <w:tab/>
        <w:t xml:space="preserve">cout &lt;&lt; "This year you are (or will be) " &lt;&lt; </w:t>
      </w:r>
      <w:r w:rsidR="008C35B9">
        <w:rPr>
          <w:lang w:val="en-GB"/>
        </w:rPr>
        <w:t>1901</w:t>
      </w:r>
      <w:r>
        <w:t xml:space="preserve"> - birthYear</w:t>
      </w:r>
      <w:r w:rsidR="00653E0D">
        <w:rPr>
          <w:lang w:val="en-GB"/>
        </w:rPr>
        <w:t xml:space="preserve"> </w:t>
      </w:r>
      <w:r w:rsidR="00653E0D" w:rsidRPr="00653E0D">
        <w:t>&lt;&lt; endl;</w:t>
      </w:r>
    </w:p>
    <w:p w14:paraId="7C8A51AA" w14:textId="77777777" w:rsidR="00451B5C" w:rsidRDefault="00451B5C" w:rsidP="00451B5C">
      <w:pPr>
        <w:pStyle w:val="C"/>
      </w:pPr>
      <w:r w:rsidRPr="00451B5C">
        <w:tab/>
        <w:t>system("pause");</w:t>
      </w:r>
    </w:p>
    <w:p w14:paraId="616BCEE8" w14:textId="77777777" w:rsidR="005A21C9" w:rsidRDefault="005A21C9" w:rsidP="005A21C9">
      <w:pPr>
        <w:pStyle w:val="C"/>
      </w:pPr>
      <w:r>
        <w:tab/>
      </w:r>
      <w:r w:rsidR="00453A0E">
        <w:t>return 0;</w:t>
      </w:r>
    </w:p>
    <w:p w14:paraId="7FED86B3" w14:textId="77777777" w:rsidR="00344343" w:rsidRPr="005A21C9" w:rsidRDefault="005A21C9" w:rsidP="00344343">
      <w:pPr>
        <w:pStyle w:val="C"/>
        <w:rPr>
          <w:lang w:val="en-GB"/>
        </w:rPr>
      </w:pPr>
      <w:r>
        <w:rPr>
          <w:lang w:val="en-GB"/>
        </w:rPr>
        <w:t>}</w:t>
      </w:r>
    </w:p>
    <w:p w14:paraId="56557ADC" w14:textId="6DC9E24F" w:rsidR="00464B42" w:rsidRDefault="00464B42" w:rsidP="00344343">
      <w:pPr>
        <w:pStyle w:val="quest2"/>
      </w:pPr>
      <w:bookmarkStart w:id="0" w:name="_Hlk527402960"/>
      <w:r>
        <w:t xml:space="preserve">Your tutor will show you how to look at </w:t>
      </w:r>
      <w:r w:rsidR="00CC4E77">
        <w:t xml:space="preserve">some of </w:t>
      </w:r>
      <w:r>
        <w:t xml:space="preserve">the </w:t>
      </w:r>
      <w:r w:rsidR="00CC4E77">
        <w:t>files created by the system during the compilation process</w:t>
      </w:r>
      <w:r w:rsidR="00264D3F">
        <w:t>, there’s a bug in the code above</w:t>
      </w:r>
      <w:r w:rsidR="00CC4E77">
        <w:t>:</w:t>
      </w:r>
    </w:p>
    <w:p w14:paraId="28573140" w14:textId="77777777" w:rsidR="00464B42" w:rsidRDefault="00344343" w:rsidP="00F06476">
      <w:pPr>
        <w:pStyle w:val="ListParagraph"/>
        <w:numPr>
          <w:ilvl w:val="0"/>
          <w:numId w:val="7"/>
        </w:numPr>
      </w:pPr>
      <w:bookmarkStart w:id="1" w:name="_Hlk527311171"/>
      <w:bookmarkEnd w:id="0"/>
      <w:r>
        <w:t>assembly code</w:t>
      </w:r>
      <w:r w:rsidR="00756511">
        <w:t xml:space="preserve"> by right-clicking in the </w:t>
      </w:r>
      <w:r w:rsidR="00756511" w:rsidRPr="00756511">
        <w:rPr>
          <w:b/>
        </w:rPr>
        <w:t>Editor</w:t>
      </w:r>
      <w:r w:rsidR="00756511">
        <w:t xml:space="preserve"> pane before the break point for that source file and select "</w:t>
      </w:r>
      <w:r w:rsidR="00756511" w:rsidRPr="00AC5B55">
        <w:rPr>
          <w:b/>
          <w:bCs/>
        </w:rPr>
        <w:t>Go to Disassembly</w:t>
      </w:r>
      <w:r w:rsidR="00756511">
        <w:t>" option</w:t>
      </w:r>
    </w:p>
    <w:p w14:paraId="34092A3C" w14:textId="77777777" w:rsidR="00344343" w:rsidRDefault="00344343" w:rsidP="00F06476">
      <w:pPr>
        <w:pStyle w:val="ListParagraph"/>
        <w:numPr>
          <w:ilvl w:val="0"/>
          <w:numId w:val="7"/>
        </w:numPr>
      </w:pPr>
      <w:bookmarkStart w:id="2" w:name="_Hlk527311196"/>
      <w:bookmarkEnd w:id="1"/>
      <w:r>
        <w:t>object code</w:t>
      </w:r>
      <w:r w:rsidR="005A21C9">
        <w:t xml:space="preserve"> in the object file called </w:t>
      </w:r>
      <w:r w:rsidR="005A21C9" w:rsidRPr="00464B42">
        <w:rPr>
          <w:b/>
        </w:rPr>
        <w:t>calculateAge.obj</w:t>
      </w:r>
      <w:r w:rsidR="005A21C9">
        <w:t xml:space="preserve"> file</w:t>
      </w:r>
      <w:r w:rsidR="00464B42">
        <w:t xml:space="preserve"> </w:t>
      </w:r>
      <w:r w:rsidR="00756511">
        <w:t>stored i</w:t>
      </w:r>
      <w:r w:rsidR="00464B42">
        <w:t xml:space="preserve">n the </w:t>
      </w:r>
      <w:r w:rsidR="00464B42" w:rsidRPr="005A21C9">
        <w:rPr>
          <w:b/>
        </w:rPr>
        <w:t>Debug</w:t>
      </w:r>
      <w:r w:rsidR="00464B42">
        <w:t xml:space="preserve"> folder</w:t>
      </w:r>
    </w:p>
    <w:p w14:paraId="5EA60C4C" w14:textId="07C2D34A" w:rsidR="00464B42" w:rsidRDefault="00464B42" w:rsidP="00F06476">
      <w:pPr>
        <w:pStyle w:val="ListParagraph"/>
        <w:numPr>
          <w:ilvl w:val="0"/>
          <w:numId w:val="7"/>
        </w:numPr>
      </w:pPr>
      <w:bookmarkStart w:id="3" w:name="_Hlk527311219"/>
      <w:bookmarkEnd w:id="2"/>
      <w:r>
        <w:t xml:space="preserve">executable code in </w:t>
      </w:r>
      <w:r w:rsidR="00756511">
        <w:t xml:space="preserve">the </w:t>
      </w:r>
      <w:r w:rsidRPr="005A21C9">
        <w:rPr>
          <w:b/>
        </w:rPr>
        <w:t>Fop</w:t>
      </w:r>
      <w:r w:rsidR="00DF3908">
        <w:rPr>
          <w:b/>
        </w:rPr>
        <w:t>ProjectAge</w:t>
      </w:r>
      <w:r w:rsidRPr="005A21C9">
        <w:rPr>
          <w:b/>
        </w:rPr>
        <w:t>.exe</w:t>
      </w:r>
      <w:r>
        <w:t xml:space="preserve"> executable file </w:t>
      </w:r>
      <w:r w:rsidR="00756511">
        <w:t xml:space="preserve">stored </w:t>
      </w:r>
      <w:r>
        <w:t xml:space="preserve">in the </w:t>
      </w:r>
      <w:r w:rsidRPr="005A21C9">
        <w:rPr>
          <w:b/>
        </w:rPr>
        <w:t>Debug</w:t>
      </w:r>
      <w:r>
        <w:t xml:space="preserve"> folder</w:t>
      </w:r>
      <w:r w:rsidR="001D5B1C">
        <w:t>.</w:t>
      </w:r>
    </w:p>
    <w:bookmarkEnd w:id="3"/>
    <w:p w14:paraId="2332AAE9" w14:textId="77777777" w:rsidR="00CB099B" w:rsidRDefault="00CB099B">
      <w:pPr>
        <w:ind w:left="0" w:right="0"/>
        <w:rPr>
          <w:b/>
        </w:rPr>
      </w:pPr>
      <w:r>
        <w:rPr>
          <w:caps/>
        </w:rPr>
        <w:br w:type="page"/>
      </w:r>
    </w:p>
    <w:p w14:paraId="69D36450" w14:textId="77777777" w:rsidR="00770F18" w:rsidRDefault="00770F18" w:rsidP="00770F18">
      <w:pPr>
        <w:pStyle w:val="Heading2"/>
        <w:rPr>
          <w:caps w:val="0"/>
        </w:rPr>
      </w:pPr>
      <w:r w:rsidRPr="00D666FB">
        <w:rPr>
          <w:caps w:val="0"/>
        </w:rPr>
        <w:lastRenderedPageBreak/>
        <w:t>ERRORS</w:t>
      </w:r>
    </w:p>
    <w:p w14:paraId="6DBC4FB0" w14:textId="77777777" w:rsidR="00770F18" w:rsidRPr="00CE5728" w:rsidRDefault="00770F18" w:rsidP="00770F18">
      <w:pPr>
        <w:pStyle w:val="Information"/>
        <w:rPr>
          <w:b/>
          <w:lang w:val="en-GB"/>
        </w:rPr>
      </w:pPr>
      <w:r w:rsidRPr="00CE5728">
        <w:rPr>
          <w:b/>
          <w:lang w:val="en-GB"/>
        </w:rPr>
        <w:t>Compiler Messages</w:t>
      </w:r>
      <w:r>
        <w:rPr>
          <w:b/>
          <w:lang w:val="en-GB"/>
        </w:rPr>
        <w:t xml:space="preserve"> (Warnings and Errors)</w:t>
      </w:r>
    </w:p>
    <w:p w14:paraId="6C4A1217" w14:textId="77777777" w:rsidR="00770F18" w:rsidRPr="00FD028D" w:rsidRDefault="00770F18" w:rsidP="00770F18">
      <w:pPr>
        <w:pStyle w:val="Information"/>
        <w:rPr>
          <w:bCs/>
          <w:lang w:val="en-GB"/>
        </w:rPr>
      </w:pPr>
      <w:r w:rsidRPr="00FD028D">
        <w:rPr>
          <w:bCs/>
          <w:lang w:val="en-GB"/>
        </w:rPr>
        <w:t xml:space="preserve">When the compiler is compiling code (i.e., converting </w:t>
      </w:r>
      <w:r>
        <w:rPr>
          <w:bCs/>
          <w:lang w:val="en-GB"/>
        </w:rPr>
        <w:t>it</w:t>
      </w:r>
      <w:r w:rsidRPr="00FD028D">
        <w:rPr>
          <w:bCs/>
          <w:lang w:val="en-GB"/>
        </w:rPr>
        <w:t xml:space="preserve"> into instructions the machine understands), it will report problems that it finds in </w:t>
      </w:r>
      <w:r>
        <w:rPr>
          <w:bCs/>
          <w:lang w:val="en-GB"/>
        </w:rPr>
        <w:t>the</w:t>
      </w:r>
      <w:r w:rsidRPr="00FD028D">
        <w:rPr>
          <w:bCs/>
          <w:lang w:val="en-GB"/>
        </w:rPr>
        <w:t xml:space="preserve"> code.</w:t>
      </w:r>
      <w:r w:rsidRPr="00CE5728">
        <w:rPr>
          <w:bCs/>
          <w:lang w:val="en-GB"/>
        </w:rPr>
        <w:t xml:space="preserve"> A compilation error message often helps programmers debugging the source code for possible errors.</w:t>
      </w:r>
    </w:p>
    <w:p w14:paraId="70A4DFA2" w14:textId="54E03B3B" w:rsidR="00770F18" w:rsidRDefault="00770F18" w:rsidP="00F06476">
      <w:pPr>
        <w:pStyle w:val="Information"/>
        <w:numPr>
          <w:ilvl w:val="0"/>
          <w:numId w:val="12"/>
        </w:numPr>
        <w:spacing w:before="120"/>
        <w:ind w:left="714" w:hanging="357"/>
        <w:rPr>
          <w:bCs/>
          <w:lang w:val="en-GB"/>
        </w:rPr>
      </w:pPr>
      <w:r w:rsidRPr="008162A9">
        <w:rPr>
          <w:b/>
          <w:lang w:val="en-GB"/>
        </w:rPr>
        <w:t>Compiler Warnings</w:t>
      </w:r>
      <w:r>
        <w:rPr>
          <w:bCs/>
          <w:lang w:val="en-GB"/>
        </w:rPr>
        <w:t xml:space="preserve"> - </w:t>
      </w:r>
      <w:r w:rsidRPr="00FD028D">
        <w:rPr>
          <w:bCs/>
          <w:lang w:val="en-GB"/>
        </w:rPr>
        <w:t xml:space="preserve">A compiler warning </w:t>
      </w:r>
      <w:r>
        <w:rPr>
          <w:bCs/>
          <w:lang w:val="en-GB"/>
        </w:rPr>
        <w:t>(</w:t>
      </w:r>
      <w:r w:rsidRPr="00FD028D">
        <w:rPr>
          <w:bCs/>
          <w:lang w:val="en-GB"/>
        </w:rPr>
        <w:t>label</w:t>
      </w:r>
      <w:r>
        <w:rPr>
          <w:bCs/>
          <w:lang w:val="en-GB"/>
        </w:rPr>
        <w:t>led</w:t>
      </w:r>
      <w:r w:rsidRPr="00FD028D">
        <w:rPr>
          <w:bCs/>
          <w:lang w:val="en-GB"/>
        </w:rPr>
        <w:t xml:space="preserve"> warning</w:t>
      </w:r>
      <w:r>
        <w:rPr>
          <w:bCs/>
          <w:lang w:val="en-GB"/>
        </w:rPr>
        <w:t xml:space="preserve">) </w:t>
      </w:r>
      <w:r w:rsidRPr="00FD028D">
        <w:rPr>
          <w:bCs/>
          <w:lang w:val="en-GB"/>
        </w:rPr>
        <w:t xml:space="preserve">indicates </w:t>
      </w:r>
      <w:r>
        <w:rPr>
          <w:bCs/>
          <w:lang w:val="en-GB"/>
        </w:rPr>
        <w:t>something in the code is probably not quite right</w:t>
      </w:r>
      <w:r w:rsidRPr="00FD028D">
        <w:rPr>
          <w:bCs/>
          <w:lang w:val="en-GB"/>
        </w:rPr>
        <w:t>, but not something that will prevent the code from being compiled.</w:t>
      </w:r>
      <w:r w:rsidRPr="00CE5728">
        <w:rPr>
          <w:bCs/>
          <w:lang w:val="en-GB"/>
        </w:rPr>
        <w:t xml:space="preserve"> </w:t>
      </w:r>
      <w:r w:rsidRPr="00FD028D">
        <w:rPr>
          <w:bCs/>
          <w:lang w:val="en-GB"/>
        </w:rPr>
        <w:t xml:space="preserve">Always remember to </w:t>
      </w:r>
      <w:r w:rsidR="00DF3908">
        <w:rPr>
          <w:bCs/>
          <w:lang w:val="en-GB"/>
        </w:rPr>
        <w:t>fix</w:t>
      </w:r>
      <w:r>
        <w:rPr>
          <w:bCs/>
          <w:lang w:val="en-GB"/>
        </w:rPr>
        <w:t xml:space="preserve"> the </w:t>
      </w:r>
      <w:r w:rsidRPr="00FD028D">
        <w:rPr>
          <w:bCs/>
          <w:lang w:val="en-GB"/>
        </w:rPr>
        <w:t>warnings</w:t>
      </w:r>
      <w:r>
        <w:rPr>
          <w:bCs/>
          <w:lang w:val="en-GB"/>
        </w:rPr>
        <w:t xml:space="preserve"> (even if they don't stop compilation </w:t>
      </w:r>
      <w:r w:rsidRPr="00FD028D">
        <w:rPr>
          <w:bCs/>
          <w:lang w:val="en-GB"/>
        </w:rPr>
        <w:t>they often lead to other problems that will not be so easy to find</w:t>
      </w:r>
      <w:r>
        <w:rPr>
          <w:bCs/>
          <w:lang w:val="en-GB"/>
        </w:rPr>
        <w:t>)</w:t>
      </w:r>
      <w:r w:rsidRPr="00FD028D">
        <w:rPr>
          <w:bCs/>
          <w:lang w:val="en-GB"/>
        </w:rPr>
        <w:t>.</w:t>
      </w:r>
    </w:p>
    <w:p w14:paraId="00243D9F" w14:textId="631A7E37" w:rsidR="00770F18" w:rsidRPr="008162A9" w:rsidRDefault="00770F18" w:rsidP="00F06476">
      <w:pPr>
        <w:pStyle w:val="Information"/>
        <w:numPr>
          <w:ilvl w:val="0"/>
          <w:numId w:val="12"/>
        </w:numPr>
        <w:spacing w:before="120"/>
        <w:ind w:left="714" w:hanging="357"/>
        <w:rPr>
          <w:bCs/>
          <w:lang w:val="en-GB"/>
        </w:rPr>
      </w:pPr>
      <w:r w:rsidRPr="008162A9">
        <w:rPr>
          <w:b/>
          <w:lang w:val="en-GB"/>
        </w:rPr>
        <w:t>Compiler Errors</w:t>
      </w:r>
      <w:r w:rsidRPr="008162A9">
        <w:rPr>
          <w:bCs/>
          <w:lang w:val="en-GB"/>
        </w:rPr>
        <w:t xml:space="preserve"> - A compiler error indicates misuse of the programming language (syntax) (e.g., missing bracket, wrong operator, misspelt identifier, etc.). The compiler </w:t>
      </w:r>
      <w:r w:rsidR="00DF3908">
        <w:rPr>
          <w:bCs/>
          <w:lang w:val="en-GB"/>
        </w:rPr>
        <w:t>h</w:t>
      </w:r>
      <w:r w:rsidRPr="008162A9">
        <w:rPr>
          <w:bCs/>
          <w:lang w:val="en-GB"/>
        </w:rPr>
        <w:t>as identified something wrong that must be fixed before the code can be compiled</w:t>
      </w:r>
      <w:r w:rsidR="00DF3908">
        <w:rPr>
          <w:bCs/>
          <w:lang w:val="en-GB"/>
        </w:rPr>
        <w:t>.</w:t>
      </w:r>
    </w:p>
    <w:p w14:paraId="095CA24E" w14:textId="77777777" w:rsidR="00770F18" w:rsidRPr="00FD028D" w:rsidRDefault="00770F18" w:rsidP="00770F18">
      <w:pPr>
        <w:pStyle w:val="Information"/>
        <w:rPr>
          <w:bCs/>
          <w:lang w:val="en-GB"/>
        </w:rPr>
      </w:pPr>
      <w:r w:rsidRPr="00FD028D">
        <w:rPr>
          <w:bCs/>
          <w:lang w:val="en-GB"/>
        </w:rPr>
        <w:t xml:space="preserve">Compiler messages usually list the file and line number where </w:t>
      </w:r>
      <w:r>
        <w:rPr>
          <w:bCs/>
          <w:lang w:val="en-GB"/>
        </w:rPr>
        <w:t>it has detected a</w:t>
      </w:r>
      <w:r w:rsidRPr="00FD028D">
        <w:rPr>
          <w:bCs/>
          <w:lang w:val="en-GB"/>
        </w:rPr>
        <w:t xml:space="preserve"> problem. </w:t>
      </w:r>
      <w:r>
        <w:rPr>
          <w:bCs/>
          <w:lang w:val="en-GB"/>
        </w:rPr>
        <w:t xml:space="preserve">However, most often </w:t>
      </w:r>
      <w:r w:rsidRPr="00FD028D">
        <w:rPr>
          <w:bCs/>
          <w:lang w:val="en-GB"/>
        </w:rPr>
        <w:t xml:space="preserve">errors occur </w:t>
      </w:r>
      <w:r>
        <w:rPr>
          <w:bCs/>
          <w:lang w:val="en-GB"/>
        </w:rPr>
        <w:t>before that point</w:t>
      </w:r>
      <w:r w:rsidRPr="00FD028D">
        <w:rPr>
          <w:bCs/>
          <w:lang w:val="en-GB"/>
        </w:rPr>
        <w:t>.</w:t>
      </w:r>
      <w:r>
        <w:rPr>
          <w:bCs/>
          <w:lang w:val="en-GB"/>
        </w:rPr>
        <w:t xml:space="preserve"> Also</w:t>
      </w:r>
      <w:r w:rsidRPr="00FD028D">
        <w:rPr>
          <w:bCs/>
          <w:lang w:val="en-GB"/>
        </w:rPr>
        <w:t>, note that some compilers may choose to call something an error while others may just call it a warning or not complain at all.</w:t>
      </w:r>
    </w:p>
    <w:p w14:paraId="41CB3DE3" w14:textId="0A68EC82" w:rsidR="00770F18" w:rsidRDefault="00770F18" w:rsidP="00770F18">
      <w:pPr>
        <w:pStyle w:val="Information"/>
        <w:rPr>
          <w:bCs/>
          <w:lang w:val="en-GB"/>
        </w:rPr>
      </w:pPr>
      <w:r w:rsidRPr="00FD028D">
        <w:rPr>
          <w:bCs/>
          <w:lang w:val="en-GB"/>
        </w:rPr>
        <w:t xml:space="preserve">Compiler </w:t>
      </w:r>
      <w:r>
        <w:rPr>
          <w:bCs/>
          <w:lang w:val="en-GB"/>
        </w:rPr>
        <w:t xml:space="preserve">errors prevent the program </w:t>
      </w:r>
      <w:r w:rsidRPr="00FD028D">
        <w:rPr>
          <w:bCs/>
          <w:lang w:val="en-GB"/>
        </w:rPr>
        <w:t xml:space="preserve">from being </w:t>
      </w:r>
      <w:r>
        <w:rPr>
          <w:bCs/>
          <w:lang w:val="en-GB"/>
        </w:rPr>
        <w:t xml:space="preserve">compiled (no </w:t>
      </w:r>
      <w:r w:rsidRPr="00770F18">
        <w:rPr>
          <w:b/>
          <w:bCs/>
          <w:lang w:val="en-GB"/>
        </w:rPr>
        <w:t>.</w:t>
      </w:r>
      <w:r>
        <w:rPr>
          <w:b/>
          <w:bCs/>
          <w:lang w:val="en-GB"/>
        </w:rPr>
        <w:t>obj</w:t>
      </w:r>
      <w:r>
        <w:rPr>
          <w:bCs/>
          <w:lang w:val="en-GB"/>
        </w:rPr>
        <w:t xml:space="preserve"> generated)</w:t>
      </w:r>
      <w:r w:rsidRPr="00FD028D">
        <w:rPr>
          <w:bCs/>
          <w:lang w:val="en-GB"/>
        </w:rPr>
        <w:t xml:space="preserve">. </w:t>
      </w:r>
    </w:p>
    <w:p w14:paraId="2D12147C" w14:textId="77777777" w:rsidR="00770F18" w:rsidRPr="00CE5728" w:rsidRDefault="00770F18" w:rsidP="00770F18">
      <w:pPr>
        <w:pStyle w:val="Information"/>
        <w:rPr>
          <w:b/>
          <w:lang w:val="en-GB"/>
        </w:rPr>
      </w:pPr>
      <w:r w:rsidRPr="00CE5728">
        <w:rPr>
          <w:b/>
          <w:lang w:val="en-GB"/>
        </w:rPr>
        <w:t>Linker Errors</w:t>
      </w:r>
    </w:p>
    <w:p w14:paraId="29A89A3C" w14:textId="3B80219F" w:rsidR="00770F18" w:rsidRDefault="00770F18" w:rsidP="00770F18">
      <w:pPr>
        <w:pStyle w:val="Information"/>
        <w:rPr>
          <w:bCs/>
          <w:lang w:val="en-GB"/>
        </w:rPr>
      </w:pPr>
      <w:r w:rsidRPr="00FD028D">
        <w:rPr>
          <w:bCs/>
          <w:lang w:val="en-GB"/>
        </w:rPr>
        <w:t xml:space="preserve">Linking is when all the compiled pieces of a program and the libraries it uses (e.g., for </w:t>
      </w:r>
      <w:r w:rsidRPr="00CE5728">
        <w:rPr>
          <w:rStyle w:val="InformationCChar"/>
          <w:lang w:val="en-GB"/>
        </w:rPr>
        <w:t>cin</w:t>
      </w:r>
      <w:r w:rsidRPr="00FD028D">
        <w:rPr>
          <w:bCs/>
          <w:lang w:val="en-GB"/>
        </w:rPr>
        <w:t>) are put together</w:t>
      </w:r>
      <w:r w:rsidR="00DF3908">
        <w:rPr>
          <w:bCs/>
          <w:lang w:val="en-GB"/>
        </w:rPr>
        <w:t xml:space="preserve"> from obj files</w:t>
      </w:r>
      <w:r w:rsidRPr="00FD028D">
        <w:rPr>
          <w:bCs/>
          <w:lang w:val="en-GB"/>
        </w:rPr>
        <w:t xml:space="preserve"> to form an executable. </w:t>
      </w:r>
      <w:r>
        <w:rPr>
          <w:bCs/>
          <w:lang w:val="en-GB"/>
        </w:rPr>
        <w:t xml:space="preserve">A linker error </w:t>
      </w:r>
      <w:r w:rsidRPr="00FD028D">
        <w:rPr>
          <w:bCs/>
          <w:lang w:val="en-GB"/>
        </w:rPr>
        <w:t xml:space="preserve">means that </w:t>
      </w:r>
      <w:r>
        <w:rPr>
          <w:bCs/>
          <w:lang w:val="en-GB"/>
        </w:rPr>
        <w:t xml:space="preserve">although the code can </w:t>
      </w:r>
      <w:r w:rsidRPr="00FD028D">
        <w:rPr>
          <w:bCs/>
          <w:lang w:val="en-GB"/>
        </w:rPr>
        <w:t xml:space="preserve">compile, some function or library that is needed cannot be found. </w:t>
      </w:r>
      <w:r>
        <w:rPr>
          <w:bCs/>
          <w:lang w:val="en-GB"/>
        </w:rPr>
        <w:t>It may be that the library that contain that function has not been included in the code, but most often it</w:t>
      </w:r>
      <w:r w:rsidR="00DF3908">
        <w:rPr>
          <w:bCs/>
          <w:lang w:val="en-GB"/>
        </w:rPr>
        <w:t>’s</w:t>
      </w:r>
      <w:r>
        <w:rPr>
          <w:bCs/>
          <w:lang w:val="en-GB"/>
        </w:rPr>
        <w:t xml:space="preserve"> the </w:t>
      </w:r>
      <w:r w:rsidRPr="00FD028D">
        <w:rPr>
          <w:bCs/>
          <w:lang w:val="en-GB"/>
        </w:rPr>
        <w:t xml:space="preserve">name of </w:t>
      </w:r>
      <w:r>
        <w:rPr>
          <w:bCs/>
          <w:lang w:val="en-GB"/>
        </w:rPr>
        <w:t>the</w:t>
      </w:r>
      <w:r w:rsidRPr="00FD028D">
        <w:rPr>
          <w:bCs/>
          <w:lang w:val="en-GB"/>
        </w:rPr>
        <w:t xml:space="preserve"> function</w:t>
      </w:r>
      <w:r w:rsidRPr="00F05790">
        <w:rPr>
          <w:bCs/>
          <w:lang w:val="en-GB"/>
        </w:rPr>
        <w:t xml:space="preserve"> </w:t>
      </w:r>
      <w:r w:rsidR="00DF3908">
        <w:rPr>
          <w:bCs/>
          <w:lang w:val="en-GB"/>
        </w:rPr>
        <w:t xml:space="preserve">that </w:t>
      </w:r>
      <w:r>
        <w:rPr>
          <w:bCs/>
          <w:lang w:val="en-GB"/>
        </w:rPr>
        <w:t>is simply misspelt or the signature of the function definition, declaration or call do not match each other.</w:t>
      </w:r>
    </w:p>
    <w:p w14:paraId="4431CAAF" w14:textId="77777777" w:rsidR="00770F18" w:rsidRDefault="00770F18" w:rsidP="00770F18">
      <w:pPr>
        <w:pStyle w:val="Information"/>
        <w:rPr>
          <w:bCs/>
          <w:lang w:val="en-GB"/>
        </w:rPr>
      </w:pPr>
      <w:r>
        <w:rPr>
          <w:bCs/>
          <w:lang w:val="en-GB"/>
        </w:rPr>
        <w:t>Linking errors</w:t>
      </w:r>
      <w:r w:rsidRPr="00FD028D">
        <w:rPr>
          <w:bCs/>
          <w:lang w:val="en-GB"/>
        </w:rPr>
        <w:t xml:space="preserve"> prevent an executable from being generated</w:t>
      </w:r>
      <w:r>
        <w:rPr>
          <w:bCs/>
          <w:lang w:val="en-GB"/>
        </w:rPr>
        <w:t xml:space="preserve"> (no </w:t>
      </w:r>
      <w:r w:rsidRPr="00770F18">
        <w:rPr>
          <w:b/>
          <w:bCs/>
          <w:lang w:val="en-GB"/>
        </w:rPr>
        <w:t>.exe</w:t>
      </w:r>
      <w:r>
        <w:rPr>
          <w:bCs/>
          <w:lang w:val="en-GB"/>
        </w:rPr>
        <w:t xml:space="preserve"> generated)</w:t>
      </w:r>
      <w:r w:rsidRPr="00FD028D">
        <w:rPr>
          <w:bCs/>
          <w:lang w:val="en-GB"/>
        </w:rPr>
        <w:t xml:space="preserve">. </w:t>
      </w:r>
    </w:p>
    <w:p w14:paraId="45398213" w14:textId="77777777" w:rsidR="00770F18" w:rsidRPr="00F05790" w:rsidRDefault="00770F18" w:rsidP="00770F18">
      <w:pPr>
        <w:pStyle w:val="Information"/>
        <w:rPr>
          <w:b/>
          <w:lang w:val="en-GB"/>
        </w:rPr>
      </w:pPr>
      <w:r w:rsidRPr="00F05790">
        <w:rPr>
          <w:b/>
          <w:lang w:val="en-GB"/>
        </w:rPr>
        <w:t>Run-Time Errors</w:t>
      </w:r>
    </w:p>
    <w:p w14:paraId="4A3FFF53" w14:textId="77777777" w:rsidR="00770F18" w:rsidRPr="00FD028D" w:rsidRDefault="00770F18" w:rsidP="00770F18">
      <w:pPr>
        <w:pStyle w:val="Information"/>
        <w:rPr>
          <w:bCs/>
          <w:lang w:val="en-GB"/>
        </w:rPr>
      </w:pPr>
      <w:r w:rsidRPr="00FD028D">
        <w:rPr>
          <w:bCs/>
          <w:lang w:val="en-GB"/>
        </w:rPr>
        <w:t xml:space="preserve">Run-time errors only occur when a program </w:t>
      </w:r>
      <w:r>
        <w:rPr>
          <w:bCs/>
          <w:lang w:val="en-GB"/>
        </w:rPr>
        <w:t>is executed (</w:t>
      </w:r>
      <w:r w:rsidRPr="00FD028D">
        <w:rPr>
          <w:bCs/>
          <w:lang w:val="en-GB"/>
        </w:rPr>
        <w:t xml:space="preserve">and thus, </w:t>
      </w:r>
      <w:r>
        <w:rPr>
          <w:bCs/>
          <w:lang w:val="en-GB"/>
        </w:rPr>
        <w:t>the</w:t>
      </w:r>
      <w:r w:rsidRPr="00FD028D">
        <w:rPr>
          <w:bCs/>
          <w:lang w:val="en-GB"/>
        </w:rPr>
        <w:t xml:space="preserve"> program must have compiled and linked without errors). There are two main types of run-time errors:</w:t>
      </w:r>
    </w:p>
    <w:p w14:paraId="1432E6A0" w14:textId="77777777" w:rsidR="00770F18" w:rsidRPr="00FD028D" w:rsidRDefault="00770F18" w:rsidP="00F06476">
      <w:pPr>
        <w:pStyle w:val="Information"/>
        <w:numPr>
          <w:ilvl w:val="0"/>
          <w:numId w:val="13"/>
        </w:numPr>
        <w:ind w:left="714" w:hanging="357"/>
        <w:rPr>
          <w:bCs/>
          <w:lang w:val="en-GB"/>
        </w:rPr>
      </w:pPr>
      <w:r w:rsidRPr="008162A9">
        <w:rPr>
          <w:b/>
          <w:lang w:val="en-GB"/>
        </w:rPr>
        <w:t xml:space="preserve">Fatal Errors </w:t>
      </w:r>
      <w:r w:rsidRPr="00F05790">
        <w:rPr>
          <w:bCs/>
          <w:lang w:val="en-GB"/>
        </w:rPr>
        <w:t xml:space="preserve">- A fatal error </w:t>
      </w:r>
      <w:r>
        <w:rPr>
          <w:bCs/>
          <w:lang w:val="en-GB"/>
        </w:rPr>
        <w:t>crashes</w:t>
      </w:r>
      <w:r w:rsidRPr="00F05790">
        <w:rPr>
          <w:bCs/>
          <w:lang w:val="en-GB"/>
        </w:rPr>
        <w:t xml:space="preserve"> the executable </w:t>
      </w:r>
      <w:r w:rsidR="00B15090">
        <w:rPr>
          <w:bCs/>
          <w:lang w:val="en-GB"/>
        </w:rPr>
        <w:t>(</w:t>
      </w:r>
      <w:r>
        <w:rPr>
          <w:bCs/>
          <w:lang w:val="en-GB"/>
        </w:rPr>
        <w:t>e.g., t</w:t>
      </w:r>
      <w:r w:rsidRPr="00FD028D">
        <w:rPr>
          <w:bCs/>
          <w:lang w:val="en-GB"/>
        </w:rPr>
        <w:t>he program divided by zero,</w:t>
      </w:r>
      <w:r>
        <w:rPr>
          <w:bCs/>
          <w:lang w:val="en-GB"/>
        </w:rPr>
        <w:t xml:space="preserve"> the program</w:t>
      </w:r>
      <w:r w:rsidRPr="00FD028D">
        <w:rPr>
          <w:bCs/>
          <w:lang w:val="en-GB"/>
        </w:rPr>
        <w:t xml:space="preserve"> tr</w:t>
      </w:r>
      <w:r>
        <w:rPr>
          <w:bCs/>
          <w:lang w:val="en-GB"/>
        </w:rPr>
        <w:t xml:space="preserve">ies </w:t>
      </w:r>
      <w:r w:rsidRPr="00FD028D">
        <w:rPr>
          <w:bCs/>
          <w:lang w:val="en-GB"/>
        </w:rPr>
        <w:t>to access memory that your program is not allowed to use or that doesn't exist in the comput</w:t>
      </w:r>
      <w:r>
        <w:rPr>
          <w:bCs/>
          <w:lang w:val="en-GB"/>
        </w:rPr>
        <w:t xml:space="preserve">er, </w:t>
      </w:r>
      <w:r w:rsidRPr="00FD028D">
        <w:rPr>
          <w:bCs/>
          <w:lang w:val="en-GB"/>
        </w:rPr>
        <w:t>often occur due to improper use of arrays or pointers).</w:t>
      </w:r>
    </w:p>
    <w:p w14:paraId="7FC648EF" w14:textId="77777777" w:rsidR="00770F18" w:rsidRPr="00FD028D" w:rsidRDefault="00770F18" w:rsidP="00F06476">
      <w:pPr>
        <w:pStyle w:val="Information"/>
        <w:numPr>
          <w:ilvl w:val="0"/>
          <w:numId w:val="13"/>
        </w:numPr>
        <w:ind w:left="714" w:hanging="357"/>
        <w:rPr>
          <w:bCs/>
          <w:lang w:val="en-GB"/>
        </w:rPr>
      </w:pPr>
      <w:r w:rsidRPr="008162A9">
        <w:rPr>
          <w:b/>
          <w:lang w:val="en-GB"/>
        </w:rPr>
        <w:t>Logic Errors</w:t>
      </w:r>
      <w:r>
        <w:rPr>
          <w:bCs/>
          <w:lang w:val="en-GB"/>
        </w:rPr>
        <w:t xml:space="preserve"> - </w:t>
      </w:r>
      <w:r w:rsidRPr="00FD028D">
        <w:rPr>
          <w:bCs/>
          <w:lang w:val="en-GB"/>
        </w:rPr>
        <w:t xml:space="preserve">A logic error simply </w:t>
      </w:r>
      <w:r>
        <w:rPr>
          <w:bCs/>
          <w:lang w:val="en-GB"/>
        </w:rPr>
        <w:t>stops the p</w:t>
      </w:r>
      <w:r w:rsidRPr="00FD028D">
        <w:rPr>
          <w:bCs/>
          <w:lang w:val="en-GB"/>
        </w:rPr>
        <w:t xml:space="preserve">rogram </w:t>
      </w:r>
      <w:r>
        <w:rPr>
          <w:bCs/>
          <w:lang w:val="en-GB"/>
        </w:rPr>
        <w:t xml:space="preserve">from working as </w:t>
      </w:r>
      <w:r w:rsidR="00453A0E">
        <w:rPr>
          <w:bCs/>
          <w:lang w:val="en-GB"/>
        </w:rPr>
        <w:t>expected</w:t>
      </w:r>
      <w:r>
        <w:rPr>
          <w:bCs/>
          <w:lang w:val="en-GB"/>
        </w:rPr>
        <w:t xml:space="preserve"> </w:t>
      </w:r>
      <w:r w:rsidR="00120F5D">
        <w:rPr>
          <w:bCs/>
          <w:lang w:val="en-GB"/>
        </w:rPr>
        <w:t>(</w:t>
      </w:r>
      <w:r>
        <w:rPr>
          <w:bCs/>
          <w:lang w:val="en-GB"/>
        </w:rPr>
        <w:t xml:space="preserve">e.g., </w:t>
      </w:r>
      <w:r w:rsidR="00B15090">
        <w:rPr>
          <w:bCs/>
          <w:lang w:val="en-GB"/>
        </w:rPr>
        <w:t xml:space="preserve">a variable has not been initialised properly, </w:t>
      </w:r>
      <w:r w:rsidRPr="00FD028D">
        <w:rPr>
          <w:bCs/>
          <w:lang w:val="en-GB"/>
        </w:rPr>
        <w:t xml:space="preserve">an infinite loop </w:t>
      </w:r>
      <w:r>
        <w:rPr>
          <w:bCs/>
          <w:lang w:val="en-GB"/>
        </w:rPr>
        <w:t xml:space="preserve">is created </w:t>
      </w:r>
      <w:r w:rsidRPr="00FD028D">
        <w:rPr>
          <w:bCs/>
          <w:lang w:val="en-GB"/>
        </w:rPr>
        <w:t>because</w:t>
      </w:r>
      <w:r w:rsidRPr="00F05790">
        <w:rPr>
          <w:bCs/>
          <w:lang w:val="en-GB"/>
        </w:rPr>
        <w:t xml:space="preserve"> </w:t>
      </w:r>
      <w:r>
        <w:rPr>
          <w:bCs/>
          <w:lang w:val="en-GB"/>
        </w:rPr>
        <w:t>a</w:t>
      </w:r>
      <w:r w:rsidRPr="00FD028D">
        <w:rPr>
          <w:bCs/>
          <w:lang w:val="en-GB"/>
        </w:rPr>
        <w:t xml:space="preserve"> variable(s) used in the condition of </w:t>
      </w:r>
      <w:r>
        <w:rPr>
          <w:bCs/>
          <w:lang w:val="en-GB"/>
        </w:rPr>
        <w:t>that</w:t>
      </w:r>
      <w:r w:rsidRPr="00FD028D">
        <w:rPr>
          <w:bCs/>
          <w:lang w:val="en-GB"/>
        </w:rPr>
        <w:t xml:space="preserve"> loop </w:t>
      </w:r>
      <w:r>
        <w:rPr>
          <w:bCs/>
          <w:lang w:val="en-GB"/>
        </w:rPr>
        <w:t>is not updated properly).</w:t>
      </w:r>
    </w:p>
    <w:p w14:paraId="74E8FD98" w14:textId="77777777" w:rsidR="00770F18" w:rsidRPr="00FD028D" w:rsidRDefault="00B15090" w:rsidP="00770F18">
      <w:pPr>
        <w:pStyle w:val="Information"/>
        <w:rPr>
          <w:bCs/>
          <w:lang w:val="en-GB"/>
        </w:rPr>
      </w:pPr>
      <w:r>
        <w:rPr>
          <w:bCs/>
          <w:lang w:val="en-GB"/>
        </w:rPr>
        <w:t>To help</w:t>
      </w:r>
      <w:r w:rsidR="00770F18" w:rsidRPr="00FD028D">
        <w:rPr>
          <w:bCs/>
          <w:lang w:val="en-GB"/>
        </w:rPr>
        <w:t xml:space="preserve"> find</w:t>
      </w:r>
      <w:r>
        <w:rPr>
          <w:bCs/>
          <w:lang w:val="en-GB"/>
        </w:rPr>
        <w:t xml:space="preserve"> the cause of a run-time error it is recommended to n</w:t>
      </w:r>
      <w:r w:rsidR="00770F18" w:rsidRPr="00FD028D">
        <w:rPr>
          <w:bCs/>
          <w:lang w:val="en-GB"/>
        </w:rPr>
        <w:t xml:space="preserve">arrow down </w:t>
      </w:r>
      <w:r>
        <w:rPr>
          <w:bCs/>
          <w:lang w:val="en-GB"/>
        </w:rPr>
        <w:t>the location of the</w:t>
      </w:r>
      <w:r w:rsidRPr="00FD028D">
        <w:rPr>
          <w:bCs/>
          <w:lang w:val="en-GB"/>
        </w:rPr>
        <w:t xml:space="preserve"> error </w:t>
      </w:r>
      <w:r>
        <w:rPr>
          <w:bCs/>
          <w:lang w:val="en-GB"/>
        </w:rPr>
        <w:t>and circumstances in which it occurs and to g</w:t>
      </w:r>
      <w:r w:rsidR="00770F18" w:rsidRPr="00FD028D">
        <w:rPr>
          <w:bCs/>
          <w:lang w:val="en-GB"/>
        </w:rPr>
        <w:t>et more information about what is happening in the program</w:t>
      </w:r>
      <w:r>
        <w:rPr>
          <w:bCs/>
          <w:lang w:val="en-GB"/>
        </w:rPr>
        <w:t xml:space="preserve"> (design and execution)</w:t>
      </w:r>
      <w:r w:rsidR="00770F18" w:rsidRPr="00FD028D">
        <w:rPr>
          <w:bCs/>
          <w:lang w:val="en-GB"/>
        </w:rPr>
        <w:t>.</w:t>
      </w:r>
      <w:r>
        <w:rPr>
          <w:bCs/>
          <w:lang w:val="en-GB"/>
        </w:rPr>
        <w:t xml:space="preserve"> This can be done</w:t>
      </w:r>
      <w:r w:rsidR="00770F18" w:rsidRPr="00FD028D">
        <w:rPr>
          <w:bCs/>
          <w:lang w:val="en-GB"/>
        </w:rPr>
        <w:t xml:space="preserve"> with or without a debugging utility</w:t>
      </w:r>
      <w:r w:rsidR="00770F18">
        <w:rPr>
          <w:bCs/>
          <w:lang w:val="en-GB"/>
        </w:rPr>
        <w:t xml:space="preserve">, but </w:t>
      </w:r>
      <w:r>
        <w:rPr>
          <w:bCs/>
          <w:lang w:val="en-GB"/>
        </w:rPr>
        <w:t xml:space="preserve">it </w:t>
      </w:r>
      <w:r w:rsidR="00770F18">
        <w:rPr>
          <w:bCs/>
          <w:lang w:val="en-GB"/>
        </w:rPr>
        <w:t>r</w:t>
      </w:r>
      <w:r w:rsidR="00770F18" w:rsidRPr="00F05790">
        <w:rPr>
          <w:bCs/>
          <w:lang w:val="en-GB"/>
        </w:rPr>
        <w:t>equire</w:t>
      </w:r>
      <w:r>
        <w:rPr>
          <w:bCs/>
          <w:lang w:val="en-GB"/>
        </w:rPr>
        <w:t>s</w:t>
      </w:r>
      <w:r w:rsidR="00770F18" w:rsidRPr="00F05790">
        <w:rPr>
          <w:bCs/>
          <w:lang w:val="en-GB"/>
        </w:rPr>
        <w:t xml:space="preserve"> a methodical approach to programming</w:t>
      </w:r>
      <w:r>
        <w:rPr>
          <w:bCs/>
          <w:lang w:val="en-GB"/>
        </w:rPr>
        <w:t>.</w:t>
      </w:r>
    </w:p>
    <w:p w14:paraId="2955AB54" w14:textId="77777777" w:rsidR="00464B42" w:rsidRDefault="00464B42" w:rsidP="00464B42">
      <w:pPr>
        <w:pStyle w:val="quest1"/>
      </w:pPr>
      <w:r>
        <w:t xml:space="preserve">For each of the </w:t>
      </w:r>
      <w:r w:rsidR="00451B5C">
        <w:t xml:space="preserve">following </w:t>
      </w:r>
      <w:r w:rsidR="008A374E">
        <w:t xml:space="preserve">simple </w:t>
      </w:r>
      <w:r w:rsidR="00451B5C">
        <w:t>program</w:t>
      </w:r>
      <w:r w:rsidR="008A374E">
        <w:t>s</w:t>
      </w:r>
      <w:r>
        <w:t>, find the errors produced, identify their type (compiler, lin</w:t>
      </w:r>
      <w:r w:rsidR="008A374E">
        <w:t xml:space="preserve">king, logical or runtime error), explain </w:t>
      </w:r>
      <w:r>
        <w:t>and fix them.</w:t>
      </w:r>
    </w:p>
    <w:p w14:paraId="569A79C6" w14:textId="77777777" w:rsidR="00451B5C" w:rsidRDefault="00451B5C" w:rsidP="00F06476">
      <w:pPr>
        <w:pStyle w:val="quest2"/>
        <w:numPr>
          <w:ilvl w:val="0"/>
          <w:numId w:val="8"/>
        </w:numPr>
      </w:pPr>
    </w:p>
    <w:p w14:paraId="7F3E8CF9" w14:textId="77777777" w:rsidR="00CA6195" w:rsidRDefault="00CA6195" w:rsidP="00CA6195">
      <w:pPr>
        <w:pStyle w:val="C"/>
      </w:pPr>
      <w:r>
        <w:t>int main()</w:t>
      </w:r>
    </w:p>
    <w:p w14:paraId="1DB329D1" w14:textId="77777777" w:rsidR="00CA6195" w:rsidRDefault="00CA6195" w:rsidP="00CA6195">
      <w:pPr>
        <w:pStyle w:val="C"/>
      </w:pPr>
      <w:r>
        <w:t>{</w:t>
      </w:r>
    </w:p>
    <w:p w14:paraId="7D57E60D" w14:textId="77777777" w:rsidR="00CA6195" w:rsidRDefault="00CA6195" w:rsidP="00CA6195">
      <w:pPr>
        <w:pStyle w:val="C"/>
      </w:pPr>
      <w:r>
        <w:tab/>
        <w:t>srand(static_cast&lt;int&gt;(time(0)));</w:t>
      </w:r>
    </w:p>
    <w:p w14:paraId="30218A98" w14:textId="77777777" w:rsidR="00CA6195" w:rsidRDefault="00CA6195" w:rsidP="00CA6195">
      <w:pPr>
        <w:pStyle w:val="C"/>
      </w:pPr>
      <w:r>
        <w:tab/>
        <w:t>cout &lt;&lt; "Roll dice! Value: " &lt;&lt; (rand()% 6) + 1 &lt;&lt; endl;</w:t>
      </w:r>
      <w:r w:rsidR="006C227D" w:rsidRPr="006C227D">
        <w:rPr>
          <w:noProof/>
          <w:lang w:val="en-GB" w:eastAsia="en-GB"/>
        </w:rPr>
        <w:t xml:space="preserve"> </w:t>
      </w:r>
    </w:p>
    <w:p w14:paraId="11CEA517" w14:textId="77777777" w:rsidR="00CA6195" w:rsidRDefault="00CA6195" w:rsidP="00CA6195">
      <w:pPr>
        <w:pStyle w:val="C"/>
      </w:pPr>
      <w:r>
        <w:tab/>
        <w:t>system("pause");</w:t>
      </w:r>
    </w:p>
    <w:p w14:paraId="3FA01BDA" w14:textId="77777777" w:rsidR="00CA6195" w:rsidRDefault="00CA6195" w:rsidP="00CA6195">
      <w:pPr>
        <w:pStyle w:val="C"/>
      </w:pPr>
      <w:r>
        <w:tab/>
      </w:r>
      <w:r w:rsidR="00453A0E">
        <w:t>return 0;</w:t>
      </w:r>
    </w:p>
    <w:p w14:paraId="7C595262" w14:textId="77777777" w:rsidR="00451B5C" w:rsidRDefault="00CA6195" w:rsidP="00CA6195">
      <w:pPr>
        <w:pStyle w:val="C"/>
      </w:pPr>
      <w:r>
        <w:t>}</w:t>
      </w:r>
    </w:p>
    <w:p w14:paraId="09BA71CA" w14:textId="77777777" w:rsidR="00CB099B" w:rsidRDefault="00CB099B">
      <w:pPr>
        <w:ind w:left="0" w:right="0"/>
      </w:pPr>
      <w:r>
        <w:br w:type="page"/>
      </w:r>
    </w:p>
    <w:p w14:paraId="50AC1358" w14:textId="77777777" w:rsidR="00CA6195" w:rsidRPr="00451B5C" w:rsidRDefault="00CA6195" w:rsidP="00CA6195">
      <w:pPr>
        <w:pStyle w:val="quest2"/>
      </w:pPr>
    </w:p>
    <w:p w14:paraId="746F0350" w14:textId="77777777" w:rsidR="00464B42" w:rsidRPr="0005179F" w:rsidRDefault="00464B42" w:rsidP="00464B42">
      <w:pPr>
        <w:pStyle w:val="C"/>
        <w:rPr>
          <w:lang w:val="en-GB"/>
        </w:rPr>
      </w:pPr>
      <w:r>
        <w:t>#include &lt;iostream&gt;</w:t>
      </w:r>
    </w:p>
    <w:p w14:paraId="61DF06ED" w14:textId="77777777" w:rsidR="00464B42" w:rsidRDefault="00464B42" w:rsidP="00464B42">
      <w:pPr>
        <w:pStyle w:val="C"/>
      </w:pPr>
      <w:r>
        <w:t>using namespace std;</w:t>
      </w:r>
    </w:p>
    <w:p w14:paraId="44199D78" w14:textId="77777777" w:rsidR="00464B42" w:rsidRDefault="00464B42" w:rsidP="00464B42">
      <w:pPr>
        <w:pStyle w:val="C"/>
      </w:pPr>
      <w:r>
        <w:t xml:space="preserve">int </w:t>
      </w:r>
      <w:r w:rsidR="00451B5C">
        <w:rPr>
          <w:lang w:val="en-GB"/>
        </w:rPr>
        <w:t>m</w:t>
      </w:r>
      <w:r>
        <w:t>ain()</w:t>
      </w:r>
    </w:p>
    <w:p w14:paraId="25BAE999" w14:textId="77777777" w:rsidR="00464B42" w:rsidRDefault="00464B42" w:rsidP="00464B42">
      <w:pPr>
        <w:pStyle w:val="C"/>
      </w:pPr>
      <w:r>
        <w:t>{</w:t>
      </w:r>
    </w:p>
    <w:p w14:paraId="0EA066BB" w14:textId="77777777" w:rsidR="00464B42" w:rsidRDefault="00464B42" w:rsidP="00464B42">
      <w:pPr>
        <w:pStyle w:val="C"/>
      </w:pPr>
      <w:r>
        <w:tab/>
        <w:t>cout &lt;&lt; "Enter your birth year: ";</w:t>
      </w:r>
    </w:p>
    <w:p w14:paraId="3A91C6BC" w14:textId="77777777" w:rsidR="00464B42" w:rsidRDefault="00451B5C" w:rsidP="00464B42">
      <w:pPr>
        <w:pStyle w:val="C"/>
      </w:pPr>
      <w:r>
        <w:tab/>
        <w:t>cin &gt;&gt; birthYear</w:t>
      </w:r>
    </w:p>
    <w:p w14:paraId="0581F9FC" w14:textId="77777777" w:rsidR="00464B42" w:rsidRDefault="00464B42" w:rsidP="00453A0E">
      <w:pPr>
        <w:pStyle w:val="C"/>
      </w:pPr>
      <w:r>
        <w:tab/>
        <w:t>cout &lt;&lt; "</w:t>
      </w:r>
      <w:r w:rsidR="00CA6195">
        <w:t xml:space="preserve">This year you are (or will be) </w:t>
      </w:r>
      <w:r>
        <w:t xml:space="preserve"> &lt;&lt; 201</w:t>
      </w:r>
      <w:r w:rsidR="00756511">
        <w:rPr>
          <w:lang w:val="en-GB"/>
        </w:rPr>
        <w:t>8</w:t>
      </w:r>
      <w:r>
        <w:t xml:space="preserve"> - birthYear</w:t>
      </w:r>
      <w:r w:rsidR="00653E0D">
        <w:rPr>
          <w:lang w:val="en-GB"/>
        </w:rPr>
        <w:t xml:space="preserve"> </w:t>
      </w:r>
      <w:r w:rsidR="00653E0D" w:rsidRPr="00653E0D">
        <w:t>&lt;&lt; endl;</w:t>
      </w:r>
    </w:p>
    <w:p w14:paraId="665FEA4C" w14:textId="77777777" w:rsidR="00451B5C" w:rsidRDefault="00451B5C" w:rsidP="00464B42">
      <w:pPr>
        <w:pStyle w:val="C"/>
      </w:pPr>
      <w:r w:rsidRPr="00451B5C">
        <w:tab/>
        <w:t>system("pause");</w:t>
      </w:r>
    </w:p>
    <w:p w14:paraId="08AC56D4" w14:textId="77777777" w:rsidR="00464B42" w:rsidRDefault="00464B42" w:rsidP="00464B42">
      <w:pPr>
        <w:pStyle w:val="C"/>
      </w:pPr>
      <w:r>
        <w:tab/>
      </w:r>
      <w:r w:rsidR="00453A0E">
        <w:t>return 0;</w:t>
      </w:r>
    </w:p>
    <w:p w14:paraId="568BC819" w14:textId="77777777" w:rsidR="00464B42" w:rsidRPr="00464B42" w:rsidRDefault="00464B42" w:rsidP="00464B42">
      <w:pPr>
        <w:pStyle w:val="C"/>
        <w:rPr>
          <w:lang w:val="en-GB"/>
        </w:rPr>
      </w:pPr>
      <w:r w:rsidRPr="00464B42">
        <w:rPr>
          <w:lang w:val="en-GB"/>
        </w:rPr>
        <w:t>}</w:t>
      </w:r>
    </w:p>
    <w:p w14:paraId="4B88530E" w14:textId="77777777" w:rsidR="00F83855" w:rsidRDefault="00F83855" w:rsidP="00F83855">
      <w:pPr>
        <w:pStyle w:val="quest2"/>
      </w:pPr>
    </w:p>
    <w:p w14:paraId="47E7101C" w14:textId="77777777" w:rsidR="00F83855" w:rsidRDefault="00F83855" w:rsidP="00F83855">
      <w:pPr>
        <w:pStyle w:val="C"/>
      </w:pPr>
      <w:r>
        <w:t>#include &lt;iostream&gt;</w:t>
      </w:r>
    </w:p>
    <w:p w14:paraId="0661DBB7" w14:textId="77777777" w:rsidR="00F83855" w:rsidRDefault="00F83855" w:rsidP="00F83855">
      <w:pPr>
        <w:pStyle w:val="C"/>
      </w:pPr>
      <w:r>
        <w:t>using namespace std;</w:t>
      </w:r>
    </w:p>
    <w:p w14:paraId="7336B147" w14:textId="77777777" w:rsidR="00F83855" w:rsidRPr="00F83855" w:rsidRDefault="00F83855" w:rsidP="00F83855">
      <w:pPr>
        <w:pStyle w:val="C"/>
        <w:rPr>
          <w:lang w:val="en-GB"/>
        </w:rPr>
      </w:pPr>
      <w:r>
        <w:t xml:space="preserve">int </w:t>
      </w:r>
      <w:r>
        <w:rPr>
          <w:lang w:val="en-GB"/>
        </w:rPr>
        <w:t>m</w:t>
      </w:r>
      <w:r>
        <w:t>ain()</w:t>
      </w:r>
      <w:r>
        <w:rPr>
          <w:lang w:val="en-GB"/>
        </w:rPr>
        <w:t>;</w:t>
      </w:r>
    </w:p>
    <w:p w14:paraId="143BDAAB" w14:textId="77777777" w:rsidR="00F83855" w:rsidRDefault="00F83855" w:rsidP="00F83855">
      <w:pPr>
        <w:pStyle w:val="C"/>
      </w:pPr>
      <w:r>
        <w:t>{</w:t>
      </w:r>
    </w:p>
    <w:p w14:paraId="57409EEC" w14:textId="77777777" w:rsidR="00F83855" w:rsidRDefault="00F83855" w:rsidP="00F83855">
      <w:pPr>
        <w:pStyle w:val="C"/>
      </w:pPr>
      <w:r>
        <w:tab/>
        <w:t>cout &lt;&lt; "</w:t>
      </w:r>
      <w:r>
        <w:rPr>
          <w:lang w:val="en-GB"/>
        </w:rPr>
        <w:t xml:space="preserve">Anyone there? </w:t>
      </w:r>
      <w:r>
        <w:t xml:space="preserve">" &lt;&lt; </w:t>
      </w:r>
      <w:r w:rsidRPr="00653E0D">
        <w:t>endl;</w:t>
      </w:r>
    </w:p>
    <w:p w14:paraId="651DA48A" w14:textId="77777777" w:rsidR="00F83855" w:rsidRDefault="00F83855" w:rsidP="00F83855">
      <w:pPr>
        <w:pStyle w:val="C"/>
      </w:pPr>
      <w:r w:rsidRPr="00451B5C">
        <w:tab/>
        <w:t>system("pause");</w:t>
      </w:r>
    </w:p>
    <w:p w14:paraId="3D3E360C" w14:textId="77777777" w:rsidR="00F83855" w:rsidRPr="00E07F84" w:rsidRDefault="00F83855" w:rsidP="00E07F84">
      <w:pPr>
        <w:pStyle w:val="C"/>
      </w:pPr>
      <w:r>
        <w:tab/>
      </w:r>
      <w:r w:rsidR="00453A0E">
        <w:t>return 0;</w:t>
      </w:r>
    </w:p>
    <w:p w14:paraId="16AC4420" w14:textId="77777777" w:rsidR="00E07F84" w:rsidRDefault="00E07F84" w:rsidP="00E07F84">
      <w:pPr>
        <w:pStyle w:val="quest2"/>
      </w:pPr>
    </w:p>
    <w:p w14:paraId="69BE4A54" w14:textId="77777777" w:rsidR="00451B5C" w:rsidRDefault="00451B5C" w:rsidP="00451B5C">
      <w:pPr>
        <w:pStyle w:val="C"/>
      </w:pPr>
      <w:r>
        <w:t>#include &lt;iostream&gt;</w:t>
      </w:r>
    </w:p>
    <w:p w14:paraId="44365607" w14:textId="77777777" w:rsidR="00451B5C" w:rsidRDefault="00451B5C" w:rsidP="00451B5C">
      <w:pPr>
        <w:pStyle w:val="C"/>
      </w:pPr>
      <w:r>
        <w:t>using namespace std;</w:t>
      </w:r>
    </w:p>
    <w:p w14:paraId="738F1864" w14:textId="77777777" w:rsidR="00451B5C" w:rsidRDefault="00451B5C" w:rsidP="00451B5C">
      <w:pPr>
        <w:pStyle w:val="C"/>
      </w:pPr>
      <w:r>
        <w:t xml:space="preserve">int </w:t>
      </w:r>
      <w:r>
        <w:rPr>
          <w:lang w:val="en-GB"/>
        </w:rPr>
        <w:t>M</w:t>
      </w:r>
      <w:r>
        <w:t>ain()</w:t>
      </w:r>
    </w:p>
    <w:p w14:paraId="53A7A9F7" w14:textId="77777777" w:rsidR="00451B5C" w:rsidRDefault="00451B5C" w:rsidP="00451B5C">
      <w:pPr>
        <w:pStyle w:val="C"/>
      </w:pPr>
      <w:r>
        <w:t>{</w:t>
      </w:r>
    </w:p>
    <w:p w14:paraId="62304976" w14:textId="77777777" w:rsidR="00451B5C" w:rsidRDefault="00451B5C" w:rsidP="00451B5C">
      <w:pPr>
        <w:pStyle w:val="C"/>
      </w:pPr>
      <w:r>
        <w:tab/>
        <w:t xml:space="preserve">int </w:t>
      </w:r>
      <w:r w:rsidR="00CA6195">
        <w:rPr>
          <w:lang w:val="en-GB"/>
        </w:rPr>
        <w:t>value</w:t>
      </w:r>
      <w:r>
        <w:t>;</w:t>
      </w:r>
    </w:p>
    <w:p w14:paraId="717F20CF" w14:textId="77777777" w:rsidR="00451B5C" w:rsidRDefault="00451B5C" w:rsidP="00CA6195">
      <w:pPr>
        <w:pStyle w:val="C"/>
      </w:pPr>
      <w:r>
        <w:tab/>
        <w:t>cout &lt;&lt; "</w:t>
      </w:r>
      <w:r w:rsidR="00CA6195">
        <w:rPr>
          <w:lang w:val="en-GB"/>
        </w:rPr>
        <w:t xml:space="preserve">Roll dice! Value: </w:t>
      </w:r>
      <w:r w:rsidR="00CA6195">
        <w:t xml:space="preserve">" &lt;&lt; </w:t>
      </w:r>
      <w:r w:rsidR="00CA6195">
        <w:rPr>
          <w:lang w:val="en-GB"/>
        </w:rPr>
        <w:t>(</w:t>
      </w:r>
      <w:r w:rsidR="00CA6195">
        <w:t>rand()%6</w:t>
      </w:r>
      <w:r w:rsidR="00CA6195">
        <w:rPr>
          <w:lang w:val="en-GB"/>
        </w:rPr>
        <w:t>)</w:t>
      </w:r>
      <w:r w:rsidR="00CA6195">
        <w:t>+1</w:t>
      </w:r>
      <w:r w:rsidR="00653E0D">
        <w:rPr>
          <w:lang w:val="en-GB"/>
        </w:rPr>
        <w:t xml:space="preserve"> </w:t>
      </w:r>
      <w:r w:rsidR="00653E0D" w:rsidRPr="00653E0D">
        <w:t>&lt;&lt; endl;</w:t>
      </w:r>
    </w:p>
    <w:p w14:paraId="351AA973" w14:textId="77777777" w:rsidR="00451B5C" w:rsidRDefault="00451B5C" w:rsidP="00451B5C">
      <w:pPr>
        <w:pStyle w:val="C"/>
      </w:pPr>
      <w:r w:rsidRPr="00451B5C">
        <w:tab/>
        <w:t>system("pause");</w:t>
      </w:r>
    </w:p>
    <w:p w14:paraId="5AE36B2E" w14:textId="77777777" w:rsidR="00451B5C" w:rsidRDefault="00451B5C" w:rsidP="00451B5C">
      <w:pPr>
        <w:pStyle w:val="C"/>
      </w:pPr>
      <w:r>
        <w:tab/>
      </w:r>
      <w:r w:rsidR="00453A0E">
        <w:t>return 0;</w:t>
      </w:r>
    </w:p>
    <w:p w14:paraId="6193ABB6" w14:textId="77777777" w:rsidR="00451B5C" w:rsidRPr="00464B42" w:rsidRDefault="00451B5C" w:rsidP="00451B5C">
      <w:pPr>
        <w:pStyle w:val="C"/>
        <w:rPr>
          <w:lang w:val="en-GB"/>
        </w:rPr>
      </w:pPr>
      <w:r w:rsidRPr="00464B42">
        <w:rPr>
          <w:lang w:val="en-GB"/>
        </w:rPr>
        <w:t>}</w:t>
      </w:r>
    </w:p>
    <w:p w14:paraId="792F4373" w14:textId="77777777" w:rsidR="0041797E" w:rsidRPr="008B4C2D" w:rsidRDefault="0041797E" w:rsidP="0041797E">
      <w:pPr>
        <w:pStyle w:val="quest2"/>
      </w:pPr>
    </w:p>
    <w:p w14:paraId="253B86EB" w14:textId="77777777" w:rsidR="0041797E" w:rsidRPr="008B4C2D" w:rsidRDefault="0041797E" w:rsidP="0041797E">
      <w:pPr>
        <w:pStyle w:val="C"/>
      </w:pPr>
      <w:r w:rsidRPr="008B4C2D">
        <w:t>#include &lt;iostream&gt;</w:t>
      </w:r>
    </w:p>
    <w:p w14:paraId="77B3ADD3" w14:textId="77777777" w:rsidR="0041797E" w:rsidRPr="008B4C2D" w:rsidRDefault="0041797E" w:rsidP="0041797E">
      <w:pPr>
        <w:pStyle w:val="C"/>
      </w:pPr>
      <w:r w:rsidRPr="008B4C2D">
        <w:t>using namespace std;</w:t>
      </w:r>
    </w:p>
    <w:p w14:paraId="43206A4B" w14:textId="77777777" w:rsidR="0041797E" w:rsidRPr="008B4C2D" w:rsidRDefault="0041797E" w:rsidP="0041797E">
      <w:pPr>
        <w:pStyle w:val="C"/>
      </w:pPr>
      <w:r w:rsidRPr="008B4C2D">
        <w:t xml:space="preserve">int </w:t>
      </w:r>
      <w:r w:rsidRPr="008B4C2D">
        <w:rPr>
          <w:lang w:val="en-GB"/>
        </w:rPr>
        <w:t>m</w:t>
      </w:r>
      <w:r w:rsidRPr="008B4C2D">
        <w:t>ain()</w:t>
      </w:r>
    </w:p>
    <w:p w14:paraId="4D9A95CA" w14:textId="77777777" w:rsidR="0041797E" w:rsidRPr="008B4C2D" w:rsidRDefault="0041797E" w:rsidP="0041797E">
      <w:pPr>
        <w:pStyle w:val="C"/>
      </w:pPr>
      <w:r w:rsidRPr="008B4C2D">
        <w:t>{</w:t>
      </w:r>
    </w:p>
    <w:p w14:paraId="3E71385B" w14:textId="77777777" w:rsidR="0041797E" w:rsidRPr="008B4C2D" w:rsidRDefault="0041797E" w:rsidP="0041797E">
      <w:pPr>
        <w:pStyle w:val="C"/>
        <w:rPr>
          <w:lang w:val="en-GB"/>
        </w:rPr>
      </w:pPr>
      <w:r w:rsidRPr="008B4C2D">
        <w:tab/>
      </w:r>
      <w:r w:rsidRPr="008B4C2D">
        <w:rPr>
          <w:lang w:val="en-GB"/>
        </w:rPr>
        <w:t xml:space="preserve">int </w:t>
      </w:r>
      <w:r w:rsidR="008B4C2D">
        <w:rPr>
          <w:lang w:val="en-GB"/>
        </w:rPr>
        <w:t>tokens</w:t>
      </w:r>
      <w:r w:rsidRPr="008B4C2D">
        <w:rPr>
          <w:lang w:val="en-GB"/>
        </w:rPr>
        <w:t>, red</w:t>
      </w:r>
      <w:r w:rsidR="008B4C2D">
        <w:rPr>
          <w:lang w:val="en-GB"/>
        </w:rPr>
        <w:t>Tokens</w:t>
      </w:r>
      <w:r w:rsidRPr="008B4C2D">
        <w:rPr>
          <w:lang w:val="en-GB"/>
        </w:rPr>
        <w:t>;</w:t>
      </w:r>
    </w:p>
    <w:p w14:paraId="188BC9F6" w14:textId="77777777" w:rsidR="0041797E" w:rsidRPr="008B4C2D" w:rsidRDefault="0041797E" w:rsidP="0041797E">
      <w:pPr>
        <w:pStyle w:val="C"/>
      </w:pPr>
      <w:r w:rsidRPr="008B4C2D">
        <w:tab/>
        <w:t>cout &lt;&lt; "</w:t>
      </w:r>
      <w:r w:rsidRPr="008B4C2D">
        <w:rPr>
          <w:lang w:val="en-GB"/>
        </w:rPr>
        <w:t xml:space="preserve">Enter number of </w:t>
      </w:r>
      <w:r w:rsidR="008B4C2D">
        <w:rPr>
          <w:lang w:val="en-GB"/>
        </w:rPr>
        <w:t>tokens</w:t>
      </w:r>
      <w:r w:rsidR="008B4C2D" w:rsidRPr="008B4C2D">
        <w:rPr>
          <w:lang w:val="en-GB"/>
        </w:rPr>
        <w:t xml:space="preserve"> </w:t>
      </w:r>
      <w:r w:rsidRPr="008B4C2D">
        <w:rPr>
          <w:lang w:val="en-GB"/>
        </w:rPr>
        <w:t>in bag</w:t>
      </w:r>
      <w:r w:rsidRPr="008B4C2D">
        <w:t>: ";</w:t>
      </w:r>
    </w:p>
    <w:p w14:paraId="45CFA01C" w14:textId="77777777" w:rsidR="0041797E" w:rsidRPr="008B4C2D" w:rsidRDefault="0041797E" w:rsidP="0041797E">
      <w:pPr>
        <w:pStyle w:val="C"/>
      </w:pPr>
      <w:r w:rsidRPr="008B4C2D">
        <w:rPr>
          <w:lang w:val="en-GB"/>
        </w:rPr>
        <w:tab/>
      </w:r>
      <w:r w:rsidRPr="008B4C2D">
        <w:t xml:space="preserve">cin &gt;&gt; </w:t>
      </w:r>
      <w:r w:rsidR="008B4C2D">
        <w:rPr>
          <w:lang w:val="en-GB"/>
        </w:rPr>
        <w:t>tokens</w:t>
      </w:r>
      <w:r w:rsidRPr="008B4C2D">
        <w:t>;</w:t>
      </w:r>
    </w:p>
    <w:p w14:paraId="493E1F6C" w14:textId="77777777" w:rsidR="0041797E" w:rsidRDefault="0041797E" w:rsidP="0041797E">
      <w:pPr>
        <w:pStyle w:val="C"/>
      </w:pPr>
      <w:r>
        <w:tab/>
        <w:t>cout &lt;&lt; "</w:t>
      </w:r>
      <w:r>
        <w:rPr>
          <w:lang w:val="en-GB"/>
        </w:rPr>
        <w:t xml:space="preserve">Enter number of red </w:t>
      </w:r>
      <w:r w:rsidR="008B4C2D">
        <w:rPr>
          <w:lang w:val="en-GB"/>
        </w:rPr>
        <w:t>tokens</w:t>
      </w:r>
      <w:r>
        <w:t>: ";</w:t>
      </w:r>
    </w:p>
    <w:p w14:paraId="6F48567C" w14:textId="77777777" w:rsidR="0041797E" w:rsidRDefault="0041797E" w:rsidP="0041797E">
      <w:pPr>
        <w:pStyle w:val="C"/>
      </w:pPr>
      <w:r>
        <w:rPr>
          <w:lang w:val="en-GB"/>
        </w:rPr>
        <w:tab/>
      </w:r>
      <w:r>
        <w:t xml:space="preserve">cin &gt;&gt; </w:t>
      </w:r>
      <w:r w:rsidR="008B4C2D" w:rsidRPr="008B4C2D">
        <w:rPr>
          <w:lang w:val="en-GB"/>
        </w:rPr>
        <w:t>red</w:t>
      </w:r>
      <w:r w:rsidR="008B4C2D">
        <w:rPr>
          <w:lang w:val="en-GB"/>
        </w:rPr>
        <w:t>Tokens</w:t>
      </w:r>
      <w:r>
        <w:t>;</w:t>
      </w:r>
    </w:p>
    <w:p w14:paraId="452AD499" w14:textId="77777777" w:rsidR="00056624" w:rsidRDefault="00056624" w:rsidP="0041797E">
      <w:pPr>
        <w:pStyle w:val="C"/>
      </w:pPr>
      <w:r w:rsidRPr="00056624">
        <w:tab/>
        <w:t>cout &lt;&lt; "There are " &lt;&lt; (redTokens / tokens) * 100 &lt;&lt; "% red tokens in bag.";</w:t>
      </w:r>
    </w:p>
    <w:p w14:paraId="172ACDAC" w14:textId="77777777" w:rsidR="004F4D97" w:rsidRDefault="004F4D97" w:rsidP="004F4D97">
      <w:pPr>
        <w:pStyle w:val="C"/>
      </w:pPr>
      <w:r>
        <w:tab/>
        <w:t xml:space="preserve">cout &lt;&lt; </w:t>
      </w:r>
      <w:r w:rsidRPr="00653E0D">
        <w:t>endl;</w:t>
      </w:r>
    </w:p>
    <w:p w14:paraId="6020FC06" w14:textId="77777777" w:rsidR="0041797E" w:rsidRDefault="0041797E" w:rsidP="0041797E">
      <w:pPr>
        <w:pStyle w:val="C"/>
      </w:pPr>
      <w:r w:rsidRPr="00451B5C">
        <w:tab/>
        <w:t>system("pause");</w:t>
      </w:r>
    </w:p>
    <w:p w14:paraId="6C716963" w14:textId="77777777" w:rsidR="0041797E" w:rsidRDefault="0041797E" w:rsidP="0041797E">
      <w:pPr>
        <w:pStyle w:val="C"/>
      </w:pPr>
      <w:r>
        <w:tab/>
      </w:r>
      <w:r w:rsidR="00453A0E">
        <w:t>return 0;</w:t>
      </w:r>
    </w:p>
    <w:p w14:paraId="55E4FACB" w14:textId="77777777" w:rsidR="0041797E" w:rsidRPr="00464B42" w:rsidRDefault="0041797E" w:rsidP="0041797E">
      <w:pPr>
        <w:pStyle w:val="C"/>
        <w:tabs>
          <w:tab w:val="clear" w:pos="1134"/>
          <w:tab w:val="clear" w:pos="1701"/>
          <w:tab w:val="clear" w:pos="2268"/>
          <w:tab w:val="clear" w:pos="2835"/>
          <w:tab w:val="clear" w:pos="9356"/>
        </w:tabs>
        <w:rPr>
          <w:lang w:val="en-GB"/>
        </w:rPr>
      </w:pPr>
      <w:r w:rsidRPr="00464B42">
        <w:rPr>
          <w:lang w:val="en-GB"/>
        </w:rPr>
        <w:t>}</w:t>
      </w:r>
      <w:r>
        <w:rPr>
          <w:lang w:val="en-GB"/>
        </w:rPr>
        <w:tab/>
      </w:r>
    </w:p>
    <w:p w14:paraId="4C761317" w14:textId="77777777" w:rsidR="009D05BF" w:rsidRDefault="009D05BF" w:rsidP="009D05BF">
      <w:pPr>
        <w:pStyle w:val="quest2"/>
      </w:pPr>
    </w:p>
    <w:p w14:paraId="68C72EEC" w14:textId="77777777" w:rsidR="009D05BF" w:rsidRDefault="009D05BF" w:rsidP="009D05BF">
      <w:pPr>
        <w:pStyle w:val="C"/>
      </w:pPr>
      <w:r>
        <w:t>#include &lt;iostream&gt;</w:t>
      </w:r>
    </w:p>
    <w:p w14:paraId="3C5FFE35" w14:textId="77777777" w:rsidR="009D05BF" w:rsidRDefault="009D05BF" w:rsidP="009D05BF">
      <w:pPr>
        <w:pStyle w:val="C"/>
      </w:pPr>
      <w:r>
        <w:t>using namespace std;</w:t>
      </w:r>
    </w:p>
    <w:p w14:paraId="49A8155D" w14:textId="77777777" w:rsidR="009D05BF" w:rsidRDefault="009D05BF" w:rsidP="009D05BF">
      <w:pPr>
        <w:pStyle w:val="C"/>
      </w:pPr>
      <w:r>
        <w:t>int main()</w:t>
      </w:r>
    </w:p>
    <w:p w14:paraId="50487005" w14:textId="77777777" w:rsidR="009D05BF" w:rsidRDefault="009D05BF" w:rsidP="009D05BF">
      <w:pPr>
        <w:pStyle w:val="C"/>
      </w:pPr>
      <w:r>
        <w:t>{</w:t>
      </w:r>
    </w:p>
    <w:p w14:paraId="05FE447D" w14:textId="77777777" w:rsidR="009D05BF" w:rsidRDefault="009D05BF" w:rsidP="009D05BF">
      <w:pPr>
        <w:pStyle w:val="C"/>
      </w:pPr>
      <w:r>
        <w:tab/>
        <w:t>char letter;</w:t>
      </w:r>
    </w:p>
    <w:p w14:paraId="06962CA1" w14:textId="77777777" w:rsidR="009D05BF" w:rsidRDefault="009D05BF" w:rsidP="009D05BF">
      <w:pPr>
        <w:pStyle w:val="C"/>
      </w:pPr>
      <w:r>
        <w:tab/>
        <w:t>cout &lt;&lt; "Enter letter: ";</w:t>
      </w:r>
    </w:p>
    <w:p w14:paraId="4A3ADF53" w14:textId="77777777" w:rsidR="009D05BF" w:rsidRDefault="009D05BF" w:rsidP="009D05BF">
      <w:pPr>
        <w:pStyle w:val="C"/>
      </w:pPr>
      <w:r>
        <w:tab/>
        <w:t>cin &gt;&gt; letter;</w:t>
      </w:r>
    </w:p>
    <w:p w14:paraId="4F964DE4" w14:textId="77777777" w:rsidR="004F4D97" w:rsidRDefault="009D05BF" w:rsidP="004F4D97">
      <w:pPr>
        <w:pStyle w:val="C"/>
      </w:pPr>
      <w:r>
        <w:tab/>
        <w:t>cout &lt;&lt; "Uppercase of "</w:t>
      </w:r>
      <w:r>
        <w:rPr>
          <w:lang w:val="en-GB"/>
        </w:rPr>
        <w:t xml:space="preserve"> &lt;&lt;</w:t>
      </w:r>
      <w:r>
        <w:t xml:space="preserve"> letter</w:t>
      </w:r>
      <w:r>
        <w:rPr>
          <w:lang w:val="en-GB"/>
        </w:rPr>
        <w:t xml:space="preserve"> &lt;&lt;</w:t>
      </w:r>
      <w:r>
        <w:t xml:space="preserve"> " is "</w:t>
      </w:r>
      <w:r>
        <w:rPr>
          <w:lang w:val="en-GB"/>
        </w:rPr>
        <w:t xml:space="preserve"> &lt;&lt;</w:t>
      </w:r>
      <w:r w:rsidR="004F4D97">
        <w:t xml:space="preserve"> toupper(letter)</w:t>
      </w:r>
      <w:r w:rsidR="004F4D97">
        <w:rPr>
          <w:lang w:val="en-GB"/>
        </w:rPr>
        <w:t xml:space="preserve"> </w:t>
      </w:r>
      <w:r w:rsidR="004F4D97" w:rsidRPr="00653E0D">
        <w:t>&lt;&lt; endl;</w:t>
      </w:r>
    </w:p>
    <w:p w14:paraId="5436FC64" w14:textId="77777777" w:rsidR="009D05BF" w:rsidRDefault="009D05BF" w:rsidP="009D05BF">
      <w:pPr>
        <w:pStyle w:val="C"/>
      </w:pPr>
      <w:r>
        <w:tab/>
        <w:t>system("pause");</w:t>
      </w:r>
    </w:p>
    <w:p w14:paraId="5C7D7CFD" w14:textId="77777777" w:rsidR="009D05BF" w:rsidRDefault="009D05BF" w:rsidP="009D05BF">
      <w:pPr>
        <w:pStyle w:val="C"/>
      </w:pPr>
      <w:r>
        <w:tab/>
      </w:r>
      <w:r w:rsidR="00453A0E">
        <w:t>return 0;</w:t>
      </w:r>
    </w:p>
    <w:p w14:paraId="5530EEFE" w14:textId="77777777" w:rsidR="009D05BF" w:rsidRPr="008A374E" w:rsidRDefault="009D05BF" w:rsidP="009D05BF">
      <w:pPr>
        <w:pStyle w:val="C"/>
      </w:pPr>
      <w:r w:rsidRPr="008A374E">
        <w:t>}</w:t>
      </w:r>
    </w:p>
    <w:p w14:paraId="514D747E" w14:textId="77777777" w:rsidR="00756511" w:rsidRDefault="00756511">
      <w:pPr>
        <w:ind w:left="0" w:right="0"/>
      </w:pPr>
      <w:r>
        <w:br w:type="page"/>
      </w:r>
    </w:p>
    <w:p w14:paraId="237AE708" w14:textId="77777777" w:rsidR="009D05BF" w:rsidRPr="009D05BF" w:rsidRDefault="009D05BF" w:rsidP="009D05BF">
      <w:pPr>
        <w:pStyle w:val="quest2"/>
      </w:pPr>
    </w:p>
    <w:p w14:paraId="3CFDEEE7" w14:textId="77777777" w:rsidR="009D05BF" w:rsidRPr="009D05BF" w:rsidRDefault="009D05BF" w:rsidP="009D05BF">
      <w:pPr>
        <w:pStyle w:val="C"/>
      </w:pPr>
      <w:r w:rsidRPr="009D05BF">
        <w:t>#include &lt;iostream&gt;</w:t>
      </w:r>
    </w:p>
    <w:p w14:paraId="74C2FB51" w14:textId="77777777" w:rsidR="009D05BF" w:rsidRPr="009D05BF" w:rsidRDefault="009D05BF" w:rsidP="009D05BF">
      <w:pPr>
        <w:pStyle w:val="C"/>
      </w:pPr>
      <w:r w:rsidRPr="009D05BF">
        <w:t>using namespace std;</w:t>
      </w:r>
    </w:p>
    <w:p w14:paraId="773045BD" w14:textId="77777777" w:rsidR="009D05BF" w:rsidRPr="009D05BF" w:rsidRDefault="009D05BF" w:rsidP="009D05BF">
      <w:pPr>
        <w:pStyle w:val="C"/>
      </w:pPr>
      <w:r w:rsidRPr="009D05BF">
        <w:t>int main()</w:t>
      </w:r>
    </w:p>
    <w:p w14:paraId="11F0527B" w14:textId="77777777" w:rsidR="009D05BF" w:rsidRPr="009D05BF" w:rsidRDefault="009D05BF" w:rsidP="009D05BF">
      <w:pPr>
        <w:pStyle w:val="C"/>
      </w:pPr>
      <w:r w:rsidRPr="009D05BF">
        <w:t>{</w:t>
      </w:r>
    </w:p>
    <w:p w14:paraId="4B990509" w14:textId="77777777" w:rsidR="009D05BF" w:rsidRPr="009D05BF" w:rsidRDefault="009D05BF" w:rsidP="009D05BF">
      <w:pPr>
        <w:pStyle w:val="C"/>
      </w:pPr>
      <w:r w:rsidRPr="009D05BF">
        <w:tab/>
        <w:t xml:space="preserve">char </w:t>
      </w:r>
      <w:r w:rsidRPr="009D05BF">
        <w:rPr>
          <w:lang w:val="fr-FR"/>
        </w:rPr>
        <w:t>letter</w:t>
      </w:r>
      <w:r w:rsidRPr="009D05BF">
        <w:t>;</w:t>
      </w:r>
    </w:p>
    <w:p w14:paraId="486307A1" w14:textId="77777777" w:rsidR="009D05BF" w:rsidRPr="009D05BF" w:rsidRDefault="009D05BF" w:rsidP="009D05BF">
      <w:pPr>
        <w:pStyle w:val="C"/>
      </w:pPr>
      <w:r w:rsidRPr="009D05BF">
        <w:tab/>
        <w:t xml:space="preserve">cout &lt;&lt; "Enter </w:t>
      </w:r>
      <w:r w:rsidRPr="009D05BF">
        <w:rPr>
          <w:lang w:val="fr-FR"/>
        </w:rPr>
        <w:t>a letter</w:t>
      </w:r>
      <w:r w:rsidRPr="009D05BF">
        <w:t>: ";</w:t>
      </w:r>
    </w:p>
    <w:p w14:paraId="1A2891C5" w14:textId="77777777" w:rsidR="009D05BF" w:rsidRPr="009D05BF" w:rsidRDefault="009D05BF" w:rsidP="009D05BF">
      <w:pPr>
        <w:pStyle w:val="C"/>
      </w:pPr>
      <w:r w:rsidRPr="009D05BF">
        <w:tab/>
        <w:t xml:space="preserve">cin &gt;&gt; </w:t>
      </w:r>
      <w:r w:rsidRPr="009D05BF">
        <w:rPr>
          <w:lang w:val="en-GB"/>
        </w:rPr>
        <w:t>letter</w:t>
      </w:r>
      <w:r w:rsidRPr="009D05BF">
        <w:t>;</w:t>
      </w:r>
    </w:p>
    <w:p w14:paraId="216CE3B9" w14:textId="77777777" w:rsidR="009D05BF" w:rsidRPr="009D05BF" w:rsidRDefault="009D05BF" w:rsidP="009D05BF">
      <w:pPr>
        <w:pStyle w:val="C"/>
        <w:rPr>
          <w:lang w:val="en-GB"/>
        </w:rPr>
      </w:pPr>
      <w:r w:rsidRPr="009D05BF">
        <w:tab/>
        <w:t>cout &lt;&lt; "</w:t>
      </w:r>
      <w:r w:rsidRPr="009D05BF">
        <w:rPr>
          <w:lang w:val="en-GB"/>
        </w:rPr>
        <w:t xml:space="preserve">The ASCII number for </w:t>
      </w:r>
      <w:r w:rsidRPr="009D05BF">
        <w:t>"</w:t>
      </w:r>
      <w:r>
        <w:rPr>
          <w:lang w:val="en-GB"/>
        </w:rPr>
        <w:t>,</w:t>
      </w:r>
      <w:r w:rsidRPr="009D05BF">
        <w:rPr>
          <w:lang w:val="en-GB"/>
        </w:rPr>
        <w:t xml:space="preserve"> </w:t>
      </w:r>
      <w:r>
        <w:rPr>
          <w:lang w:val="en-GB"/>
        </w:rPr>
        <w:t xml:space="preserve">letter, </w:t>
      </w:r>
      <w:r w:rsidRPr="009D05BF">
        <w:t>"</w:t>
      </w:r>
      <w:r w:rsidRPr="009D05BF">
        <w:rPr>
          <w:lang w:val="en-GB"/>
        </w:rPr>
        <w:t xml:space="preserve"> is </w:t>
      </w:r>
      <w:r w:rsidRPr="009D05BF">
        <w:t>"</w:t>
      </w:r>
      <w:r>
        <w:rPr>
          <w:lang w:val="en-GB"/>
        </w:rPr>
        <w:t>,</w:t>
      </w:r>
      <w:r w:rsidRPr="009D05BF">
        <w:rPr>
          <w:lang w:val="en-GB"/>
        </w:rPr>
        <w:t xml:space="preserve"> static_cast&lt;int&gt;(letter)</w:t>
      </w:r>
      <w:r w:rsidRPr="009D05BF">
        <w:t>;</w:t>
      </w:r>
    </w:p>
    <w:p w14:paraId="6968E9AD" w14:textId="77777777" w:rsidR="004F4D97" w:rsidRDefault="004F4D97" w:rsidP="004F4D97">
      <w:pPr>
        <w:pStyle w:val="C"/>
      </w:pPr>
      <w:r>
        <w:tab/>
        <w:t>cout</w:t>
      </w:r>
      <w:r>
        <w:rPr>
          <w:lang w:val="en-GB"/>
        </w:rPr>
        <w:t xml:space="preserve"> </w:t>
      </w:r>
      <w:r w:rsidRPr="00653E0D">
        <w:t>&lt;&lt; endl;</w:t>
      </w:r>
    </w:p>
    <w:p w14:paraId="78D977E6" w14:textId="77777777" w:rsidR="009D05BF" w:rsidRPr="009D05BF" w:rsidRDefault="009D05BF" w:rsidP="009D05BF">
      <w:pPr>
        <w:pStyle w:val="C"/>
      </w:pPr>
      <w:r w:rsidRPr="009D05BF">
        <w:tab/>
        <w:t>system("pause");</w:t>
      </w:r>
    </w:p>
    <w:p w14:paraId="49D99B87" w14:textId="77777777" w:rsidR="009D05BF" w:rsidRPr="009D05BF" w:rsidRDefault="009D05BF" w:rsidP="009D05BF">
      <w:pPr>
        <w:pStyle w:val="C"/>
      </w:pPr>
      <w:r w:rsidRPr="009D05BF">
        <w:tab/>
      </w:r>
      <w:r w:rsidR="00453A0E">
        <w:t>return 0;</w:t>
      </w:r>
    </w:p>
    <w:p w14:paraId="3C307651" w14:textId="77777777" w:rsidR="009D05BF" w:rsidRPr="009D05BF" w:rsidRDefault="009D05BF" w:rsidP="009D05BF">
      <w:pPr>
        <w:pStyle w:val="C"/>
      </w:pPr>
      <w:r w:rsidRPr="009D05BF">
        <w:t>}</w:t>
      </w:r>
    </w:p>
    <w:p w14:paraId="2A37C6F6" w14:textId="77777777" w:rsidR="0041797E" w:rsidRPr="00056624" w:rsidRDefault="0041797E" w:rsidP="009D05BF">
      <w:pPr>
        <w:pStyle w:val="quest2"/>
      </w:pPr>
    </w:p>
    <w:p w14:paraId="38D8946C" w14:textId="77777777" w:rsidR="00056624" w:rsidRPr="00056624" w:rsidRDefault="00056624" w:rsidP="00056624">
      <w:pPr>
        <w:pStyle w:val="C"/>
      </w:pPr>
      <w:r w:rsidRPr="00056624">
        <w:t>#include &lt;iostream&gt;</w:t>
      </w:r>
    </w:p>
    <w:p w14:paraId="67C2D0E5" w14:textId="77777777" w:rsidR="00056624" w:rsidRPr="00056624" w:rsidRDefault="00056624" w:rsidP="00056624">
      <w:pPr>
        <w:pStyle w:val="C"/>
      </w:pPr>
      <w:r w:rsidRPr="00056624">
        <w:t>using namespace std;</w:t>
      </w:r>
    </w:p>
    <w:p w14:paraId="37D4BCFB" w14:textId="77777777" w:rsidR="00056624" w:rsidRPr="00056624" w:rsidRDefault="00056624" w:rsidP="00056624">
      <w:pPr>
        <w:pStyle w:val="C"/>
      </w:pPr>
      <w:r w:rsidRPr="00056624">
        <w:t>int main()</w:t>
      </w:r>
    </w:p>
    <w:p w14:paraId="7762B036" w14:textId="77777777" w:rsidR="00056624" w:rsidRPr="00056624" w:rsidRDefault="00056624" w:rsidP="00056624">
      <w:pPr>
        <w:pStyle w:val="C"/>
      </w:pPr>
      <w:r w:rsidRPr="00056624">
        <w:t>{</w:t>
      </w:r>
    </w:p>
    <w:p w14:paraId="200F0F51" w14:textId="77777777" w:rsidR="00056624" w:rsidRPr="00056624" w:rsidRDefault="00056624" w:rsidP="00056624">
      <w:pPr>
        <w:pStyle w:val="C"/>
      </w:pPr>
      <w:r w:rsidRPr="00056624">
        <w:tab/>
        <w:t>int dice;</w:t>
      </w:r>
    </w:p>
    <w:p w14:paraId="7CCB481A" w14:textId="77777777" w:rsidR="00056624" w:rsidRPr="00056624" w:rsidRDefault="00056624" w:rsidP="00056624">
      <w:pPr>
        <w:pStyle w:val="C"/>
      </w:pPr>
      <w:r w:rsidRPr="00056624">
        <w:tab/>
        <w:t>cout &lt;&lt; "Enter a dice value: ";</w:t>
      </w:r>
    </w:p>
    <w:p w14:paraId="1D99F7B2" w14:textId="77777777" w:rsidR="00056624" w:rsidRPr="00056624" w:rsidRDefault="00056624" w:rsidP="00056624">
      <w:pPr>
        <w:pStyle w:val="C"/>
      </w:pPr>
      <w:r w:rsidRPr="00056624">
        <w:tab/>
        <w:t>cin &gt;&gt; dice;</w:t>
      </w:r>
    </w:p>
    <w:p w14:paraId="36C03105" w14:textId="77777777" w:rsidR="00056624" w:rsidRPr="00056624" w:rsidRDefault="00056624" w:rsidP="00056624">
      <w:pPr>
        <w:pStyle w:val="C"/>
      </w:pPr>
      <w:r w:rsidRPr="00056624">
        <w:tab/>
        <w:t>if (1 &lt;= dice &lt;= 6)</w:t>
      </w:r>
    </w:p>
    <w:p w14:paraId="06255FFE" w14:textId="77777777" w:rsidR="00056624" w:rsidRPr="00056624" w:rsidRDefault="00056624" w:rsidP="00056624">
      <w:pPr>
        <w:pStyle w:val="C"/>
      </w:pPr>
      <w:r w:rsidRPr="00056624">
        <w:tab/>
      </w:r>
      <w:r w:rsidRPr="00056624">
        <w:tab/>
        <w:t>cout &lt;&lt; "Dice face is : " &lt;&lt; dice &lt;&lt; '\n';</w:t>
      </w:r>
    </w:p>
    <w:p w14:paraId="62E03836" w14:textId="77777777" w:rsidR="00056624" w:rsidRPr="00056624" w:rsidRDefault="00056624" w:rsidP="00056624">
      <w:pPr>
        <w:pStyle w:val="C"/>
      </w:pPr>
      <w:r w:rsidRPr="00056624">
        <w:tab/>
        <w:t>else</w:t>
      </w:r>
    </w:p>
    <w:p w14:paraId="4ED95E83" w14:textId="77777777" w:rsidR="00056624" w:rsidRPr="00056624" w:rsidRDefault="00056624" w:rsidP="00056624">
      <w:pPr>
        <w:pStyle w:val="C"/>
      </w:pPr>
      <w:r w:rsidRPr="00056624">
        <w:tab/>
      </w:r>
      <w:r w:rsidRPr="00056624">
        <w:tab/>
        <w:t>cout &lt;&lt; "</w:t>
      </w:r>
      <w:r>
        <w:rPr>
          <w:lang w:val="en-GB"/>
        </w:rPr>
        <w:t xml:space="preserve">ERROR: </w:t>
      </w:r>
      <w:r>
        <w:t>Invalid dice face!</w:t>
      </w:r>
      <w:r w:rsidRPr="00056624">
        <w:t>" &lt;&lt; '\n';</w:t>
      </w:r>
    </w:p>
    <w:p w14:paraId="040B9AD7" w14:textId="77777777" w:rsidR="00056624" w:rsidRPr="00056624" w:rsidRDefault="00056624" w:rsidP="00056624">
      <w:pPr>
        <w:pStyle w:val="C"/>
      </w:pPr>
      <w:r w:rsidRPr="00056624">
        <w:tab/>
        <w:t>system("pause");</w:t>
      </w:r>
    </w:p>
    <w:p w14:paraId="4C3FD603" w14:textId="77777777" w:rsidR="00056624" w:rsidRPr="00056624" w:rsidRDefault="00056624" w:rsidP="00056624">
      <w:pPr>
        <w:pStyle w:val="C"/>
      </w:pPr>
      <w:r w:rsidRPr="00056624">
        <w:tab/>
      </w:r>
      <w:r w:rsidR="00453A0E">
        <w:t>return 0;</w:t>
      </w:r>
    </w:p>
    <w:p w14:paraId="48021BDD" w14:textId="77777777" w:rsidR="00056624" w:rsidRPr="00056624" w:rsidRDefault="00056624" w:rsidP="00056624">
      <w:pPr>
        <w:pStyle w:val="C"/>
      </w:pPr>
      <w:r w:rsidRPr="00056624">
        <w:t>}</w:t>
      </w:r>
    </w:p>
    <w:p w14:paraId="13F3C0E8" w14:textId="77777777" w:rsidR="00BA6878" w:rsidRDefault="00F83855" w:rsidP="00F83855">
      <w:pPr>
        <w:pStyle w:val="quest2"/>
      </w:pPr>
      <w:r w:rsidRPr="00F83855">
        <w:rPr>
          <w:b/>
          <w:i/>
        </w:rPr>
        <w:t>(In your own time)</w:t>
      </w:r>
      <w:r>
        <w:t xml:space="preserve"> Deliberately introduce errors (one at a time) in the program to get used to the </w:t>
      </w:r>
      <w:r w:rsidR="00851AFF">
        <w:t>error</w:t>
      </w:r>
      <w:r>
        <w:t xml:space="preserve"> messages that this cause. You can also look on the internet for details of these errors (just search indicating the error number). You are probably not yet in a position to understand them all, but it is a process you need to get familiar with.</w:t>
      </w:r>
    </w:p>
    <w:p w14:paraId="093C5309" w14:textId="77777777" w:rsidR="00AA5DA7" w:rsidRDefault="00AA5DA7" w:rsidP="00E07F84">
      <w:pPr>
        <w:pStyle w:val="Heading2"/>
      </w:pPr>
      <w:r>
        <w:t>SEQUENCES</w:t>
      </w:r>
    </w:p>
    <w:p w14:paraId="6A4A3012" w14:textId="77777777" w:rsidR="00CC750D" w:rsidRDefault="00AA5DA7" w:rsidP="00AA5DA7">
      <w:pPr>
        <w:pStyle w:val="Information"/>
        <w:rPr>
          <w:bCs/>
        </w:rPr>
      </w:pPr>
      <w:r w:rsidRPr="006D0B0E">
        <w:t>A</w:t>
      </w:r>
      <w:r>
        <w:t xml:space="preserve"> </w:t>
      </w:r>
      <w:r>
        <w:rPr>
          <w:b/>
        </w:rPr>
        <w:t xml:space="preserve">sequence </w:t>
      </w:r>
      <w:r w:rsidRPr="008F5CCC">
        <w:rPr>
          <w:bCs/>
        </w:rPr>
        <w:t>controls the order in which statements are executed.</w:t>
      </w:r>
    </w:p>
    <w:p w14:paraId="3B231E65" w14:textId="77777777" w:rsidR="006D0B0E" w:rsidRDefault="00CC750D" w:rsidP="00F06476">
      <w:pPr>
        <w:pStyle w:val="Information"/>
        <w:numPr>
          <w:ilvl w:val="0"/>
          <w:numId w:val="9"/>
        </w:numPr>
        <w:rPr>
          <w:lang w:val="en-GB"/>
        </w:rPr>
      </w:pPr>
      <w:r>
        <w:rPr>
          <w:lang w:val="en-GB"/>
        </w:rPr>
        <w:t>In pseudocode, a</w:t>
      </w:r>
      <w:r w:rsidR="00FA5BA7">
        <w:rPr>
          <w:lang w:val="en-GB"/>
        </w:rPr>
        <w:t xml:space="preserve"> sequence is represented one instruction per line and </w:t>
      </w:r>
      <w:r>
        <w:rPr>
          <w:lang w:val="en-GB"/>
        </w:rPr>
        <w:t>each</w:t>
      </w:r>
      <w:r w:rsidR="006D0B0E" w:rsidRPr="006D0B0E">
        <w:rPr>
          <w:lang w:val="en-GB"/>
        </w:rPr>
        <w:t xml:space="preserve"> instruction in </w:t>
      </w:r>
      <w:r w:rsidR="00FA5BA7">
        <w:rPr>
          <w:lang w:val="en-GB"/>
        </w:rPr>
        <w:t>the</w:t>
      </w:r>
      <w:r w:rsidR="006D0B0E" w:rsidRPr="006D0B0E">
        <w:rPr>
          <w:lang w:val="en-GB"/>
        </w:rPr>
        <w:t xml:space="preserve"> sequence should start at the same level of indentation.</w:t>
      </w:r>
    </w:p>
    <w:p w14:paraId="4D51EC32" w14:textId="77777777" w:rsidR="00CC750D" w:rsidRDefault="00CC750D" w:rsidP="00F06476">
      <w:pPr>
        <w:pStyle w:val="Information"/>
        <w:numPr>
          <w:ilvl w:val="0"/>
          <w:numId w:val="9"/>
        </w:numPr>
        <w:rPr>
          <w:lang w:val="en-GB"/>
        </w:rPr>
      </w:pPr>
      <w:r>
        <w:rPr>
          <w:lang w:val="en-GB"/>
        </w:rPr>
        <w:t>In flowchart, one box for each instruction shown successfully along the flow of control arrow.</w:t>
      </w:r>
    </w:p>
    <w:p w14:paraId="5ADF1C65" w14:textId="77777777" w:rsidR="00CC750D" w:rsidRDefault="00CC750D" w:rsidP="00F06476">
      <w:pPr>
        <w:pStyle w:val="Information"/>
        <w:numPr>
          <w:ilvl w:val="0"/>
          <w:numId w:val="9"/>
        </w:numPr>
        <w:rPr>
          <w:lang w:val="en-GB"/>
        </w:rPr>
      </w:pPr>
      <w:r>
        <w:rPr>
          <w:lang w:val="en-GB"/>
        </w:rPr>
        <w:t>In C++, each instruction is separated by the semicolon operator (</w:t>
      </w:r>
      <w:r w:rsidRPr="00CC750D">
        <w:rPr>
          <w:rStyle w:val="CChar"/>
        </w:rPr>
        <w:t>;</w:t>
      </w:r>
      <w:r>
        <w:rPr>
          <w:lang w:val="en-GB"/>
        </w:rPr>
        <w:t xml:space="preserve">). By convention the instructions in a sequence are also expected to appear at the same level of </w:t>
      </w:r>
      <w:r w:rsidR="002B5C0E">
        <w:rPr>
          <w:lang w:val="en-GB"/>
        </w:rPr>
        <w:t>indentation</w:t>
      </w:r>
      <w:r>
        <w:rPr>
          <w:lang w:val="en-GB"/>
        </w:rPr>
        <w:t>.</w:t>
      </w:r>
    </w:p>
    <w:p w14:paraId="3C512D8D" w14:textId="77777777" w:rsidR="00CC750D" w:rsidRPr="006D0B0E" w:rsidRDefault="00CC750D" w:rsidP="00AA5DA7">
      <w:pPr>
        <w:pStyle w:val="Information"/>
        <w:rPr>
          <w:lang w:val="en-GB"/>
        </w:rPr>
      </w:pPr>
      <w:r>
        <w:rPr>
          <w:lang w:val="en-GB"/>
        </w:rPr>
        <w:t>In C++ instructions can be grouped into a single instruction using a pair of curly brackets (</w:t>
      </w:r>
      <w:r w:rsidRPr="00CC750D">
        <w:rPr>
          <w:rStyle w:val="CChar"/>
        </w:rPr>
        <w:t>{}</w:t>
      </w:r>
      <w:r>
        <w:rPr>
          <w:lang w:val="en-GB"/>
        </w:rPr>
        <w:t>);</w:t>
      </w:r>
    </w:p>
    <w:p w14:paraId="114D526B" w14:textId="77777777" w:rsidR="00756511" w:rsidRDefault="00756511">
      <w:pPr>
        <w:ind w:left="0" w:right="0"/>
        <w:rPr>
          <w:snapToGrid w:val="0"/>
        </w:rPr>
      </w:pPr>
      <w:r>
        <w:br w:type="page"/>
      </w:r>
    </w:p>
    <w:p w14:paraId="5E5F7E54" w14:textId="77777777" w:rsidR="00C966B7" w:rsidRPr="00E672E0" w:rsidRDefault="00C966B7" w:rsidP="00C966B7">
      <w:pPr>
        <w:pStyle w:val="quest1"/>
      </w:pPr>
      <w:r>
        <w:rPr>
          <w:noProof/>
          <w:snapToGrid/>
          <w:lang w:eastAsia="en-GB"/>
        </w:rPr>
        <w:lastRenderedPageBreak/>
        <w:drawing>
          <wp:inline distT="0" distB="0" distL="0" distR="0" wp14:anchorId="3F36B5CA" wp14:editId="30E8D73B">
            <wp:extent cx="1410510" cy="787940"/>
            <wp:effectExtent l="0" t="0" r="0" b="0"/>
            <wp:docPr id="5" name="Picture 5" descr="http://thumb7.shutterstock.com/thumb_large/1450451/159126401/stock-vector-digital-alarm-clock-cartoon-vector-and-illustration-hand-drawn-sketch-style-isolated-on-white-159126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7.shutterstock.com/thumb_large/1450451/159126401/stock-vector-digital-alarm-clock-cartoon-vector-and-illustration-hand-drawn-sketch-style-isolated-on-white-159126401.jpg"/>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t="19822" b="7196"/>
                    <a:stretch/>
                  </pic:blipFill>
                  <pic:spPr bwMode="auto">
                    <a:xfrm>
                      <a:off x="0" y="0"/>
                      <a:ext cx="1410335" cy="78784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A time given in seconds is to be converted in digital format. </w:t>
      </w:r>
      <w:r>
        <w:br/>
        <w:t xml:space="preserve">The program asks for and reads in the time given as seconds. </w:t>
      </w:r>
      <w:r>
        <w:br/>
        <w:t>It then calculates the matching number of hours, minutes and seconds and displays the time in a digital clock format (e.g., 3723 seconds shows as 01:02:03).</w:t>
      </w:r>
      <w:r>
        <w:br/>
      </w:r>
      <w:r>
        <w:rPr>
          <w:i/>
          <w:iCs/>
        </w:rPr>
        <w:t>NOTE: Assume that the time given is valid (i.e. represents a time under 24h - possibly 0 seconds).</w:t>
      </w:r>
    </w:p>
    <w:p w14:paraId="107E43D8" w14:textId="77777777" w:rsidR="00C966B7" w:rsidRDefault="00C966B7" w:rsidP="00C966B7">
      <w:pPr>
        <w:pStyle w:val="pdl"/>
      </w:pPr>
      <w:r>
        <w:t>convertTimeinHMSintoSeconds</w:t>
      </w:r>
    </w:p>
    <w:p w14:paraId="56FD7B73" w14:textId="77777777" w:rsidR="00C966B7" w:rsidRDefault="00C966B7" w:rsidP="00C966B7">
      <w:pPr>
        <w:pStyle w:val="pdl"/>
      </w:pPr>
      <w:r>
        <w:t>local timeInSeconds, hours, minutes, seconds</w:t>
      </w:r>
    </w:p>
    <w:p w14:paraId="5575DDA4" w14:textId="77777777" w:rsidR="00C966B7" w:rsidRPr="00E672E0" w:rsidRDefault="00C966B7" w:rsidP="00C966B7">
      <w:pPr>
        <w:pStyle w:val="pdl"/>
      </w:pPr>
      <w:r>
        <w:tab/>
        <w:t>output("Enter the time in seconds: ")</w:t>
      </w:r>
    </w:p>
    <w:p w14:paraId="25C4C7E1" w14:textId="77777777" w:rsidR="00C966B7" w:rsidRDefault="00C966B7" w:rsidP="00C966B7">
      <w:pPr>
        <w:pStyle w:val="pdl"/>
      </w:pPr>
      <w:r>
        <w:tab/>
        <w:t>input(timeinseconds)</w:t>
      </w:r>
    </w:p>
    <w:p w14:paraId="0934BA6A" w14:textId="77777777" w:rsidR="00C966B7" w:rsidRDefault="00C966B7" w:rsidP="00C966B7">
      <w:pPr>
        <w:pStyle w:val="pdl"/>
      </w:pPr>
      <w:r>
        <w:tab/>
        <w:t>set hours to timeInSeconds div 3600</w:t>
      </w:r>
    </w:p>
    <w:p w14:paraId="46E02669" w14:textId="77777777" w:rsidR="00C966B7" w:rsidRDefault="00C966B7" w:rsidP="00C966B7">
      <w:pPr>
        <w:pStyle w:val="pdl"/>
      </w:pPr>
      <w:r>
        <w:tab/>
        <w:t xml:space="preserve">set secondsLeft to timeInSeconds mod 3600 </w:t>
      </w:r>
    </w:p>
    <w:p w14:paraId="202E62F0" w14:textId="77777777" w:rsidR="00C966B7" w:rsidRDefault="00C966B7" w:rsidP="00C966B7">
      <w:pPr>
        <w:pStyle w:val="pdl"/>
      </w:pPr>
      <w:r>
        <w:tab/>
        <w:t>set minutes to secondsLeft div 60</w:t>
      </w:r>
    </w:p>
    <w:p w14:paraId="2E964E08" w14:textId="77777777" w:rsidR="00C966B7" w:rsidRDefault="00C966B7" w:rsidP="00C966B7">
      <w:pPr>
        <w:pStyle w:val="pdl"/>
      </w:pPr>
      <w:r>
        <w:tab/>
        <w:t>set seconds to secondsLeft mod 60</w:t>
      </w:r>
    </w:p>
    <w:p w14:paraId="573C4F43" w14:textId="77777777" w:rsidR="00C966B7" w:rsidRDefault="00C966B7" w:rsidP="00C966B7">
      <w:pPr>
        <w:pStyle w:val="pdl"/>
      </w:pPr>
      <w:r>
        <w:tab/>
        <w:t>output("The time is: ", hours, ":", minutes,</w:t>
      </w:r>
      <w:r w:rsidRPr="002507AC">
        <w:t xml:space="preserve"> </w:t>
      </w:r>
      <w:r>
        <w:t>":",  seconds)</w:t>
      </w:r>
    </w:p>
    <w:p w14:paraId="3FB9ACAF" w14:textId="77777777" w:rsidR="00C966B7" w:rsidRDefault="00C966B7" w:rsidP="00F06476">
      <w:pPr>
        <w:pStyle w:val="quest2"/>
        <w:numPr>
          <w:ilvl w:val="0"/>
          <w:numId w:val="4"/>
        </w:numPr>
      </w:pPr>
      <w:r>
        <w:t>Write the program in C++.</w:t>
      </w:r>
    </w:p>
    <w:p w14:paraId="51228C44" w14:textId="77777777" w:rsidR="00C966B7" w:rsidRDefault="00C966B7" w:rsidP="00F06476">
      <w:pPr>
        <w:pStyle w:val="quest2"/>
        <w:numPr>
          <w:ilvl w:val="0"/>
          <w:numId w:val="2"/>
        </w:numPr>
      </w:pPr>
      <w:r>
        <w:t xml:space="preserve">Search on the web for information on </w:t>
      </w:r>
      <w:r w:rsidRPr="00857617">
        <w:t xml:space="preserve">output manipulators </w:t>
      </w:r>
      <w:r w:rsidRPr="00D06998">
        <w:rPr>
          <w:rStyle w:val="CChar"/>
          <w:bCs/>
        </w:rPr>
        <w:t>fill</w:t>
      </w:r>
      <w:r w:rsidRPr="00857617">
        <w:t xml:space="preserve"> and </w:t>
      </w:r>
      <w:r w:rsidRPr="00D06998">
        <w:rPr>
          <w:rStyle w:val="CChar"/>
          <w:bCs/>
        </w:rPr>
        <w:t>setw</w:t>
      </w:r>
      <w:r w:rsidRPr="00857617">
        <w:rPr>
          <w:b/>
          <w:bCs/>
        </w:rPr>
        <w:t xml:space="preserve"> </w:t>
      </w:r>
      <w:r w:rsidRPr="002507AC">
        <w:t xml:space="preserve">to find out how to format the output so that </w:t>
      </w:r>
      <w:r>
        <w:t>your</w:t>
      </w:r>
      <w:r w:rsidRPr="002507AC">
        <w:t xml:space="preserve"> program produces times as shown below</w:t>
      </w:r>
      <w: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C4C4C"/>
        <w:tblLook w:val="01E0" w:firstRow="1" w:lastRow="1" w:firstColumn="1" w:lastColumn="1" w:noHBand="0" w:noVBand="0"/>
      </w:tblPr>
      <w:tblGrid>
        <w:gridCol w:w="6390"/>
      </w:tblGrid>
      <w:tr w:rsidR="00C966B7" w:rsidRPr="007E77DF" w14:paraId="5EF19811" w14:textId="77777777" w:rsidTr="00770F18">
        <w:tc>
          <w:tcPr>
            <w:tcW w:w="6390" w:type="dxa"/>
            <w:shd w:val="clear" w:color="auto" w:fill="4C4C4C"/>
          </w:tcPr>
          <w:p w14:paraId="356BEC9D" w14:textId="77777777" w:rsidR="00C966B7" w:rsidRPr="002039F0" w:rsidRDefault="00C966B7" w:rsidP="00770F18">
            <w:pPr>
              <w:ind w:left="0"/>
              <w:rPr>
                <w:rFonts w:ascii="Lucida Console" w:hAnsi="Lucida Console"/>
                <w:color w:val="FFFFFF"/>
                <w:sz w:val="20"/>
              </w:rPr>
            </w:pPr>
          </w:p>
          <w:p w14:paraId="086109B2" w14:textId="77777777" w:rsidR="00C966B7" w:rsidRPr="002039F0" w:rsidRDefault="00C966B7" w:rsidP="00770F18">
            <w:pPr>
              <w:ind w:left="0"/>
              <w:rPr>
                <w:rFonts w:ascii="Lucida Console" w:hAnsi="Lucida Console"/>
                <w:color w:val="FFFFFF"/>
                <w:sz w:val="20"/>
              </w:rPr>
            </w:pPr>
            <w:r w:rsidRPr="002039F0">
              <w:rPr>
                <w:rFonts w:ascii="Lucida Console" w:hAnsi="Lucida Console"/>
                <w:color w:val="FFFFFF"/>
                <w:sz w:val="20"/>
              </w:rPr>
              <w:t xml:space="preserve">Enter the </w:t>
            </w:r>
            <w:r w:rsidRPr="002507AC">
              <w:rPr>
                <w:rFonts w:ascii="Lucida Console" w:hAnsi="Lucida Console"/>
                <w:color w:val="FFFFFF"/>
                <w:sz w:val="20"/>
              </w:rPr>
              <w:t>time in seconds</w:t>
            </w:r>
            <w:r w:rsidRPr="002039F0">
              <w:rPr>
                <w:rFonts w:ascii="Lucida Console" w:hAnsi="Lucida Console"/>
                <w:color w:val="FFFFFF"/>
                <w:sz w:val="20"/>
              </w:rPr>
              <w:t xml:space="preserve"> : </w:t>
            </w:r>
            <w:r>
              <w:rPr>
                <w:rFonts w:ascii="Lucida Console" w:hAnsi="Lucida Console"/>
                <w:color w:val="FFFFFF"/>
                <w:sz w:val="20"/>
              </w:rPr>
              <w:t>3732</w:t>
            </w:r>
          </w:p>
          <w:p w14:paraId="0DBDB028" w14:textId="77777777" w:rsidR="00C966B7" w:rsidRPr="00A02D75" w:rsidRDefault="00C966B7" w:rsidP="00770F18">
            <w:pPr>
              <w:ind w:left="0"/>
              <w:rPr>
                <w:rFonts w:ascii="Lucida Console" w:hAnsi="Lucida Console"/>
                <w:color w:val="FFFFFF"/>
                <w:sz w:val="20"/>
              </w:rPr>
            </w:pPr>
            <w:r w:rsidRPr="00A02D75">
              <w:rPr>
                <w:rFonts w:ascii="Lucida Console" w:hAnsi="Lucida Console"/>
                <w:color w:val="FFFFFF"/>
                <w:sz w:val="20"/>
              </w:rPr>
              <w:t xml:space="preserve">The </w:t>
            </w:r>
            <w:r>
              <w:rPr>
                <w:rFonts w:ascii="Lucida Console" w:hAnsi="Lucida Console"/>
                <w:color w:val="FFFFFF"/>
                <w:sz w:val="20"/>
              </w:rPr>
              <w:t>time</w:t>
            </w:r>
            <w:r w:rsidRPr="00A02D75">
              <w:rPr>
                <w:rFonts w:ascii="Lucida Console" w:hAnsi="Lucida Console"/>
                <w:color w:val="FFFFFF"/>
                <w:sz w:val="20"/>
              </w:rPr>
              <w:t xml:space="preserve"> is : 0</w:t>
            </w:r>
            <w:r>
              <w:rPr>
                <w:rFonts w:ascii="Lucida Console" w:hAnsi="Lucida Console"/>
                <w:color w:val="FFFFFF"/>
                <w:sz w:val="20"/>
              </w:rPr>
              <w:t>1:02:12</w:t>
            </w:r>
          </w:p>
          <w:p w14:paraId="411BB4BD" w14:textId="77777777" w:rsidR="00C966B7" w:rsidRPr="007E77DF" w:rsidRDefault="00C966B7" w:rsidP="00770F18">
            <w:pPr>
              <w:ind w:left="0"/>
              <w:rPr>
                <w:sz w:val="20"/>
              </w:rPr>
            </w:pPr>
          </w:p>
        </w:tc>
      </w:tr>
    </w:tbl>
    <w:p w14:paraId="7563A31B" w14:textId="77777777" w:rsidR="000C4A39" w:rsidRDefault="00E01206" w:rsidP="00A5339B">
      <w:pPr>
        <w:pStyle w:val="quest1"/>
      </w:pPr>
      <w:r>
        <w:t xml:space="preserve">Look at the problem specification given </w:t>
      </w:r>
      <w:r w:rsidR="00D25C1E">
        <w:t>below</w:t>
      </w:r>
      <w:r>
        <w:t xml:space="preserve">. </w:t>
      </w:r>
      <w:r w:rsidR="00D25C1E">
        <w:t xml:space="preserve">The </w:t>
      </w:r>
      <w:r w:rsidR="00A5339B">
        <w:t xml:space="preserve">pseudocode solution </w:t>
      </w:r>
      <w:r w:rsidR="00D25C1E">
        <w:t>given i</w:t>
      </w:r>
      <w:r w:rsidR="00756511">
        <w:t>s</w:t>
      </w:r>
      <w:r w:rsidR="00D25C1E">
        <w:t xml:space="preserve"> </w:t>
      </w:r>
      <w:r w:rsidR="00756511">
        <w:t>incomplete,</w:t>
      </w:r>
      <w:r w:rsidR="00D25C1E">
        <w:t xml:space="preserve"> but you now </w:t>
      </w:r>
      <w:r>
        <w:t xml:space="preserve">know enough now to tackle this </w:t>
      </w:r>
      <w:r w:rsidR="000C4A39">
        <w:t>new problem.</w:t>
      </w:r>
    </w:p>
    <w:p w14:paraId="0A754856" w14:textId="77777777" w:rsidR="00B808DE" w:rsidRPr="00D25C1E" w:rsidRDefault="00B808DE" w:rsidP="00B808DE">
      <w:pPr>
        <w:pStyle w:val="Heading3"/>
      </w:pPr>
      <w:r w:rsidRPr="00D25C1E">
        <w:t>Specification</w:t>
      </w:r>
      <w:r>
        <w:t>:</w:t>
      </w:r>
    </w:p>
    <w:p w14:paraId="5064B2BB" w14:textId="77777777" w:rsidR="00B808DE" w:rsidRDefault="00B808DE" w:rsidP="00B808DE">
      <w:r>
        <w:t xml:space="preserve">The program should compute the annual salary and monthly salary for an employee in December. </w:t>
      </w:r>
    </w:p>
    <w:p w14:paraId="42297F35" w14:textId="77777777" w:rsidR="00B808DE" w:rsidRDefault="00B808DE" w:rsidP="00B808DE">
      <w:r>
        <w:t xml:space="preserve">In this company the annual salary is calculated from the salary point for an employee. </w:t>
      </w:r>
      <w:r w:rsidR="00387BAC">
        <w:t xml:space="preserve">Salary points are positive numbers from 1 to 24. </w:t>
      </w:r>
      <w:r>
        <w:t>Each salary point is worth £20</w:t>
      </w:r>
      <w:r w:rsidR="006A2A81">
        <w:t>0</w:t>
      </w:r>
      <w:r>
        <w:t xml:space="preserve">0.00 per annum. In December, in addition to their usual monthly salary, employees are also given a Christmas bonus equivalent to 2.5% of their annual salary. </w:t>
      </w:r>
    </w:p>
    <w:p w14:paraId="4D01F4D6" w14:textId="77777777" w:rsidR="00387BAC" w:rsidRDefault="00B808DE" w:rsidP="00E07F84">
      <w:r>
        <w:t xml:space="preserve">The program lets the user enter the salary point for the employee and displays the total annual salary </w:t>
      </w:r>
      <w:r w:rsidR="006A2A81">
        <w:t xml:space="preserve">(incl. the Christmas bonus) </w:t>
      </w:r>
      <w:r>
        <w:t xml:space="preserve">and the salary this employee will receive in December, which </w:t>
      </w:r>
      <w:r w:rsidR="006A2A81">
        <w:t xml:space="preserve">also </w:t>
      </w:r>
      <w:r>
        <w:t xml:space="preserve">includes the Christmas bonus. </w:t>
      </w:r>
    </w:p>
    <w:p w14:paraId="5F1A94C0" w14:textId="77777777" w:rsidR="00B808DE" w:rsidRPr="007D747E" w:rsidRDefault="00387BAC" w:rsidP="00E07F84">
      <w:pPr>
        <w:rPr>
          <w:i/>
        </w:rPr>
      </w:pPr>
      <w:r w:rsidRPr="007D747E">
        <w:rPr>
          <w:i/>
        </w:rPr>
        <w:t xml:space="preserve">Assume that the user enters </w:t>
      </w:r>
      <w:r w:rsidR="001A23DF" w:rsidRPr="007D747E">
        <w:rPr>
          <w:i/>
        </w:rPr>
        <w:t xml:space="preserve">a whole number representing </w:t>
      </w:r>
      <w:r w:rsidRPr="007D747E">
        <w:rPr>
          <w:i/>
        </w:rPr>
        <w:t>a valid salary point (</w:t>
      </w:r>
      <w:r w:rsidR="001A23DF" w:rsidRPr="007D747E">
        <w:rPr>
          <w:i/>
        </w:rPr>
        <w:t xml:space="preserve">i.e., </w:t>
      </w:r>
      <w:r w:rsidRPr="007D747E">
        <w:rPr>
          <w:i/>
        </w:rPr>
        <w:t>no need to validate this).</w:t>
      </w:r>
    </w:p>
    <w:p w14:paraId="36F3D0CB" w14:textId="77777777" w:rsidR="00E32BBD" w:rsidRDefault="00E32BBD">
      <w:pPr>
        <w:ind w:left="0" w:right="0"/>
        <w:rPr>
          <w:snapToGrid w:val="0"/>
        </w:rPr>
      </w:pPr>
      <w:r>
        <w:br w:type="page"/>
      </w:r>
    </w:p>
    <w:p w14:paraId="19C96FE1" w14:textId="01DA8382" w:rsidR="00B808DE" w:rsidRPr="00583DBE" w:rsidRDefault="00B808DE" w:rsidP="00B808DE">
      <w:pPr>
        <w:pStyle w:val="quest1"/>
        <w:numPr>
          <w:ilvl w:val="0"/>
          <w:numId w:val="0"/>
        </w:numPr>
        <w:ind w:left="360"/>
      </w:pPr>
      <w:r>
        <w:lastRenderedPageBreak/>
        <w:t>Look at the following partial pseudocode</w:t>
      </w:r>
    </w:p>
    <w:p w14:paraId="5FD5D451" w14:textId="77777777" w:rsidR="00B808DE" w:rsidRPr="00D25C1E" w:rsidRDefault="00B808DE" w:rsidP="00B808DE">
      <w:pPr>
        <w:pStyle w:val="pdl"/>
        <w:rPr>
          <w:u w:val="single"/>
        </w:rPr>
      </w:pPr>
      <w:r w:rsidRPr="00D25C1E">
        <w:rPr>
          <w:u w:val="single"/>
        </w:rPr>
        <w:t>computeDecemberSalary</w:t>
      </w:r>
    </w:p>
    <w:p w14:paraId="293F0F81" w14:textId="77777777" w:rsidR="00B808DE" w:rsidRPr="00A5339B" w:rsidRDefault="00B808DE" w:rsidP="00B808DE">
      <w:pPr>
        <w:pStyle w:val="pdl"/>
        <w:rPr>
          <w:i/>
          <w:iCs/>
        </w:rPr>
      </w:pPr>
      <w:r w:rsidRPr="00A5339B">
        <w:rPr>
          <w:i/>
          <w:iCs/>
        </w:rPr>
        <w:t>//declare local variable and constants here</w:t>
      </w:r>
    </w:p>
    <w:p w14:paraId="734286CD" w14:textId="77777777" w:rsidR="00B808DE" w:rsidRDefault="00B808DE" w:rsidP="00B808DE">
      <w:pPr>
        <w:pStyle w:val="pdl"/>
      </w:pPr>
    </w:p>
    <w:p w14:paraId="5A3A567D" w14:textId="77777777" w:rsidR="00B808DE" w:rsidRDefault="00120F5D" w:rsidP="00B808DE">
      <w:pPr>
        <w:pStyle w:val="pdl"/>
      </w:pPr>
      <w:r>
        <w:tab/>
        <w:t>output(</w:t>
      </w:r>
      <w:r w:rsidR="00B808DE">
        <w:t>"Enter the salary point: ")</w:t>
      </w:r>
    </w:p>
    <w:p w14:paraId="0B14E888" w14:textId="77777777" w:rsidR="00B808DE" w:rsidRDefault="00120F5D" w:rsidP="00B808DE">
      <w:pPr>
        <w:pStyle w:val="pdl"/>
      </w:pPr>
      <w:r>
        <w:tab/>
        <w:t>input(</w:t>
      </w:r>
      <w:r w:rsidR="00B808DE">
        <w:t xml:space="preserve">salaryPoint) </w:t>
      </w:r>
      <w:r w:rsidR="00B808DE">
        <w:tab/>
      </w:r>
      <w:r w:rsidR="00B808DE">
        <w:tab/>
      </w:r>
      <w:r w:rsidR="00B808DE">
        <w:tab/>
        <w:t>//read in the salary point</w:t>
      </w:r>
    </w:p>
    <w:p w14:paraId="3C296B32" w14:textId="77777777" w:rsidR="00B808DE" w:rsidRDefault="00B808DE" w:rsidP="00B808DE">
      <w:pPr>
        <w:pStyle w:val="pdl"/>
        <w:rPr>
          <w:i/>
        </w:rPr>
      </w:pPr>
    </w:p>
    <w:p w14:paraId="1C022313" w14:textId="77777777" w:rsidR="00B808DE" w:rsidRPr="00D25C1E" w:rsidRDefault="00B808DE" w:rsidP="00B808DE">
      <w:pPr>
        <w:pStyle w:val="pdl"/>
        <w:rPr>
          <w:i/>
        </w:rPr>
      </w:pPr>
      <w:r w:rsidRPr="00D25C1E">
        <w:rPr>
          <w:i/>
        </w:rPr>
        <w:tab/>
        <w:t>//</w:t>
      </w:r>
      <w:r>
        <w:rPr>
          <w:i/>
        </w:rPr>
        <w:t xml:space="preserve">place </w:t>
      </w:r>
      <w:r w:rsidRPr="00D25C1E">
        <w:rPr>
          <w:i/>
        </w:rPr>
        <w:t>missing code here</w:t>
      </w:r>
    </w:p>
    <w:p w14:paraId="19085570" w14:textId="77777777" w:rsidR="00B808DE" w:rsidRDefault="00B808DE" w:rsidP="00B808DE">
      <w:pPr>
        <w:pStyle w:val="pdl"/>
      </w:pPr>
    </w:p>
    <w:p w14:paraId="6FC272BD" w14:textId="77777777" w:rsidR="00B808DE" w:rsidRDefault="00B808DE" w:rsidP="00B808DE">
      <w:pPr>
        <w:pStyle w:val="pdl"/>
      </w:pPr>
      <w:r>
        <w:tab/>
        <w:t>output</w:t>
      </w:r>
      <w:r w:rsidR="00120F5D">
        <w:t>(</w:t>
      </w:r>
      <w:r>
        <w:t xml:space="preserve">"Annual salary is: £", annualSalary) </w:t>
      </w:r>
      <w:r>
        <w:tab/>
        <w:t>//output annual salary</w:t>
      </w:r>
      <w:r w:rsidR="006A2A81">
        <w:t xml:space="preserve"> (incl. bonus)</w:t>
      </w:r>
    </w:p>
    <w:p w14:paraId="11B8C0B0" w14:textId="77777777" w:rsidR="00B808DE" w:rsidRDefault="00B808DE" w:rsidP="00B808DE">
      <w:pPr>
        <w:pStyle w:val="pdl"/>
      </w:pPr>
      <w:r>
        <w:tab/>
        <w:t>output</w:t>
      </w:r>
      <w:r w:rsidR="00120F5D">
        <w:t>(</w:t>
      </w:r>
      <w:r>
        <w:t>"December monthly salary is: £", decemberSalary )</w:t>
      </w:r>
      <w:r>
        <w:tab/>
        <w:t>//output December salary</w:t>
      </w:r>
    </w:p>
    <w:p w14:paraId="77C4D582" w14:textId="77777777" w:rsidR="00B808DE" w:rsidRDefault="00B808DE" w:rsidP="00B808DE">
      <w:pPr>
        <w:pStyle w:val="quest1"/>
        <w:numPr>
          <w:ilvl w:val="0"/>
          <w:numId w:val="0"/>
        </w:numPr>
        <w:ind w:left="360"/>
      </w:pPr>
      <w:r>
        <w:t>The interaction with the program is expected to produce the following behaviour (with user's input shown in bold):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C4C4C"/>
        <w:tblLook w:val="01E0" w:firstRow="1" w:lastRow="1" w:firstColumn="1" w:lastColumn="1" w:noHBand="0" w:noVBand="0"/>
      </w:tblPr>
      <w:tblGrid>
        <w:gridCol w:w="7502"/>
      </w:tblGrid>
      <w:tr w:rsidR="00B808DE" w:rsidRPr="005863AC" w14:paraId="1B6A80AA" w14:textId="77777777" w:rsidTr="00770F18">
        <w:tc>
          <w:tcPr>
            <w:tcW w:w="7502" w:type="dxa"/>
            <w:shd w:val="clear" w:color="auto" w:fill="4C4C4C"/>
          </w:tcPr>
          <w:p w14:paraId="553FD78F" w14:textId="77777777" w:rsidR="00B808DE" w:rsidRPr="00EF0354" w:rsidRDefault="00B808DE" w:rsidP="00770F18"/>
          <w:p w14:paraId="0D3D6231" w14:textId="77777777" w:rsidR="00B808DE" w:rsidRPr="00120F5D" w:rsidRDefault="00B808DE" w:rsidP="00770F18">
            <w:pPr>
              <w:pStyle w:val="console"/>
              <w:rPr>
                <w:rFonts w:ascii="Consolas" w:hAnsi="Consolas" w:cs="Consolas"/>
                <w:lang w:val="en-GB"/>
              </w:rPr>
            </w:pPr>
            <w:r w:rsidRPr="00120F5D">
              <w:rPr>
                <w:rFonts w:ascii="Consolas" w:hAnsi="Consolas" w:cs="Consolas"/>
                <w:lang w:val="en-GB"/>
              </w:rPr>
              <w:t xml:space="preserve">Enter the </w:t>
            </w:r>
            <w:r w:rsidRPr="00120F5D">
              <w:rPr>
                <w:rFonts w:ascii="Consolas" w:hAnsi="Consolas" w:cs="Consolas"/>
              </w:rPr>
              <w:t>salary point</w:t>
            </w:r>
            <w:r w:rsidRPr="00120F5D">
              <w:rPr>
                <w:rFonts w:ascii="Consolas" w:hAnsi="Consolas" w:cs="Consolas"/>
                <w:lang w:val="en-GB"/>
              </w:rPr>
              <w:t xml:space="preserve">: </w:t>
            </w:r>
            <w:r w:rsidRPr="00120F5D">
              <w:rPr>
                <w:rFonts w:ascii="Consolas" w:hAnsi="Consolas" w:cs="Consolas"/>
                <w:b/>
                <w:lang w:val="en-GB"/>
              </w:rPr>
              <w:t>6</w:t>
            </w:r>
          </w:p>
          <w:p w14:paraId="06ECB218" w14:textId="77777777" w:rsidR="00B808DE" w:rsidRPr="00120F5D" w:rsidRDefault="00B808DE" w:rsidP="00770F18">
            <w:pPr>
              <w:pStyle w:val="console"/>
              <w:rPr>
                <w:rFonts w:ascii="Consolas" w:hAnsi="Consolas" w:cs="Consolas"/>
                <w:lang w:val="en-GB"/>
              </w:rPr>
            </w:pPr>
            <w:r w:rsidRPr="00120F5D">
              <w:rPr>
                <w:rFonts w:ascii="Consolas" w:hAnsi="Consolas" w:cs="Consolas"/>
              </w:rPr>
              <w:t>Annual salary is: £</w:t>
            </w:r>
            <w:r w:rsidRPr="00120F5D">
              <w:rPr>
                <w:rFonts w:ascii="Consolas" w:hAnsi="Consolas" w:cs="Consolas"/>
                <w:lang w:val="en-GB"/>
              </w:rPr>
              <w:t>12</w:t>
            </w:r>
            <w:r w:rsidR="006A2A81">
              <w:rPr>
                <w:rFonts w:ascii="Consolas" w:hAnsi="Consolas" w:cs="Consolas"/>
                <w:lang w:val="en-GB"/>
              </w:rPr>
              <w:t>3</w:t>
            </w:r>
            <w:r w:rsidRPr="00120F5D">
              <w:rPr>
                <w:rFonts w:ascii="Consolas" w:hAnsi="Consolas" w:cs="Consolas"/>
                <w:lang w:val="en-GB"/>
              </w:rPr>
              <w:t>0</w:t>
            </w:r>
            <w:r w:rsidR="006A2A81">
              <w:rPr>
                <w:rFonts w:ascii="Consolas" w:hAnsi="Consolas" w:cs="Consolas"/>
                <w:lang w:val="en-GB"/>
              </w:rPr>
              <w:t>0.00</w:t>
            </w:r>
          </w:p>
          <w:p w14:paraId="4178F05A" w14:textId="77777777" w:rsidR="00B808DE" w:rsidRPr="00120F5D" w:rsidRDefault="00B808DE" w:rsidP="00770F18">
            <w:pPr>
              <w:pStyle w:val="console"/>
              <w:rPr>
                <w:rFonts w:ascii="Consolas" w:hAnsi="Consolas" w:cs="Consolas"/>
                <w:lang w:val="en-GB"/>
              </w:rPr>
            </w:pPr>
            <w:r w:rsidRPr="00120F5D">
              <w:rPr>
                <w:rFonts w:ascii="Consolas" w:hAnsi="Consolas" w:cs="Consolas"/>
              </w:rPr>
              <w:t>December monthly salary is: £</w:t>
            </w:r>
            <w:r w:rsidRPr="00120F5D">
              <w:rPr>
                <w:rFonts w:ascii="Consolas" w:hAnsi="Consolas" w:cs="Consolas"/>
                <w:lang w:val="en-GB"/>
              </w:rPr>
              <w:t>13</w:t>
            </w:r>
            <w:r w:rsidR="006A2A81">
              <w:rPr>
                <w:rFonts w:ascii="Consolas" w:hAnsi="Consolas" w:cs="Consolas"/>
                <w:lang w:val="en-GB"/>
              </w:rPr>
              <w:t>0</w:t>
            </w:r>
            <w:r w:rsidRPr="00120F5D">
              <w:rPr>
                <w:rFonts w:ascii="Consolas" w:hAnsi="Consolas" w:cs="Consolas"/>
                <w:lang w:val="en-GB"/>
              </w:rPr>
              <w:t>0</w:t>
            </w:r>
            <w:r w:rsidR="00D76187" w:rsidRPr="00120F5D">
              <w:rPr>
                <w:rFonts w:ascii="Consolas" w:hAnsi="Consolas" w:cs="Consolas"/>
                <w:lang w:val="en-GB"/>
              </w:rPr>
              <w:t>.00</w:t>
            </w:r>
          </w:p>
          <w:p w14:paraId="57A977EC" w14:textId="77777777" w:rsidR="00B808DE" w:rsidRPr="00183EAE" w:rsidRDefault="00B808DE" w:rsidP="00770F18">
            <w:pPr>
              <w:pStyle w:val="console"/>
              <w:ind w:left="0"/>
              <w:rPr>
                <w:lang w:val="en-GB"/>
              </w:rPr>
            </w:pPr>
          </w:p>
        </w:tc>
      </w:tr>
    </w:tbl>
    <w:p w14:paraId="5FD6AAC2" w14:textId="77777777" w:rsidR="00B808DE" w:rsidRPr="00D25C1E" w:rsidRDefault="00B808DE" w:rsidP="00B808DE">
      <w:pPr>
        <w:pStyle w:val="Heading3"/>
      </w:pPr>
      <w:r>
        <w:t>Instructions:</w:t>
      </w:r>
    </w:p>
    <w:p w14:paraId="4961CCBC" w14:textId="77777777" w:rsidR="00D25C1E" w:rsidRPr="00D25C1E" w:rsidRDefault="00D25C1E" w:rsidP="00A5339B">
      <w:pPr>
        <w:pStyle w:val="instruction"/>
        <w:spacing w:before="0"/>
        <w:ind w:left="1077" w:right="28" w:hanging="357"/>
        <w:rPr>
          <w:i/>
        </w:rPr>
      </w:pPr>
      <w:r w:rsidRPr="00D25C1E">
        <w:rPr>
          <w:i/>
        </w:rPr>
        <w:t>Use the sequence construct (</w:t>
      </w:r>
      <w:r w:rsidR="00A5339B">
        <w:rPr>
          <w:i/>
        </w:rPr>
        <w:t xml:space="preserve">even if you know how to: </w:t>
      </w:r>
      <w:r w:rsidRPr="00D25C1E">
        <w:rPr>
          <w:i/>
        </w:rPr>
        <w:t xml:space="preserve">NO need for </w:t>
      </w:r>
      <w:r w:rsidR="00A5339B">
        <w:rPr>
          <w:i/>
        </w:rPr>
        <w:t xml:space="preserve">procedures, </w:t>
      </w:r>
      <w:r w:rsidRPr="00D25C1E">
        <w:rPr>
          <w:i/>
        </w:rPr>
        <w:t>selection or repetition).</w:t>
      </w:r>
    </w:p>
    <w:p w14:paraId="47F83697" w14:textId="77777777" w:rsidR="00D25C1E" w:rsidRPr="00D25C1E" w:rsidRDefault="00D25C1E" w:rsidP="00D25C1E">
      <w:pPr>
        <w:pStyle w:val="instruction"/>
        <w:spacing w:before="0"/>
        <w:ind w:left="1077" w:right="28" w:hanging="357"/>
        <w:rPr>
          <w:i/>
        </w:rPr>
      </w:pPr>
      <w:r>
        <w:rPr>
          <w:i/>
        </w:rPr>
        <w:t>Except for adding missing instructions, k</w:t>
      </w:r>
      <w:r w:rsidRPr="00D25C1E">
        <w:rPr>
          <w:i/>
        </w:rPr>
        <w:t>eep the overall structure and sequence of instructions in the top algorithm given above unchanged.</w:t>
      </w:r>
    </w:p>
    <w:p w14:paraId="18532715" w14:textId="77777777" w:rsidR="00D25C1E" w:rsidRPr="00D25C1E" w:rsidRDefault="00D25C1E" w:rsidP="00D25C1E">
      <w:pPr>
        <w:pStyle w:val="instruction"/>
        <w:spacing w:before="0"/>
        <w:ind w:left="1077" w:right="28" w:hanging="357"/>
        <w:rPr>
          <w:i/>
        </w:rPr>
      </w:pPr>
      <w:r w:rsidRPr="00D25C1E">
        <w:rPr>
          <w:i/>
        </w:rPr>
        <w:t>Declare the variables used in the program and any additional variables and named constants you may need.</w:t>
      </w:r>
    </w:p>
    <w:p w14:paraId="490F1D81" w14:textId="77777777" w:rsidR="00D25C1E" w:rsidRPr="00D25C1E" w:rsidRDefault="00D25C1E" w:rsidP="00D25C1E">
      <w:pPr>
        <w:pStyle w:val="instruction"/>
        <w:spacing w:before="0"/>
        <w:ind w:left="1077" w:right="28" w:hanging="357"/>
        <w:rPr>
          <w:i/>
        </w:rPr>
      </w:pPr>
      <w:r w:rsidRPr="00D25C1E">
        <w:rPr>
          <w:i/>
        </w:rPr>
        <w:t>Keep the identifiers for named data items given in this program unchanged in your solution and choose equally meaningful identifiers for any additional named data items</w:t>
      </w:r>
      <w:r>
        <w:rPr>
          <w:i/>
        </w:rPr>
        <w:t xml:space="preserve"> you may need</w:t>
      </w:r>
      <w:r w:rsidRPr="00D25C1E">
        <w:rPr>
          <w:i/>
        </w:rPr>
        <w:t>.</w:t>
      </w:r>
    </w:p>
    <w:p w14:paraId="63EBC5A3" w14:textId="77777777" w:rsidR="00D25C1E" w:rsidRDefault="00D25C1E" w:rsidP="00D25C1E">
      <w:pPr>
        <w:pStyle w:val="instruction"/>
        <w:spacing w:before="0"/>
        <w:ind w:left="1077" w:right="28" w:hanging="357"/>
        <w:rPr>
          <w:i/>
        </w:rPr>
      </w:pPr>
      <w:r w:rsidRPr="00D25C1E">
        <w:rPr>
          <w:i/>
        </w:rPr>
        <w:t>Use comments to give information about your program (incl. the type of each variable and named constants used</w:t>
      </w:r>
      <w:r>
        <w:rPr>
          <w:i/>
        </w:rPr>
        <w:t>)</w:t>
      </w:r>
      <w:r w:rsidRPr="00D25C1E">
        <w:rPr>
          <w:i/>
        </w:rPr>
        <w:t xml:space="preserve"> so as to make your solution easy to understand.</w:t>
      </w:r>
    </w:p>
    <w:p w14:paraId="6709EE01" w14:textId="77777777" w:rsidR="006A2A81" w:rsidRPr="00D25C1E" w:rsidRDefault="006A2A81" w:rsidP="00D25C1E">
      <w:pPr>
        <w:pStyle w:val="instruction"/>
        <w:spacing w:before="0"/>
        <w:ind w:left="1077" w:right="28" w:hanging="357"/>
        <w:rPr>
          <w:i/>
        </w:rPr>
      </w:pPr>
      <w:r>
        <w:rPr>
          <w:i/>
        </w:rPr>
        <w:t>Format the output as shown above.</w:t>
      </w:r>
    </w:p>
    <w:p w14:paraId="02FC9CDF" w14:textId="77777777" w:rsidR="000C4A39" w:rsidRDefault="00D25C1E" w:rsidP="00F06476">
      <w:pPr>
        <w:pStyle w:val="quest2"/>
        <w:numPr>
          <w:ilvl w:val="0"/>
          <w:numId w:val="10"/>
        </w:numPr>
      </w:pPr>
      <w:r>
        <w:t>So, l</w:t>
      </w:r>
      <w:r w:rsidR="000C4A39">
        <w:t>et’s think before we start.</w:t>
      </w:r>
      <w:r>
        <w:t xml:space="preserve"> Identify the various </w:t>
      </w:r>
      <w:r w:rsidR="00A5339B">
        <w:t>step</w:t>
      </w:r>
      <w:r w:rsidR="00120F5D">
        <w:t>s</w:t>
      </w:r>
      <w:r>
        <w:t xml:space="preserve"> needed for your solution. </w:t>
      </w:r>
      <w:r>
        <w:br/>
        <w:t xml:space="preserve">Remember? As if you were describing your method to an attentive </w:t>
      </w:r>
      <w:r w:rsidR="00120F5D">
        <w:t>(</w:t>
      </w:r>
      <w:r>
        <w:t xml:space="preserve">but </w:t>
      </w:r>
      <w:r w:rsidR="00120F5D">
        <w:t xml:space="preserve">maybe </w:t>
      </w:r>
      <w:r>
        <w:t>not too bright</w:t>
      </w:r>
      <w:r w:rsidR="00120F5D">
        <w:t>)</w:t>
      </w:r>
      <w:r>
        <w:t xml:space="preserve"> friend over the phone…</w:t>
      </w:r>
    </w:p>
    <w:p w14:paraId="301AB7D5" w14:textId="77777777" w:rsidR="000C4A39" w:rsidRDefault="000C4A39" w:rsidP="00F06476">
      <w:pPr>
        <w:pStyle w:val="quest2"/>
        <w:numPr>
          <w:ilvl w:val="0"/>
          <w:numId w:val="10"/>
        </w:numPr>
      </w:pPr>
      <w:r>
        <w:t>Write your solution in pseudocode or flowchart (whichever works best for you, for now – you will know both notations eventually!)</w:t>
      </w:r>
    </w:p>
    <w:p w14:paraId="0C0B2F4A" w14:textId="77777777" w:rsidR="000C4A39" w:rsidRDefault="000C4A39" w:rsidP="00F06476">
      <w:pPr>
        <w:pStyle w:val="quest2"/>
        <w:numPr>
          <w:ilvl w:val="0"/>
          <w:numId w:val="10"/>
        </w:numPr>
      </w:pPr>
      <w:r>
        <w:t xml:space="preserve">Test your solution on paper. </w:t>
      </w:r>
      <w:r w:rsidR="00A5339B">
        <w:t>Identify which data values</w:t>
      </w:r>
      <w:r w:rsidR="00A5339B" w:rsidRPr="00A5339B">
        <w:t xml:space="preserve"> </w:t>
      </w:r>
      <w:r w:rsidR="00A5339B">
        <w:t>you will test for the salary point,</w:t>
      </w:r>
      <w:r w:rsidR="001A23DF">
        <w:t xml:space="preserve"> </w:t>
      </w:r>
      <w:r w:rsidR="00A5339B">
        <w:t xml:space="preserve">and for each value explain why you selected it, </w:t>
      </w:r>
      <w:r>
        <w:t>what output</w:t>
      </w:r>
      <w:r w:rsidR="00A5339B">
        <w:t>s</w:t>
      </w:r>
      <w:r>
        <w:t xml:space="preserve"> do you expect</w:t>
      </w:r>
      <w:r w:rsidR="00A5339B">
        <w:t xml:space="preserve"> and whether it is what your program produces.</w:t>
      </w:r>
    </w:p>
    <w:p w14:paraId="2421EA40" w14:textId="77777777" w:rsidR="00750771" w:rsidRDefault="002F1F57" w:rsidP="00F06476">
      <w:pPr>
        <w:pStyle w:val="quest2"/>
        <w:numPr>
          <w:ilvl w:val="0"/>
          <w:numId w:val="10"/>
        </w:numPr>
      </w:pPr>
      <w:r>
        <w:t>Code this in C++.</w:t>
      </w:r>
      <w:r w:rsidR="00750771">
        <w:t xml:space="preserve"> </w:t>
      </w:r>
    </w:p>
    <w:p w14:paraId="44244DDA" w14:textId="50D8681C" w:rsidR="000C4A39" w:rsidRDefault="00750771" w:rsidP="00F06476">
      <w:pPr>
        <w:pStyle w:val="quest2"/>
        <w:numPr>
          <w:ilvl w:val="0"/>
          <w:numId w:val="10"/>
        </w:numPr>
      </w:pPr>
      <w:r>
        <w:t xml:space="preserve">Once you have an executable test it again </w:t>
      </w:r>
      <w:r w:rsidR="00A5339B">
        <w:t>using the same value</w:t>
      </w:r>
      <w:r w:rsidR="00F75FFE">
        <w:t>s</w:t>
      </w:r>
      <w:r w:rsidR="00A5339B">
        <w:t xml:space="preserve">. If you detect a </w:t>
      </w:r>
      <w:r w:rsidR="007D747E">
        <w:t>problem,</w:t>
      </w:r>
      <w:r w:rsidR="00A5339B">
        <w:t xml:space="preserve"> </w:t>
      </w:r>
      <w:r>
        <w:t>make any necessary amendment</w:t>
      </w:r>
      <w:r w:rsidR="00A5339B">
        <w:t>(s) and test again!</w:t>
      </w:r>
    </w:p>
    <w:p w14:paraId="3FCB6B4D" w14:textId="77777777" w:rsidR="00756511" w:rsidRDefault="00756511">
      <w:pPr>
        <w:ind w:left="0" w:right="0"/>
        <w:rPr>
          <w:b/>
          <w:i/>
          <w:snapToGrid w:val="0"/>
        </w:rPr>
      </w:pPr>
      <w:r>
        <w:rPr>
          <w:b/>
          <w:i/>
        </w:rPr>
        <w:br w:type="page"/>
      </w:r>
    </w:p>
    <w:p w14:paraId="252B7989" w14:textId="77777777" w:rsidR="004C7B35" w:rsidRPr="00947863" w:rsidRDefault="004C7B35" w:rsidP="004C7B35">
      <w:pPr>
        <w:pStyle w:val="Heading2"/>
      </w:pPr>
      <w:r w:rsidRPr="00947863">
        <w:lastRenderedPageBreak/>
        <w:t>Procedures</w:t>
      </w:r>
    </w:p>
    <w:p w14:paraId="0FE24860" w14:textId="6FA89466" w:rsidR="004C7B35" w:rsidRDefault="004C7B35" w:rsidP="004C7B35">
      <w:pPr>
        <w:pStyle w:val="Information"/>
      </w:pPr>
      <w:r w:rsidRPr="008F5CCC">
        <w:rPr>
          <w:b/>
        </w:rPr>
        <w:t>A</w:t>
      </w:r>
      <w:r>
        <w:t xml:space="preserve"> </w:t>
      </w:r>
      <w:r>
        <w:rPr>
          <w:b/>
        </w:rPr>
        <w:t xml:space="preserve">procedure </w:t>
      </w:r>
      <w:r>
        <w:t>is a sub-program that can be called when needed. When a procedure is called the calling program is suspended, the statements the procedure contains are executed, then, when it finishes, the calling program resumes its execution.</w:t>
      </w:r>
      <w:r>
        <w:br/>
      </w:r>
      <w:r w:rsidRPr="001C0469">
        <w:t>A procedure may in turn involve other procedures</w:t>
      </w:r>
    </w:p>
    <w:p w14:paraId="76FF48EA" w14:textId="2AD03A90" w:rsidR="004C7B35" w:rsidRDefault="004C7B35" w:rsidP="004C7B35">
      <w:pPr>
        <w:pStyle w:val="Information"/>
      </w:pPr>
      <w:r>
        <w:t>When using procedure</w:t>
      </w:r>
      <w:r w:rsidR="00E32120">
        <w:rPr>
          <w:lang w:val="en-US"/>
        </w:rPr>
        <w:t>s</w:t>
      </w:r>
      <w:r>
        <w:t xml:space="preserve"> it is important to specify the </w:t>
      </w:r>
      <w:r w:rsidRPr="00B348C8">
        <w:rPr>
          <w:b/>
        </w:rPr>
        <w:t>scope</w:t>
      </w:r>
      <w:r>
        <w:t xml:space="preserve"> of the data items (variables or named constants). When they are used only in one procedure they should be declared as local. When they need to be communicated across several procedures they will have - for now - to be declared as global</w:t>
      </w:r>
      <w:r w:rsidR="00E32120">
        <w:rPr>
          <w:lang w:val="en-US"/>
        </w:rPr>
        <w:t xml:space="preserve"> (we don’t like globals)</w:t>
      </w:r>
      <w:r>
        <w:t xml:space="preserve">. </w:t>
      </w:r>
    </w:p>
    <w:p w14:paraId="3A9D2222" w14:textId="77777777" w:rsidR="004C7B35" w:rsidRDefault="004C7B35" w:rsidP="00F06476">
      <w:pPr>
        <w:pStyle w:val="Information"/>
        <w:numPr>
          <w:ilvl w:val="0"/>
          <w:numId w:val="14"/>
        </w:numPr>
        <w:ind w:left="714" w:hanging="357"/>
      </w:pPr>
      <w:r w:rsidRPr="004A3447">
        <w:rPr>
          <w:b/>
          <w:bCs/>
        </w:rPr>
        <w:t>Global</w:t>
      </w:r>
      <w:r>
        <w:t xml:space="preserve"> data items are active for the duration of the program execution and visible and accessible from any procedures (including in the top algorithm).</w:t>
      </w:r>
    </w:p>
    <w:p w14:paraId="39334632" w14:textId="77777777" w:rsidR="004C7B35" w:rsidRPr="008F5CCC" w:rsidRDefault="004C7B35" w:rsidP="00F06476">
      <w:pPr>
        <w:pStyle w:val="Information"/>
        <w:numPr>
          <w:ilvl w:val="0"/>
          <w:numId w:val="14"/>
        </w:numPr>
        <w:ind w:left="714" w:hanging="357"/>
      </w:pPr>
      <w:r w:rsidRPr="004A3447">
        <w:rPr>
          <w:b/>
          <w:bCs/>
        </w:rPr>
        <w:t>Local</w:t>
      </w:r>
      <w:r>
        <w:t xml:space="preserve"> data items are defined to a given procedure (including the top algorithm): they are only active for the duration of the execution of that procedure and only visible and accessible from within that procedure.</w:t>
      </w:r>
    </w:p>
    <w:p w14:paraId="7F18CFD1" w14:textId="77777777" w:rsidR="004C7B35" w:rsidRPr="001C0469" w:rsidRDefault="004C7B35" w:rsidP="004C7B35">
      <w:pPr>
        <w:pStyle w:val="quest1"/>
        <w:tabs>
          <w:tab w:val="clear" w:pos="360"/>
        </w:tabs>
      </w:pPr>
      <w:r>
        <w:t>Look at the following pseudocode example</w:t>
      </w:r>
      <w:r w:rsidRPr="00A30D32">
        <w:t xml:space="preserve"> which </w:t>
      </w:r>
      <w:r w:rsidRPr="001C0469">
        <w:t xml:space="preserve">describes the sequence of </w:t>
      </w:r>
      <w:r>
        <w:t>sub-tasks</w:t>
      </w:r>
      <w:r w:rsidRPr="001C0469">
        <w:t xml:space="preserve"> to be </w:t>
      </w:r>
      <w:r>
        <w:t>executed</w:t>
      </w:r>
      <w:r w:rsidRPr="001C0469">
        <w:t xml:space="preserve">, in that order, </w:t>
      </w:r>
      <w:r>
        <w:t>to convert imperial measurements in the metric system</w:t>
      </w:r>
      <w:r w:rsidRPr="001C0469">
        <w:t>.</w:t>
      </w:r>
      <w:r>
        <w:t xml:space="preserve"> </w:t>
      </w:r>
    </w:p>
    <w:p w14:paraId="75E97517" w14:textId="77777777" w:rsidR="004C7B35" w:rsidRPr="00857C06" w:rsidRDefault="004C7B35" w:rsidP="004C7B35">
      <w:pPr>
        <w:pStyle w:val="pdl"/>
        <w:rPr>
          <w:b w:val="0"/>
        </w:rPr>
      </w:pPr>
      <w:r w:rsidRPr="00857C06">
        <w:t>convertLengthFromImperialToMetric</w:t>
      </w:r>
    </w:p>
    <w:p w14:paraId="183DF06A" w14:textId="77777777" w:rsidR="004C7B35" w:rsidRDefault="004C7B35" w:rsidP="004C7B35">
      <w:pPr>
        <w:pStyle w:val="pdl"/>
        <w:rPr>
          <w:b w:val="0"/>
        </w:rPr>
      </w:pPr>
      <w:r>
        <w:tab/>
        <w:t xml:space="preserve">call </w:t>
      </w:r>
      <w:r w:rsidRPr="00857C06">
        <w:t>readInImperialMeasurement</w:t>
      </w:r>
    </w:p>
    <w:p w14:paraId="1B3CCC21" w14:textId="77777777" w:rsidR="004C7B35" w:rsidRDefault="004C7B35" w:rsidP="004C7B35">
      <w:pPr>
        <w:pStyle w:val="pdl"/>
        <w:rPr>
          <w:b w:val="0"/>
        </w:rPr>
      </w:pPr>
      <w:r>
        <w:tab/>
        <w:t xml:space="preserve">call </w:t>
      </w:r>
      <w:r w:rsidRPr="00857C06">
        <w:t>convertFeetAndInchesIntoMetres</w:t>
      </w:r>
    </w:p>
    <w:p w14:paraId="066FDB9E" w14:textId="77777777" w:rsidR="004C7B35" w:rsidRPr="00857C06" w:rsidRDefault="004C7B35" w:rsidP="004C7B35">
      <w:pPr>
        <w:pStyle w:val="pdl"/>
        <w:rPr>
          <w:b w:val="0"/>
        </w:rPr>
      </w:pPr>
      <w:r>
        <w:tab/>
        <w:t>call showMetricMeasurement</w:t>
      </w:r>
    </w:p>
    <w:p w14:paraId="0C48F6C5" w14:textId="77777777" w:rsidR="004C7B35" w:rsidRDefault="004C7B35" w:rsidP="004C7B35"/>
    <w:p w14:paraId="662FAA26" w14:textId="77777777" w:rsidR="004C7B35" w:rsidRDefault="004C7B35" w:rsidP="004C7B35">
      <w:r w:rsidRPr="001C0469">
        <w:t xml:space="preserve">The above </w:t>
      </w:r>
      <w:r w:rsidRPr="00857C06">
        <w:rPr>
          <w:b/>
        </w:rPr>
        <w:t>convertLengthFromImperialToMetric</w:t>
      </w:r>
      <w:r w:rsidRPr="001C0469">
        <w:t xml:space="preserve"> algorithm is appropriate as a top-level algorithm for </w:t>
      </w:r>
      <w:r>
        <w:t>converting a given length from the imperial to the metric system</w:t>
      </w:r>
      <w:r w:rsidRPr="001C0469">
        <w:t xml:space="preserve">. However in order to be </w:t>
      </w:r>
      <w:r>
        <w:t>useful</w:t>
      </w:r>
      <w:r w:rsidRPr="001C0469">
        <w:t xml:space="preserve">, </w:t>
      </w:r>
      <w:r>
        <w:t>these high level tasks need to be</w:t>
      </w:r>
      <w:r w:rsidRPr="001C0469">
        <w:t xml:space="preserve"> </w:t>
      </w:r>
      <w:r w:rsidRPr="001C0469">
        <w:rPr>
          <w:i/>
        </w:rPr>
        <w:t>refine</w:t>
      </w:r>
      <w:r>
        <w:rPr>
          <w:i/>
        </w:rPr>
        <w:t>d</w:t>
      </w:r>
      <w:r w:rsidRPr="001C0469">
        <w:t xml:space="preserve"> </w:t>
      </w:r>
      <w:r>
        <w:t xml:space="preserve">into </w:t>
      </w:r>
      <w:r w:rsidRPr="001C0469">
        <w:t>more specific</w:t>
      </w:r>
      <w:r>
        <w:t xml:space="preserve"> instructions. In other words t</w:t>
      </w:r>
      <w:r w:rsidRPr="001C0469">
        <w:t xml:space="preserve">he </w:t>
      </w:r>
      <w:r>
        <w:t>top</w:t>
      </w:r>
      <w:r w:rsidRPr="001C0469">
        <w:t xml:space="preserve"> algorithm will </w:t>
      </w:r>
      <w:r>
        <w:t>needs to</w:t>
      </w:r>
      <w:r w:rsidRPr="001C0469">
        <w:t xml:space="preserve"> be broken down into </w:t>
      </w:r>
      <w:r w:rsidRPr="009B6595">
        <w:rPr>
          <w:b/>
          <w:bCs/>
        </w:rPr>
        <w:t>procedures</w:t>
      </w:r>
      <w:r>
        <w:t>,</w:t>
      </w:r>
      <w:r w:rsidRPr="001C0469">
        <w:t xml:space="preserve"> </w:t>
      </w:r>
      <w:r>
        <w:t>e</w:t>
      </w:r>
      <w:r w:rsidRPr="001C0469">
        <w:t>ach of them describ</w:t>
      </w:r>
      <w:r>
        <w:t>ing</w:t>
      </w:r>
      <w:r w:rsidRPr="001C0469">
        <w:t xml:space="preserve"> in more detail parts of</w:t>
      </w:r>
      <w:r>
        <w:t xml:space="preserve"> the action(s) to be performed, e.g.,</w:t>
      </w:r>
    </w:p>
    <w:p w14:paraId="4D9F51B0" w14:textId="77777777" w:rsidR="004C7B35" w:rsidRPr="001C0469" w:rsidRDefault="004C7B35" w:rsidP="004C7B35"/>
    <w:p w14:paraId="740DBDA0" w14:textId="77777777" w:rsidR="004C7B35" w:rsidRPr="00857C06" w:rsidRDefault="004C7B35" w:rsidP="004C7B35">
      <w:pPr>
        <w:pStyle w:val="pdl"/>
        <w:rPr>
          <w:b w:val="0"/>
        </w:rPr>
      </w:pPr>
      <w:r w:rsidRPr="00857C06">
        <w:t xml:space="preserve">proc </w:t>
      </w:r>
      <w:r w:rsidRPr="00683A4F">
        <w:rPr>
          <w:u w:val="single"/>
        </w:rPr>
        <w:t>readInImperialMeasurement</w:t>
      </w:r>
    </w:p>
    <w:p w14:paraId="4E30AA85" w14:textId="77777777" w:rsidR="004C7B35" w:rsidRPr="00857C06" w:rsidRDefault="004C7B35" w:rsidP="004C7B35">
      <w:pPr>
        <w:pStyle w:val="pdl"/>
        <w:rPr>
          <w:b w:val="0"/>
        </w:rPr>
      </w:pPr>
      <w:r w:rsidRPr="00857C06">
        <w:tab/>
        <w:t>output</w:t>
      </w:r>
      <w:r>
        <w:t>(</w:t>
      </w:r>
      <w:r w:rsidRPr="00857C06">
        <w:t>"Enter the number of feet: ")</w:t>
      </w:r>
    </w:p>
    <w:p w14:paraId="3C0A92D9" w14:textId="77777777" w:rsidR="004C7B35" w:rsidRPr="00857C06" w:rsidRDefault="004C7B35" w:rsidP="004C7B35">
      <w:pPr>
        <w:pStyle w:val="pdl"/>
        <w:rPr>
          <w:b w:val="0"/>
        </w:rPr>
      </w:pPr>
      <w:r w:rsidRPr="00857C06">
        <w:tab/>
        <w:t>input</w:t>
      </w:r>
      <w:r>
        <w:t>(</w:t>
      </w:r>
      <w:r w:rsidRPr="00857C06">
        <w:t>feet)</w:t>
      </w:r>
    </w:p>
    <w:p w14:paraId="7CB06333" w14:textId="77777777" w:rsidR="004C7B35" w:rsidRPr="00857C06" w:rsidRDefault="004C7B35" w:rsidP="004C7B35">
      <w:pPr>
        <w:pStyle w:val="pdl"/>
        <w:rPr>
          <w:b w:val="0"/>
        </w:rPr>
      </w:pPr>
      <w:r w:rsidRPr="00857C06">
        <w:tab/>
        <w:t>output</w:t>
      </w:r>
      <w:r>
        <w:t>(</w:t>
      </w:r>
      <w:r w:rsidRPr="00857C06">
        <w:t>"Enter the number of inches: ")</w:t>
      </w:r>
    </w:p>
    <w:p w14:paraId="15DA899A" w14:textId="77777777" w:rsidR="004C7B35" w:rsidRPr="00857C06" w:rsidRDefault="004C7B35" w:rsidP="004C7B35">
      <w:pPr>
        <w:pStyle w:val="pdl"/>
        <w:rPr>
          <w:b w:val="0"/>
        </w:rPr>
      </w:pPr>
      <w:r w:rsidRPr="00857C06">
        <w:tab/>
        <w:t>input</w:t>
      </w:r>
      <w:r>
        <w:t>(</w:t>
      </w:r>
      <w:r w:rsidRPr="00857C06">
        <w:t>inches)</w:t>
      </w:r>
    </w:p>
    <w:p w14:paraId="7BDD85F9" w14:textId="77777777" w:rsidR="004C7B35" w:rsidRPr="00857C06" w:rsidRDefault="004C7B35" w:rsidP="004C7B35">
      <w:pPr>
        <w:pStyle w:val="pdl"/>
        <w:rPr>
          <w:b w:val="0"/>
        </w:rPr>
      </w:pPr>
      <w:r>
        <w:t>end</w:t>
      </w:r>
      <w:r w:rsidRPr="00857C06">
        <w:t>proc</w:t>
      </w:r>
    </w:p>
    <w:p w14:paraId="7C69A806" w14:textId="77777777" w:rsidR="004C7B35" w:rsidRPr="00683A4F" w:rsidRDefault="004C7B35" w:rsidP="004C7B35">
      <w:pPr>
        <w:pStyle w:val="pdl"/>
        <w:spacing w:before="120"/>
        <w:rPr>
          <w:b w:val="0"/>
        </w:rPr>
      </w:pPr>
      <w:r w:rsidRPr="00683A4F">
        <w:t xml:space="preserve">proc </w:t>
      </w:r>
      <w:r w:rsidRPr="006D1B75">
        <w:rPr>
          <w:u w:val="single"/>
        </w:rPr>
        <w:t>convertFeetAndInchesIntoMetres</w:t>
      </w:r>
    </w:p>
    <w:p w14:paraId="7C5FF712" w14:textId="77777777" w:rsidR="004C7B35" w:rsidRPr="00683A4F" w:rsidRDefault="004C7B35" w:rsidP="004C7B35">
      <w:pPr>
        <w:pStyle w:val="pdl"/>
        <w:rPr>
          <w:b w:val="0"/>
        </w:rPr>
      </w:pPr>
      <w:r w:rsidRPr="00683A4F">
        <w:tab/>
        <w:t>set lengthInInches to</w:t>
      </w:r>
      <w:r>
        <w:t xml:space="preserve"> </w:t>
      </w:r>
      <w:r w:rsidRPr="00683A4F">
        <w:t>((feet * inchesPerFoot) + inches)</w:t>
      </w:r>
    </w:p>
    <w:p w14:paraId="0896685A" w14:textId="77777777" w:rsidR="004C7B35" w:rsidRPr="00683A4F" w:rsidRDefault="004C7B35" w:rsidP="004C7B35">
      <w:pPr>
        <w:pStyle w:val="pdl"/>
        <w:rPr>
          <w:b w:val="0"/>
        </w:rPr>
      </w:pPr>
      <w:r>
        <w:tab/>
        <w:t>set lengthInMs to ((</w:t>
      </w:r>
      <w:r w:rsidRPr="00683A4F">
        <w:t>lengthInInches * cmsPerInch) / 100)</w:t>
      </w:r>
    </w:p>
    <w:p w14:paraId="0D2DED16" w14:textId="77777777" w:rsidR="004C7B35" w:rsidRDefault="004C7B35" w:rsidP="004C7B35">
      <w:pPr>
        <w:pStyle w:val="pdl"/>
        <w:rPr>
          <w:b w:val="0"/>
        </w:rPr>
      </w:pPr>
      <w:r w:rsidRPr="00683A4F">
        <w:t>endproc</w:t>
      </w:r>
    </w:p>
    <w:p w14:paraId="35ED14CC" w14:textId="77777777" w:rsidR="004C7B35" w:rsidRPr="00683A4F" w:rsidRDefault="004C7B35" w:rsidP="004C7B35">
      <w:pPr>
        <w:pStyle w:val="pdl"/>
        <w:spacing w:before="120"/>
        <w:rPr>
          <w:b w:val="0"/>
        </w:rPr>
      </w:pPr>
      <w:r w:rsidRPr="00683A4F">
        <w:t xml:space="preserve">proc </w:t>
      </w:r>
      <w:r w:rsidRPr="00683A4F">
        <w:rPr>
          <w:u w:val="single"/>
        </w:rPr>
        <w:t>showMetricMeasurement</w:t>
      </w:r>
    </w:p>
    <w:p w14:paraId="6343AB9A" w14:textId="77777777" w:rsidR="004C7B35" w:rsidRPr="00683A4F" w:rsidRDefault="004C7B35" w:rsidP="004C7B35">
      <w:pPr>
        <w:pStyle w:val="pdl"/>
        <w:rPr>
          <w:b w:val="0"/>
        </w:rPr>
      </w:pPr>
      <w:r w:rsidRPr="00683A4F">
        <w:tab/>
        <w:t>output</w:t>
      </w:r>
      <w:r>
        <w:t>(</w:t>
      </w:r>
      <w:r w:rsidRPr="00683A4F">
        <w:t>"The length is: ", lengthInMs, " metres")</w:t>
      </w:r>
    </w:p>
    <w:p w14:paraId="361B1673" w14:textId="77777777" w:rsidR="004C7B35" w:rsidRPr="00683A4F" w:rsidRDefault="004C7B35" w:rsidP="004C7B35">
      <w:pPr>
        <w:pStyle w:val="pdl"/>
        <w:rPr>
          <w:b w:val="0"/>
        </w:rPr>
      </w:pPr>
      <w:r w:rsidRPr="00683A4F">
        <w:t>endproc</w:t>
      </w:r>
    </w:p>
    <w:p w14:paraId="48391C02" w14:textId="77777777" w:rsidR="004C7B35" w:rsidRDefault="004C7B35" w:rsidP="004C7B35">
      <w:pPr>
        <w:ind w:left="0" w:right="0"/>
      </w:pPr>
    </w:p>
    <w:p w14:paraId="51F45796" w14:textId="77777777" w:rsidR="004C7B35" w:rsidRDefault="004C7B35" w:rsidP="00F06476">
      <w:pPr>
        <w:pStyle w:val="quest2"/>
        <w:numPr>
          <w:ilvl w:val="0"/>
          <w:numId w:val="16"/>
        </w:numPr>
      </w:pPr>
      <w:r w:rsidRPr="001C0469">
        <w:t xml:space="preserve">Identify the procedure </w:t>
      </w:r>
      <w:r>
        <w:t>definition (or declaration)</w:t>
      </w:r>
      <w:r w:rsidRPr="001C0469">
        <w:t>, the procedure heading, and the procedure call</w:t>
      </w:r>
      <w:r>
        <w:t xml:space="preserve"> of the </w:t>
      </w:r>
      <w:r w:rsidRPr="004C7B35">
        <w:rPr>
          <w:b/>
          <w:u w:val="single"/>
        </w:rPr>
        <w:t>readInImperialMeasurement</w:t>
      </w:r>
      <w:r>
        <w:t xml:space="preserve"> procedure</w:t>
      </w:r>
      <w:r w:rsidRPr="001C0469">
        <w:t>.</w:t>
      </w:r>
    </w:p>
    <w:p w14:paraId="25D0EDAF" w14:textId="77777777" w:rsidR="004C7B35" w:rsidRDefault="004C7B35" w:rsidP="00F06476">
      <w:pPr>
        <w:pStyle w:val="quest2"/>
        <w:numPr>
          <w:ilvl w:val="0"/>
          <w:numId w:val="2"/>
        </w:numPr>
      </w:pPr>
      <w:r>
        <w:t>Identify the data items used in this program. For each of them decide its scope (global or local) and show how they should be declared. Use constant when appropriate and indicate with a comment their recommended data type.</w:t>
      </w:r>
    </w:p>
    <w:p w14:paraId="5B3B2465" w14:textId="77777777" w:rsidR="004C7B35" w:rsidRDefault="004C7B35" w:rsidP="00F06476">
      <w:pPr>
        <w:pStyle w:val="quest2"/>
        <w:numPr>
          <w:ilvl w:val="0"/>
          <w:numId w:val="2"/>
        </w:numPr>
      </w:pPr>
      <w:r>
        <w:t>Draw the flowchart</w:t>
      </w:r>
      <w:r w:rsidRPr="000F75B0">
        <w:t xml:space="preserve"> </w:t>
      </w:r>
      <w:r>
        <w:t>corresponding to this program.</w:t>
      </w:r>
    </w:p>
    <w:p w14:paraId="06F01E05" w14:textId="77777777" w:rsidR="004C7B35" w:rsidRPr="001C0469" w:rsidRDefault="004C7B35" w:rsidP="00F06476">
      <w:pPr>
        <w:pStyle w:val="quest2"/>
        <w:numPr>
          <w:ilvl w:val="0"/>
          <w:numId w:val="2"/>
        </w:numPr>
      </w:pPr>
      <w:r w:rsidRPr="001C0469">
        <w:lastRenderedPageBreak/>
        <w:t xml:space="preserve">A procedure may in turn involve other procedures. </w:t>
      </w:r>
      <w:r>
        <w:t xml:space="preserve">The </w:t>
      </w:r>
      <w:r w:rsidRPr="00857C06">
        <w:rPr>
          <w:b/>
        </w:rPr>
        <w:t>convertFeetAndInchesIntoMetres</w:t>
      </w:r>
      <w:r w:rsidRPr="001C0469">
        <w:t xml:space="preserve"> </w:t>
      </w:r>
      <w:r>
        <w:t>procedure could</w:t>
      </w:r>
      <w:r w:rsidRPr="001C0469">
        <w:t xml:space="preserve"> be further refined</w:t>
      </w:r>
      <w:r>
        <w:t xml:space="preserve"> as follows</w:t>
      </w:r>
      <w:r w:rsidRPr="001C0469">
        <w:t xml:space="preserve">. </w:t>
      </w:r>
    </w:p>
    <w:p w14:paraId="44BC6BCD" w14:textId="77777777" w:rsidR="004C7B35" w:rsidRPr="00683A4F" w:rsidRDefault="004C7B35" w:rsidP="004C7B35">
      <w:pPr>
        <w:pStyle w:val="pdl"/>
        <w:rPr>
          <w:b w:val="0"/>
        </w:rPr>
      </w:pPr>
      <w:r w:rsidRPr="00683A4F">
        <w:t xml:space="preserve">proc </w:t>
      </w:r>
      <w:r w:rsidRPr="00F62346">
        <w:rPr>
          <w:u w:val="single"/>
        </w:rPr>
        <w:t>convertFeetAndInchesIntoMetres</w:t>
      </w:r>
    </w:p>
    <w:p w14:paraId="0B8063FA" w14:textId="77777777" w:rsidR="004C7B35" w:rsidRPr="00683A4F" w:rsidRDefault="004C7B35" w:rsidP="004C7B35">
      <w:pPr>
        <w:pStyle w:val="pdl"/>
        <w:rPr>
          <w:b w:val="0"/>
        </w:rPr>
      </w:pPr>
      <w:r w:rsidRPr="00683A4F">
        <w:tab/>
      </w:r>
      <w:r>
        <w:t>call calculateTotalInches</w:t>
      </w:r>
    </w:p>
    <w:p w14:paraId="578832C1" w14:textId="77777777" w:rsidR="004C7B35" w:rsidRPr="00683A4F" w:rsidRDefault="004C7B35" w:rsidP="004C7B35">
      <w:pPr>
        <w:pStyle w:val="pdl"/>
        <w:rPr>
          <w:b w:val="0"/>
        </w:rPr>
      </w:pPr>
      <w:r w:rsidRPr="00683A4F">
        <w:tab/>
      </w:r>
      <w:r>
        <w:t>call convertlInchesToMetres</w:t>
      </w:r>
    </w:p>
    <w:p w14:paraId="1F0FF427" w14:textId="77777777" w:rsidR="004C7B35" w:rsidRDefault="004C7B35" w:rsidP="004C7B35">
      <w:pPr>
        <w:pStyle w:val="pdl"/>
        <w:rPr>
          <w:b w:val="0"/>
        </w:rPr>
      </w:pPr>
      <w:r w:rsidRPr="00683A4F">
        <w:t>endproc</w:t>
      </w:r>
    </w:p>
    <w:p w14:paraId="42162E12" w14:textId="77777777" w:rsidR="004C7B35" w:rsidRPr="002331EC" w:rsidRDefault="004C7B35" w:rsidP="004C7B35">
      <w:pPr>
        <w:pStyle w:val="quest2"/>
        <w:numPr>
          <w:ilvl w:val="0"/>
          <w:numId w:val="0"/>
        </w:numPr>
        <w:ind w:left="720"/>
      </w:pPr>
      <w:r>
        <w:t>Write the definition for both of the new used here. If necessary amend the data items declarations.</w:t>
      </w:r>
    </w:p>
    <w:p w14:paraId="719B35F8" w14:textId="77777777" w:rsidR="007341A7" w:rsidRDefault="007341A7">
      <w:pPr>
        <w:ind w:left="0" w:right="0"/>
        <w:rPr>
          <w:b/>
          <w:caps/>
        </w:rPr>
      </w:pPr>
      <w:r>
        <w:br w:type="page"/>
      </w:r>
    </w:p>
    <w:p w14:paraId="67F24154" w14:textId="3A7D3D08" w:rsidR="004C7B35" w:rsidRPr="00947863" w:rsidRDefault="004C7B35" w:rsidP="004C7B35">
      <w:pPr>
        <w:pStyle w:val="Heading2"/>
      </w:pPr>
      <w:r>
        <w:lastRenderedPageBreak/>
        <w:t>(Simple) Functions</w:t>
      </w:r>
    </w:p>
    <w:p w14:paraId="53C116B8" w14:textId="23258F1A" w:rsidR="004C7B35" w:rsidRDefault="004C7B35" w:rsidP="004C7B35">
      <w:pPr>
        <w:pStyle w:val="Information"/>
        <w:rPr>
          <w:lang w:val="en-GB"/>
        </w:rPr>
      </w:pPr>
      <w:r>
        <w:rPr>
          <w:lang w:val="en-GB"/>
        </w:rPr>
        <w:t xml:space="preserve">Pseudocode procedures are implemented in C++ as </w:t>
      </w:r>
      <w:r w:rsidRPr="002C5BF5">
        <w:rPr>
          <w:b/>
          <w:lang w:val="en-GB"/>
        </w:rPr>
        <w:t>functions</w:t>
      </w:r>
      <w:r>
        <w:rPr>
          <w:lang w:val="en-GB"/>
        </w:rPr>
        <w:t>.</w:t>
      </w:r>
      <w:r>
        <w:rPr>
          <w:lang w:val="en-GB"/>
        </w:rPr>
        <w:br/>
        <w:t xml:space="preserve">There are various ways in which such functions receive information from and send information back to other parts of the program. To start with we are only going to consider simple functions which do not take any parameter and do not return any value: If they need to communicate data with the rest of the </w:t>
      </w:r>
      <w:r>
        <w:t>program</w:t>
      </w:r>
      <w:r>
        <w:rPr>
          <w:lang w:val="en-GB"/>
        </w:rPr>
        <w:t xml:space="preserve"> they will do so through global variables</w:t>
      </w:r>
      <w:r w:rsidR="00E32120">
        <w:rPr>
          <w:lang w:val="en-GB"/>
        </w:rPr>
        <w:t xml:space="preserve"> (nasty)</w:t>
      </w:r>
      <w:r>
        <w:rPr>
          <w:lang w:val="en-GB"/>
        </w:rPr>
        <w:t>.</w:t>
      </w:r>
    </w:p>
    <w:p w14:paraId="31917D91" w14:textId="77777777" w:rsidR="004C7B35" w:rsidRDefault="004C7B35" w:rsidP="004C7B35">
      <w:pPr>
        <w:pStyle w:val="Information"/>
        <w:spacing w:before="120"/>
        <w:rPr>
          <w:lang w:val="en-GB"/>
        </w:rPr>
      </w:pPr>
      <w:r>
        <w:rPr>
          <w:lang w:val="en-GB"/>
        </w:rPr>
        <w:t xml:space="preserve">In C++, </w:t>
      </w:r>
    </w:p>
    <w:p w14:paraId="358AECA8" w14:textId="77777777" w:rsidR="004C7B35" w:rsidRPr="001E4B08" w:rsidRDefault="004C7B35" w:rsidP="00F06476">
      <w:pPr>
        <w:pStyle w:val="Information"/>
        <w:numPr>
          <w:ilvl w:val="0"/>
          <w:numId w:val="15"/>
        </w:numPr>
        <w:spacing w:before="120" w:after="60"/>
        <w:rPr>
          <w:lang w:val="en-GB"/>
        </w:rPr>
      </w:pPr>
      <w:r>
        <w:rPr>
          <w:noProof/>
          <w:lang w:val="en-GB" w:eastAsia="en-GB"/>
        </w:rPr>
        <mc:AlternateContent>
          <mc:Choice Requires="wps">
            <w:drawing>
              <wp:anchor distT="0" distB="0" distL="114300" distR="114300" simplePos="0" relativeHeight="251660288" behindDoc="0" locked="0" layoutInCell="1" allowOverlap="1" wp14:anchorId="6F95CBE5" wp14:editId="60BC0BBF">
                <wp:simplePos x="0" y="0"/>
                <wp:positionH relativeFrom="column">
                  <wp:posOffset>3648075</wp:posOffset>
                </wp:positionH>
                <wp:positionV relativeFrom="paragraph">
                  <wp:posOffset>889000</wp:posOffset>
                </wp:positionV>
                <wp:extent cx="1314450" cy="257175"/>
                <wp:effectExtent l="1333500" t="0" r="19050" b="28575"/>
                <wp:wrapNone/>
                <wp:docPr id="9"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0" cy="257175"/>
                        </a:xfrm>
                        <a:prstGeom prst="borderCallout1">
                          <a:avLst>
                            <a:gd name="adj1" fmla="val 44444"/>
                            <a:gd name="adj2" fmla="val -5796"/>
                            <a:gd name="adj3" fmla="val 59259"/>
                            <a:gd name="adj4" fmla="val -101449"/>
                          </a:avLst>
                        </a:prstGeom>
                        <a:solidFill>
                          <a:srgbClr val="FFFFFF"/>
                        </a:solidFill>
                        <a:ln w="9525">
                          <a:solidFill>
                            <a:srgbClr val="000000"/>
                          </a:solidFill>
                          <a:miter lim="800000"/>
                          <a:headEnd/>
                          <a:tailEnd/>
                        </a:ln>
                      </wps:spPr>
                      <wps:txbx>
                        <w:txbxContent>
                          <w:p w14:paraId="72016E12" w14:textId="77777777" w:rsidR="004C7B35" w:rsidRDefault="004C7B35" w:rsidP="004C7B35">
                            <w:pPr>
                              <w:ind w:left="0"/>
                            </w:pPr>
                            <w:r>
                              <w:t>Function heading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5CBE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22" o:spid="_x0000_s1026" type="#_x0000_t47" style="position:absolute;left:0;text-align:left;margin-left:287.25pt;margin-top:70pt;width:103.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" adj="-21913,12800,-1252,9600">
                <v:textbox>
                  <w:txbxContent>
                    <w:p w14:paraId="72016E12" w14:textId="77777777" w:rsidR="004C7B35" w:rsidRDefault="004C7B35" w:rsidP="004C7B35">
                      <w:pPr>
                        <w:ind w:left="0"/>
                      </w:pPr>
                      <w:r>
                        <w:t>Function heading</w:t>
                      </w:r>
                    </w:p>
                  </w:txbxContent>
                </v:textbox>
                <o:callout v:ext="edit" minusy="t"/>
              </v:shape>
            </w:pict>
          </mc:Fallback>
        </mc:AlternateContent>
      </w:r>
      <w:r w:rsidRPr="001E4B08">
        <w:rPr>
          <w:lang w:val="en-GB"/>
        </w:rPr>
        <w:t xml:space="preserve">a (simple) </w:t>
      </w:r>
      <w:r w:rsidRPr="001E4B08">
        <w:rPr>
          <w:b/>
          <w:lang w:val="en-GB"/>
        </w:rPr>
        <w:t>function definition</w:t>
      </w:r>
      <w:r w:rsidRPr="001E4B08">
        <w:rPr>
          <w:lang w:val="en-GB"/>
        </w:rPr>
        <w:t xml:space="preserve"> defines what the function does when it is called, including which data items are created during the function execution and destroyed when it finishes. Its heading consists of the keyword void, the function name and a set of empty round brackets () (the call operator). </w:t>
      </w:r>
      <w:r w:rsidRPr="001E4B08">
        <w:rPr>
          <w:lang w:val="en-GB"/>
        </w:rPr>
        <w:br/>
        <w:t xml:space="preserve">The function body is placed between curly brackets, e.g., </w:t>
      </w:r>
    </w:p>
    <w:p w14:paraId="2DA5BFBA" w14:textId="77777777" w:rsidR="004C7B35" w:rsidRDefault="004C7B35" w:rsidP="004C7B35">
      <w:pPr>
        <w:pStyle w:val="InformationC"/>
        <w:rPr>
          <w:rStyle w:val="CChar"/>
          <w:lang w:val="en-GB"/>
        </w:rPr>
      </w:pPr>
      <w:r w:rsidRPr="00BE7DA5">
        <w:rPr>
          <w:rStyle w:val="CChar"/>
        </w:rPr>
        <w:tab/>
      </w:r>
      <w:r w:rsidRPr="00BE7DA5">
        <w:rPr>
          <w:rStyle w:val="CChar"/>
        </w:rPr>
        <w:tab/>
      </w:r>
      <w:r>
        <w:rPr>
          <w:rStyle w:val="CChar"/>
          <w:lang w:val="en-GB"/>
        </w:rPr>
        <w:t xml:space="preserve">void </w:t>
      </w:r>
      <w:r w:rsidRPr="00BE7DA5">
        <w:rPr>
          <w:rStyle w:val="CChar"/>
        </w:rPr>
        <w:t>function_name()</w:t>
      </w:r>
      <w:r>
        <w:rPr>
          <w:rStyle w:val="CChar"/>
          <w:lang w:val="en-GB"/>
        </w:rPr>
        <w:t xml:space="preserve"> </w:t>
      </w:r>
    </w:p>
    <w:p w14:paraId="4AB8FC1D" w14:textId="77777777" w:rsidR="004C7B35" w:rsidRDefault="004C7B35" w:rsidP="004C7B35">
      <w:pPr>
        <w:pStyle w:val="InformationC"/>
        <w:ind w:firstLine="363"/>
        <w:rPr>
          <w:rStyle w:val="CChar"/>
          <w:lang w:val="en-GB"/>
        </w:rPr>
      </w:pPr>
      <w:r>
        <w:rPr>
          <w:noProof/>
          <w:lang w:val="en-GB" w:eastAsia="en-GB"/>
        </w:rPr>
        <mc:AlternateContent>
          <mc:Choice Requires="wps">
            <w:drawing>
              <wp:anchor distT="0" distB="0" distL="114300" distR="114300" simplePos="0" relativeHeight="251659264" behindDoc="0" locked="0" layoutInCell="1" allowOverlap="1" wp14:anchorId="291B8C75" wp14:editId="20E837D4">
                <wp:simplePos x="0" y="0"/>
                <wp:positionH relativeFrom="column">
                  <wp:posOffset>3648075</wp:posOffset>
                </wp:positionH>
                <wp:positionV relativeFrom="paragraph">
                  <wp:posOffset>33655</wp:posOffset>
                </wp:positionV>
                <wp:extent cx="2200275" cy="445135"/>
                <wp:effectExtent l="1295400" t="0" r="28575" b="12065"/>
                <wp:wrapNone/>
                <wp:docPr id="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0275" cy="445135"/>
                        </a:xfrm>
                        <a:prstGeom prst="borderCallout1">
                          <a:avLst>
                            <a:gd name="adj1" fmla="val 25676"/>
                            <a:gd name="adj2" fmla="val -3463"/>
                            <a:gd name="adj3" fmla="val 40659"/>
                            <a:gd name="adj4" fmla="val -58444"/>
                          </a:avLst>
                        </a:prstGeom>
                        <a:solidFill>
                          <a:srgbClr val="FFFFFF"/>
                        </a:solidFill>
                        <a:ln w="9525">
                          <a:solidFill>
                            <a:srgbClr val="000000"/>
                          </a:solidFill>
                          <a:miter lim="800000"/>
                          <a:headEnd/>
                          <a:tailEnd/>
                        </a:ln>
                      </wps:spPr>
                      <wps:txbx>
                        <w:txbxContent>
                          <w:p w14:paraId="64F2318C" w14:textId="77777777" w:rsidR="004C7B35" w:rsidRDefault="004C7B35" w:rsidP="004C7B35">
                            <w:pPr>
                              <w:ind w:left="0"/>
                            </w:pPr>
                            <w:r>
                              <w:t>Function body including local data declarations and statements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B8C75" id="AutoShape 121" o:spid="_x0000_s1027" type="#_x0000_t47" style="position:absolute;left:0;text-align:left;margin-left:287.25pt;margin-top:2.65pt;width:173.25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" adj="-12624,8782,-748,5546">
                <v:textbox>
                  <w:txbxContent>
                    <w:p w14:paraId="64F2318C" w14:textId="77777777" w:rsidR="004C7B35" w:rsidRDefault="004C7B35" w:rsidP="004C7B35">
                      <w:pPr>
                        <w:ind w:left="0"/>
                      </w:pPr>
                      <w:r>
                        <w:t>Function body including local data declarations and statements</w:t>
                      </w:r>
                    </w:p>
                  </w:txbxContent>
                </v:textbox>
                <o:callout v:ext="edit" minusy="t"/>
              </v:shape>
            </w:pict>
          </mc:Fallback>
        </mc:AlternateContent>
      </w:r>
      <w:r>
        <w:rPr>
          <w:rStyle w:val="CChar"/>
          <w:lang w:val="en-GB"/>
        </w:rPr>
        <w:t xml:space="preserve"> </w:t>
      </w:r>
      <w:r>
        <w:rPr>
          <w:rStyle w:val="CChar"/>
          <w:lang w:val="en-GB"/>
        </w:rPr>
        <w:tab/>
        <w:t>{</w:t>
      </w:r>
    </w:p>
    <w:p w14:paraId="35ACD18F" w14:textId="77777777" w:rsidR="004C7B35" w:rsidRDefault="004C7B35" w:rsidP="004C7B35">
      <w:pPr>
        <w:pStyle w:val="InformationC"/>
        <w:rPr>
          <w:rStyle w:val="CChar"/>
          <w:lang w:val="en-GB"/>
        </w:rPr>
      </w:pPr>
      <w:r>
        <w:rPr>
          <w:rStyle w:val="CChar"/>
          <w:lang w:val="en-GB"/>
        </w:rPr>
        <w:tab/>
      </w:r>
      <w:r>
        <w:rPr>
          <w:rStyle w:val="CChar"/>
          <w:lang w:val="en-GB"/>
        </w:rPr>
        <w:tab/>
      </w:r>
      <w:r>
        <w:rPr>
          <w:rStyle w:val="CChar"/>
          <w:lang w:val="en-GB"/>
        </w:rPr>
        <w:tab/>
        <w:t>//code here</w:t>
      </w:r>
    </w:p>
    <w:p w14:paraId="41F01971" w14:textId="77777777" w:rsidR="004C7B35" w:rsidRPr="00BE7DA5" w:rsidRDefault="004C7B35" w:rsidP="004C7B35">
      <w:pPr>
        <w:pStyle w:val="InformationC"/>
        <w:ind w:firstLine="363"/>
        <w:rPr>
          <w:lang w:val="en-GB"/>
        </w:rPr>
      </w:pPr>
      <w:r>
        <w:rPr>
          <w:rStyle w:val="CChar"/>
          <w:lang w:val="en-GB"/>
        </w:rPr>
        <w:t xml:space="preserve"> </w:t>
      </w:r>
      <w:r>
        <w:rPr>
          <w:rStyle w:val="CChar"/>
          <w:lang w:val="en-GB"/>
        </w:rPr>
        <w:tab/>
        <w:t>}</w:t>
      </w:r>
    </w:p>
    <w:p w14:paraId="330CCA42" w14:textId="77777777" w:rsidR="004C7B35" w:rsidRDefault="004C7B35" w:rsidP="00F06476">
      <w:pPr>
        <w:pStyle w:val="Information"/>
        <w:numPr>
          <w:ilvl w:val="0"/>
          <w:numId w:val="15"/>
        </w:numPr>
        <w:spacing w:before="120" w:after="60"/>
        <w:ind w:left="714" w:hanging="357"/>
        <w:rPr>
          <w:lang w:val="en-GB"/>
        </w:rPr>
      </w:pPr>
      <w:r>
        <w:rPr>
          <w:lang w:val="en-GB"/>
        </w:rPr>
        <w:t xml:space="preserve">a </w:t>
      </w:r>
      <w:r w:rsidRPr="00EA6FB8">
        <w:rPr>
          <w:b/>
          <w:lang w:val="en-GB"/>
        </w:rPr>
        <w:t>function call</w:t>
      </w:r>
      <w:r>
        <w:rPr>
          <w:lang w:val="en-GB"/>
        </w:rPr>
        <w:t xml:space="preserve"> uses the function name followed by the</w:t>
      </w:r>
      <w:r w:rsidRPr="00BE7DA5">
        <w:rPr>
          <w:rStyle w:val="CChar"/>
        </w:rPr>
        <w:t xml:space="preserve"> </w:t>
      </w:r>
      <w:r>
        <w:rPr>
          <w:lang w:val="en-GB"/>
        </w:rPr>
        <w:t xml:space="preserve">function call operator </w:t>
      </w:r>
      <w:r w:rsidRPr="00BE7DA5">
        <w:rPr>
          <w:rStyle w:val="CChar"/>
        </w:rPr>
        <w:t>()</w:t>
      </w:r>
      <w:r>
        <w:rPr>
          <w:lang w:val="en-GB"/>
        </w:rPr>
        <w:t xml:space="preserve">, e.g., </w:t>
      </w:r>
    </w:p>
    <w:p w14:paraId="0CB82763" w14:textId="77777777" w:rsidR="004C7B35" w:rsidRPr="00BE7DA5" w:rsidRDefault="004C7B35" w:rsidP="004C7B35">
      <w:pPr>
        <w:pStyle w:val="InformationC"/>
      </w:pPr>
      <w:r w:rsidRPr="00BE7DA5">
        <w:rPr>
          <w:rStyle w:val="CChar"/>
        </w:rPr>
        <w:tab/>
      </w:r>
      <w:r w:rsidRPr="00BE7DA5">
        <w:rPr>
          <w:rStyle w:val="CChar"/>
        </w:rPr>
        <w:tab/>
        <w:t>function_name()</w:t>
      </w:r>
    </w:p>
    <w:p w14:paraId="0FCBB98A" w14:textId="77777777" w:rsidR="004C7B35" w:rsidRDefault="004C7B35" w:rsidP="00F06476">
      <w:pPr>
        <w:pStyle w:val="Information"/>
        <w:numPr>
          <w:ilvl w:val="0"/>
          <w:numId w:val="15"/>
        </w:numPr>
        <w:spacing w:before="120" w:after="60"/>
        <w:ind w:left="714" w:hanging="357"/>
        <w:rPr>
          <w:lang w:val="en-GB"/>
        </w:rPr>
      </w:pPr>
      <w:r>
        <w:rPr>
          <w:lang w:val="en-GB"/>
        </w:rPr>
        <w:t xml:space="preserve">a </w:t>
      </w:r>
      <w:r w:rsidRPr="00EA6FB8">
        <w:rPr>
          <w:b/>
          <w:lang w:val="en-GB"/>
        </w:rPr>
        <w:t>function prototype</w:t>
      </w:r>
      <w:r>
        <w:rPr>
          <w:lang w:val="en-GB"/>
        </w:rPr>
        <w:t xml:space="preserve"> is similar to the heading of the function declaration. It gives a forward reference to a function definition that appears later on in the program, e.g., </w:t>
      </w:r>
    </w:p>
    <w:p w14:paraId="15999BEE" w14:textId="77777777" w:rsidR="004C7B35" w:rsidRDefault="004C7B35" w:rsidP="004C7B35">
      <w:pPr>
        <w:pStyle w:val="InformationC"/>
        <w:rPr>
          <w:rStyle w:val="CChar"/>
          <w:lang w:val="en-GB"/>
        </w:rPr>
      </w:pPr>
      <w:r w:rsidRPr="00BE7DA5">
        <w:rPr>
          <w:rStyle w:val="CChar"/>
        </w:rPr>
        <w:tab/>
      </w:r>
      <w:r w:rsidRPr="00BE7DA5">
        <w:rPr>
          <w:rStyle w:val="CChar"/>
        </w:rPr>
        <w:tab/>
      </w:r>
      <w:r>
        <w:rPr>
          <w:rStyle w:val="CChar"/>
          <w:lang w:val="en-GB"/>
        </w:rPr>
        <w:t xml:space="preserve">void </w:t>
      </w:r>
      <w:r w:rsidRPr="00BE7DA5">
        <w:rPr>
          <w:rStyle w:val="CChar"/>
        </w:rPr>
        <w:t>function_name()</w:t>
      </w:r>
      <w:r>
        <w:rPr>
          <w:rStyle w:val="CChar"/>
          <w:lang w:val="en-GB"/>
        </w:rPr>
        <w:t>;</w:t>
      </w:r>
    </w:p>
    <w:p w14:paraId="40FFC729" w14:textId="77777777" w:rsidR="004C7B35" w:rsidRDefault="004C7B35" w:rsidP="004C7B35">
      <w:pPr>
        <w:pStyle w:val="Information"/>
        <w:rPr>
          <w:lang w:val="en-GB"/>
        </w:rPr>
      </w:pPr>
      <w:r>
        <w:t>In C++</w:t>
      </w:r>
      <w:r>
        <w:rPr>
          <w:lang w:val="en-GB"/>
        </w:rPr>
        <w:t xml:space="preserve">, each </w:t>
      </w:r>
      <w:r w:rsidRPr="0080278E">
        <w:rPr>
          <w:b/>
        </w:rPr>
        <w:t>global</w:t>
      </w:r>
      <w:r w:rsidRPr="00BC5B4A">
        <w:t xml:space="preserve"> variable</w:t>
      </w:r>
      <w:r>
        <w:rPr>
          <w:lang w:val="en-GB"/>
        </w:rPr>
        <w:t xml:space="preserve"> is</w:t>
      </w:r>
      <w:r w:rsidRPr="00BC5B4A">
        <w:t xml:space="preserve"> declared at the top of the program, before the </w:t>
      </w:r>
      <w:r w:rsidRPr="006C245F">
        <w:rPr>
          <w:rStyle w:val="InformationCChar"/>
          <w:b w:val="0"/>
        </w:rPr>
        <w:t>main</w:t>
      </w:r>
      <w:r w:rsidRPr="00BC5B4A">
        <w:t xml:space="preserve"> function</w:t>
      </w:r>
      <w:r>
        <w:rPr>
          <w:lang w:val="en-GB"/>
        </w:rPr>
        <w:t xml:space="preserve">, while each </w:t>
      </w:r>
      <w:r w:rsidRPr="0080278E">
        <w:rPr>
          <w:b/>
          <w:lang w:val="en-GB"/>
        </w:rPr>
        <w:t>local</w:t>
      </w:r>
      <w:r>
        <w:rPr>
          <w:lang w:val="en-GB"/>
        </w:rPr>
        <w:t xml:space="preserve"> variable is declared before it is used,</w:t>
      </w:r>
      <w:r w:rsidRPr="0080278E">
        <w:rPr>
          <w:lang w:val="en-GB"/>
        </w:rPr>
        <w:t xml:space="preserve"> </w:t>
      </w:r>
      <w:r>
        <w:rPr>
          <w:lang w:val="en-GB"/>
        </w:rPr>
        <w:t>in the function that needs it.</w:t>
      </w:r>
    </w:p>
    <w:p w14:paraId="2F885799" w14:textId="77777777" w:rsidR="004C7B35" w:rsidRDefault="004C7B35" w:rsidP="004C7B35">
      <w:pPr>
        <w:pStyle w:val="Information"/>
        <w:rPr>
          <w:lang w:val="en-GB"/>
        </w:rPr>
      </w:pPr>
      <w:r>
        <w:rPr>
          <w:lang w:val="en-GB"/>
        </w:rPr>
        <w:t xml:space="preserve">Whenever possible </w:t>
      </w:r>
    </w:p>
    <w:p w14:paraId="1C954B0C" w14:textId="77777777" w:rsidR="004C7B35" w:rsidRDefault="004C7B35" w:rsidP="00F06476">
      <w:pPr>
        <w:pStyle w:val="Information"/>
        <w:numPr>
          <w:ilvl w:val="0"/>
          <w:numId w:val="15"/>
        </w:numPr>
        <w:spacing w:before="0"/>
        <w:ind w:left="714" w:hanging="357"/>
        <w:rPr>
          <w:lang w:val="en-GB"/>
        </w:rPr>
      </w:pPr>
      <w:r>
        <w:rPr>
          <w:lang w:val="en-GB"/>
        </w:rPr>
        <w:t>Use local named data items (rather than global data items).</w:t>
      </w:r>
    </w:p>
    <w:p w14:paraId="266CC342" w14:textId="77777777" w:rsidR="004C7B35" w:rsidRDefault="004C7B35" w:rsidP="00F06476">
      <w:pPr>
        <w:pStyle w:val="Information"/>
        <w:numPr>
          <w:ilvl w:val="0"/>
          <w:numId w:val="15"/>
        </w:numPr>
        <w:spacing w:before="0"/>
        <w:ind w:left="714" w:hanging="357"/>
        <w:rPr>
          <w:lang w:val="en-GB"/>
        </w:rPr>
      </w:pPr>
      <w:r>
        <w:rPr>
          <w:lang w:val="en-GB"/>
        </w:rPr>
        <w:t>Declare named data items</w:t>
      </w:r>
      <w:r w:rsidRPr="001E5CBC">
        <w:rPr>
          <w:lang w:val="en-GB"/>
        </w:rPr>
        <w:t xml:space="preserve"> </w:t>
      </w:r>
      <w:r>
        <w:rPr>
          <w:lang w:val="en-GB"/>
        </w:rPr>
        <w:t xml:space="preserve">as constant using the </w:t>
      </w:r>
      <w:r w:rsidRPr="001E5CBC">
        <w:rPr>
          <w:rStyle w:val="CChar"/>
        </w:rPr>
        <w:t>const</w:t>
      </w:r>
      <w:r>
        <w:rPr>
          <w:lang w:val="en-GB"/>
        </w:rPr>
        <w:t xml:space="preserve"> keyword. </w:t>
      </w:r>
    </w:p>
    <w:p w14:paraId="358B81C9" w14:textId="77777777" w:rsidR="004C7B35" w:rsidRPr="00BC5B4A" w:rsidRDefault="004C7B35" w:rsidP="004C7B35">
      <w:pPr>
        <w:pStyle w:val="Information"/>
        <w:spacing w:before="0"/>
        <w:rPr>
          <w:lang w:val="en-GB"/>
        </w:rPr>
      </w:pPr>
      <w:r>
        <w:rPr>
          <w:lang w:val="en-GB"/>
        </w:rPr>
        <w:t>This will help with testing your code later on.</w:t>
      </w:r>
    </w:p>
    <w:p w14:paraId="43FEC872" w14:textId="77777777" w:rsidR="004C7B35" w:rsidRDefault="004C7B35" w:rsidP="004C7B35">
      <w:pPr>
        <w:ind w:left="0" w:right="0"/>
        <w:rPr>
          <w:snapToGrid w:val="0"/>
        </w:rPr>
      </w:pPr>
      <w:r>
        <w:br w:type="page"/>
      </w:r>
    </w:p>
    <w:p w14:paraId="205CA1BF" w14:textId="3E834929" w:rsidR="004C7B35" w:rsidRPr="00E21689" w:rsidRDefault="004C7B35" w:rsidP="004C7B35">
      <w:pPr>
        <w:pStyle w:val="quest1"/>
      </w:pPr>
      <w:r w:rsidRPr="00E21689">
        <w:lastRenderedPageBreak/>
        <w:t>Look at the following C++ code</w:t>
      </w:r>
      <w:r>
        <w:t xml:space="preserve"> for the program </w:t>
      </w:r>
      <w:r w:rsidR="00F75FFE">
        <w:t>presented earlier,</w:t>
      </w:r>
      <w:r>
        <w:t xml:space="preserve"> written as a sequence of instructions placed in the </w:t>
      </w:r>
      <w:r w:rsidRPr="00A17375">
        <w:rPr>
          <w:b/>
        </w:rPr>
        <w:t>main</w:t>
      </w:r>
      <w:r>
        <w:t xml:space="preserve"> function</w:t>
      </w:r>
      <w:r w:rsidRPr="00E21689">
        <w:t>:</w:t>
      </w:r>
    </w:p>
    <w:p w14:paraId="1CB5D82F" w14:textId="77777777" w:rsidR="004C7B35" w:rsidRPr="00A17375" w:rsidRDefault="004C7B35" w:rsidP="004C7B35">
      <w:pPr>
        <w:pStyle w:val="C"/>
      </w:pPr>
      <w:r w:rsidRPr="00A17375">
        <w:t>#include &lt;iostream&gt;</w:t>
      </w:r>
      <w:r w:rsidRPr="00A17375">
        <w:tab/>
        <w:t>//for cin &gt;&gt; and cout &lt;&lt;</w:t>
      </w:r>
    </w:p>
    <w:p w14:paraId="0733349B" w14:textId="77777777" w:rsidR="004C7B35" w:rsidRPr="00A17375" w:rsidRDefault="004C7B35" w:rsidP="004C7B35">
      <w:pPr>
        <w:pStyle w:val="C"/>
      </w:pPr>
      <w:r w:rsidRPr="00A17375">
        <w:t>#include &lt;iomanip&gt;</w:t>
      </w:r>
      <w:r w:rsidRPr="00A17375">
        <w:tab/>
        <w:t>//for i/o manipulators</w:t>
      </w:r>
    </w:p>
    <w:p w14:paraId="5275D442" w14:textId="77777777" w:rsidR="004C7B35" w:rsidRPr="00A17375" w:rsidRDefault="004C7B35" w:rsidP="004C7B35">
      <w:pPr>
        <w:pStyle w:val="C"/>
      </w:pPr>
      <w:r w:rsidRPr="00A17375">
        <w:t>using namespace std;</w:t>
      </w:r>
    </w:p>
    <w:p w14:paraId="0D5CB96D" w14:textId="77777777" w:rsidR="004C7B35" w:rsidRPr="00A17375" w:rsidRDefault="004C7B35" w:rsidP="004C7B35">
      <w:pPr>
        <w:pStyle w:val="C"/>
      </w:pPr>
    </w:p>
    <w:p w14:paraId="39424F15" w14:textId="77777777" w:rsidR="004C7B35" w:rsidRPr="00A17375" w:rsidRDefault="004C7B35" w:rsidP="004C7B35">
      <w:pPr>
        <w:pStyle w:val="C"/>
      </w:pPr>
      <w:r w:rsidRPr="00A17375">
        <w:t>// implements convertLengthFromImperialToMetric program</w:t>
      </w:r>
    </w:p>
    <w:p w14:paraId="3FE0B338" w14:textId="77777777" w:rsidR="004C7B35" w:rsidRPr="00A17375" w:rsidRDefault="004C7B35" w:rsidP="004C7B35">
      <w:pPr>
        <w:pStyle w:val="C"/>
      </w:pPr>
      <w:r w:rsidRPr="00A17375">
        <w:t>int main()</w:t>
      </w:r>
    </w:p>
    <w:p w14:paraId="2A4835F9" w14:textId="77777777" w:rsidR="004C7B35" w:rsidRPr="00A17375" w:rsidRDefault="004C7B35" w:rsidP="004C7B35">
      <w:pPr>
        <w:pStyle w:val="C"/>
      </w:pPr>
      <w:r w:rsidRPr="00A17375">
        <w:t>{</w:t>
      </w:r>
    </w:p>
    <w:p w14:paraId="2F4B6800" w14:textId="77777777" w:rsidR="004C7B35" w:rsidRPr="00A17375" w:rsidRDefault="004C7B35" w:rsidP="004C7B35">
      <w:pPr>
        <w:pStyle w:val="C"/>
      </w:pPr>
      <w:r w:rsidRPr="00A17375">
        <w:tab/>
        <w:t>cout &lt;&lt; "Enter the number of feet: ";</w:t>
      </w:r>
    </w:p>
    <w:p w14:paraId="7AE199F8" w14:textId="77777777" w:rsidR="004C7B35" w:rsidRPr="00A17375" w:rsidRDefault="004C7B35" w:rsidP="004C7B35">
      <w:pPr>
        <w:pStyle w:val="C"/>
      </w:pPr>
      <w:r w:rsidRPr="00A17375">
        <w:tab/>
        <w:t>cin &gt;&gt; feet;</w:t>
      </w:r>
      <w:r w:rsidRPr="00F5649B">
        <w:rPr>
          <w:noProof/>
          <w:lang w:eastAsia="en-GB"/>
        </w:rPr>
        <w:t xml:space="preserve"> </w:t>
      </w:r>
    </w:p>
    <w:p w14:paraId="3BDCB45B" w14:textId="77777777" w:rsidR="004C7B35" w:rsidRPr="00A17375" w:rsidRDefault="004C7B35" w:rsidP="004C7B35">
      <w:pPr>
        <w:pStyle w:val="C"/>
      </w:pPr>
      <w:r w:rsidRPr="00A17375">
        <w:tab/>
        <w:t>cout &lt;&lt; "Enter the number of inches: ";</w:t>
      </w:r>
    </w:p>
    <w:p w14:paraId="1CFFEB3D" w14:textId="77777777" w:rsidR="004C7B35" w:rsidRPr="00A17375" w:rsidRDefault="004C7B35" w:rsidP="004C7B35">
      <w:pPr>
        <w:pStyle w:val="C"/>
      </w:pPr>
      <w:r w:rsidRPr="00A17375">
        <w:tab/>
        <w:t>cin &gt;&gt; inches;</w:t>
      </w:r>
    </w:p>
    <w:p w14:paraId="20F05762" w14:textId="77777777" w:rsidR="004C7B35" w:rsidRPr="00A17375" w:rsidRDefault="004C7B35" w:rsidP="004C7B35">
      <w:pPr>
        <w:pStyle w:val="C"/>
      </w:pPr>
      <w:r w:rsidRPr="00A17375">
        <w:tab/>
        <w:t>//get the measure in inches</w:t>
      </w:r>
    </w:p>
    <w:p w14:paraId="3F55045F" w14:textId="77777777" w:rsidR="004C7B35" w:rsidRPr="00A17375" w:rsidRDefault="004C7B35" w:rsidP="004C7B35">
      <w:pPr>
        <w:pStyle w:val="C"/>
      </w:pPr>
      <w:r w:rsidRPr="00A17375">
        <w:tab/>
        <w:t>lengthInInches</w:t>
      </w:r>
      <w:r>
        <w:t xml:space="preserve"> = (feet * inchesPerFoot) + inches</w:t>
      </w:r>
      <w:r w:rsidRPr="00A17375">
        <w:t>;</w:t>
      </w:r>
    </w:p>
    <w:p w14:paraId="3B958C13" w14:textId="77777777" w:rsidR="004C7B35" w:rsidRPr="00A17375" w:rsidRDefault="004C7B35" w:rsidP="004C7B35">
      <w:pPr>
        <w:pStyle w:val="C"/>
      </w:pPr>
      <w:r w:rsidRPr="00A17375">
        <w:tab/>
        <w:t>//convert it to metres</w:t>
      </w:r>
    </w:p>
    <w:p w14:paraId="732B8D64" w14:textId="77777777" w:rsidR="004C7B35" w:rsidRDefault="004C7B35" w:rsidP="004C7B35">
      <w:pPr>
        <w:pStyle w:val="C"/>
      </w:pPr>
      <w:r>
        <w:tab/>
        <w:t>lengthInMs = (lengthInInches * cmsPerInch) / 100;</w:t>
      </w:r>
    </w:p>
    <w:p w14:paraId="68DC2305" w14:textId="77777777" w:rsidR="004C7B35" w:rsidRDefault="004C7B35" w:rsidP="004C7B35">
      <w:pPr>
        <w:pStyle w:val="C"/>
      </w:pPr>
      <w:r>
        <w:tab/>
        <w:t>cout.setf(ios::fixed);</w:t>
      </w:r>
    </w:p>
    <w:p w14:paraId="60387405" w14:textId="77777777" w:rsidR="004C7B35" w:rsidRDefault="004C7B35" w:rsidP="004C7B35">
      <w:pPr>
        <w:pStyle w:val="C"/>
      </w:pPr>
      <w:r>
        <w:tab/>
        <w:t>cout &lt;&lt; setprecision(2);</w:t>
      </w:r>
    </w:p>
    <w:p w14:paraId="70C7D1A9" w14:textId="77777777" w:rsidR="004C7B35" w:rsidRDefault="004C7B35" w:rsidP="004C7B35">
      <w:pPr>
        <w:pStyle w:val="C"/>
      </w:pPr>
      <w:r>
        <w:tab/>
        <w:t>cout &lt;&lt; "The length is: " &lt;&lt; lengthInMs &lt;&lt; " metres\n" &lt;&lt; endl;</w:t>
      </w:r>
    </w:p>
    <w:p w14:paraId="3CC3252C" w14:textId="77777777" w:rsidR="004C7B35" w:rsidRDefault="004C7B35" w:rsidP="004C7B35">
      <w:pPr>
        <w:pStyle w:val="C"/>
      </w:pPr>
      <w:r>
        <w:tab/>
        <w:t>system("pause");</w:t>
      </w:r>
      <w:r>
        <w:tab/>
        <w:t>//to hold the output screen</w:t>
      </w:r>
    </w:p>
    <w:p w14:paraId="2575EEAA" w14:textId="77777777" w:rsidR="004C7B35" w:rsidRDefault="004C7B35" w:rsidP="004C7B35">
      <w:pPr>
        <w:pStyle w:val="C"/>
      </w:pPr>
      <w:r>
        <w:tab/>
        <w:t>return 0;</w:t>
      </w:r>
    </w:p>
    <w:p w14:paraId="3851B5E4" w14:textId="77777777" w:rsidR="004C7B35" w:rsidRDefault="004C7B35" w:rsidP="004C7B35">
      <w:pPr>
        <w:pStyle w:val="C"/>
      </w:pPr>
      <w:r>
        <w:t>}</w:t>
      </w:r>
    </w:p>
    <w:p w14:paraId="31BBC645" w14:textId="77777777" w:rsidR="004C7B35" w:rsidRDefault="004C7B35" w:rsidP="00F06476">
      <w:pPr>
        <w:pStyle w:val="quest2"/>
        <w:numPr>
          <w:ilvl w:val="0"/>
          <w:numId w:val="17"/>
        </w:numPr>
      </w:pPr>
      <w:r>
        <w:t>D</w:t>
      </w:r>
      <w:r w:rsidRPr="005150E3">
        <w:t>eclare variables</w:t>
      </w:r>
      <w:r w:rsidRPr="00F5649B">
        <w:t xml:space="preserve"> and constants needed for this program to work?</w:t>
      </w:r>
      <w:r>
        <w:t xml:space="preserve"> For each of them select the data type carefully.</w:t>
      </w:r>
    </w:p>
    <w:p w14:paraId="0BB201C3" w14:textId="72EF99DB" w:rsidR="004C7B35" w:rsidRPr="00E744AF" w:rsidRDefault="004C7B35" w:rsidP="00F06476">
      <w:pPr>
        <w:pStyle w:val="quest2"/>
        <w:numPr>
          <w:ilvl w:val="0"/>
          <w:numId w:val="2"/>
        </w:numPr>
      </w:pPr>
      <w:r>
        <w:t>Make the necessary changes so that, as in the pseudocode developed earlier, it uses three functions that handle different sub-tasks:</w:t>
      </w:r>
    </w:p>
    <w:p w14:paraId="46FA4E43" w14:textId="77777777" w:rsidR="004C7B35" w:rsidRPr="00E744AF" w:rsidRDefault="004C7B35" w:rsidP="004C7B35">
      <w:pPr>
        <w:pStyle w:val="C"/>
        <w:rPr>
          <w:b w:val="0"/>
        </w:rPr>
      </w:pPr>
      <w:r w:rsidRPr="00E744AF">
        <w:t>readInImperialMeasurement</w:t>
      </w:r>
    </w:p>
    <w:p w14:paraId="0B993191" w14:textId="77777777" w:rsidR="004C7B35" w:rsidRPr="00E744AF" w:rsidRDefault="004C7B35" w:rsidP="004C7B35">
      <w:pPr>
        <w:pStyle w:val="C"/>
        <w:rPr>
          <w:b w:val="0"/>
        </w:rPr>
      </w:pPr>
      <w:r w:rsidRPr="00E744AF">
        <w:t>convertFeetAndInchesIntoMetres</w:t>
      </w:r>
    </w:p>
    <w:p w14:paraId="0F0F3742" w14:textId="77777777" w:rsidR="004C7B35" w:rsidRPr="00E744AF" w:rsidRDefault="004C7B35" w:rsidP="004C7B35">
      <w:pPr>
        <w:pStyle w:val="C"/>
        <w:rPr>
          <w:b w:val="0"/>
        </w:rPr>
      </w:pPr>
      <w:r w:rsidRPr="00E744AF">
        <w:t>showMetricMeasurement</w:t>
      </w:r>
    </w:p>
    <w:p w14:paraId="55C79F90" w14:textId="3CBAF97D" w:rsidR="004C7B35" w:rsidRPr="006C245F" w:rsidRDefault="00F75FFE" w:rsidP="00F06476">
      <w:pPr>
        <w:pStyle w:val="quest2"/>
        <w:numPr>
          <w:ilvl w:val="0"/>
          <w:numId w:val="2"/>
        </w:numPr>
        <w:rPr>
          <w:snapToGrid w:val="0"/>
        </w:rPr>
      </w:pPr>
      <w:r>
        <w:rPr>
          <w:snapToGrid w:val="0"/>
        </w:rPr>
        <w:t>A</w:t>
      </w:r>
      <w:r w:rsidR="004C7B35" w:rsidRPr="006C245F">
        <w:rPr>
          <w:snapToGrid w:val="0"/>
        </w:rPr>
        <w:t xml:space="preserve">dd two new functions to be called </w:t>
      </w:r>
      <w:r w:rsidR="004C7B35">
        <w:rPr>
          <w:snapToGrid w:val="0"/>
        </w:rPr>
        <w:t>from</w:t>
      </w:r>
      <w:r w:rsidR="004C7B35" w:rsidRPr="006C245F">
        <w:rPr>
          <w:snapToGrid w:val="0"/>
        </w:rPr>
        <w:t xml:space="preserve"> the </w:t>
      </w:r>
      <w:r w:rsidR="004C7B35" w:rsidRPr="006C245F">
        <w:rPr>
          <w:rStyle w:val="CChar"/>
        </w:rPr>
        <w:t>convertFeetAndInchesIntoMetres</w:t>
      </w:r>
      <w:r w:rsidR="004C7B35" w:rsidRPr="006C245F">
        <w:rPr>
          <w:snapToGrid w:val="0"/>
        </w:rPr>
        <w:t xml:space="preserve"> function, making any necessary changes to the data items used in the program</w:t>
      </w:r>
    </w:p>
    <w:p w14:paraId="6641472E" w14:textId="77777777" w:rsidR="004C7B35" w:rsidRPr="00F5649B" w:rsidRDefault="004C7B35" w:rsidP="004C7B35">
      <w:pPr>
        <w:pStyle w:val="C"/>
        <w:rPr>
          <w:b w:val="0"/>
        </w:rPr>
      </w:pPr>
      <w:r w:rsidRPr="00F5649B">
        <w:t>calculateTotalInches</w:t>
      </w:r>
    </w:p>
    <w:p w14:paraId="715490D1" w14:textId="77777777" w:rsidR="004C7B35" w:rsidRPr="00F5649B" w:rsidRDefault="004C7B35" w:rsidP="004C7B35">
      <w:pPr>
        <w:pStyle w:val="C"/>
        <w:rPr>
          <w:b w:val="0"/>
        </w:rPr>
      </w:pPr>
      <w:r w:rsidRPr="00F5649B">
        <w:t>convertlInchesToMetres</w:t>
      </w:r>
    </w:p>
    <w:p w14:paraId="54448B59" w14:textId="77777777" w:rsidR="004C7B35" w:rsidRDefault="004C7B35" w:rsidP="004C7B35">
      <w:pPr>
        <w:pStyle w:val="Heading2"/>
      </w:pPr>
      <w:r>
        <w:t xml:space="preserve">Procedure dependency diagrams </w:t>
      </w:r>
    </w:p>
    <w:p w14:paraId="64A2C50C" w14:textId="77777777" w:rsidR="004C7B35" w:rsidRDefault="004C7B35" w:rsidP="004C7B35">
      <w:pPr>
        <w:pStyle w:val="Information"/>
        <w:rPr>
          <w:lang w:val="en-GB"/>
        </w:rPr>
      </w:pPr>
      <w:r w:rsidRPr="00CF087F">
        <w:rPr>
          <w:b/>
          <w:lang w:val="en-GB"/>
        </w:rPr>
        <w:t>Procedure Dependency Diagrams</w:t>
      </w:r>
      <w:r w:rsidRPr="00495423">
        <w:rPr>
          <w:lang w:val="en-GB"/>
        </w:rPr>
        <w:t xml:space="preserve"> </w:t>
      </w:r>
      <w:r>
        <w:rPr>
          <w:lang w:val="en-GB"/>
        </w:rPr>
        <w:t xml:space="preserve">(PDD) </w:t>
      </w:r>
      <w:r w:rsidRPr="00495423">
        <w:rPr>
          <w:lang w:val="en-GB"/>
        </w:rPr>
        <w:t>simply show static relationships that exist between procedures</w:t>
      </w:r>
      <w:r>
        <w:rPr>
          <w:lang w:val="en-GB"/>
        </w:rPr>
        <w:t>/functions</w:t>
      </w:r>
      <w:r w:rsidRPr="00495423">
        <w:rPr>
          <w:lang w:val="en-GB"/>
        </w:rPr>
        <w:t xml:space="preserve"> used in the same program.</w:t>
      </w:r>
    </w:p>
    <w:p w14:paraId="536E56E4" w14:textId="77777777" w:rsidR="004C7B35" w:rsidRDefault="004C7B35" w:rsidP="00F06476">
      <w:pPr>
        <w:pStyle w:val="Information"/>
        <w:numPr>
          <w:ilvl w:val="0"/>
          <w:numId w:val="15"/>
        </w:numPr>
        <w:spacing w:before="0"/>
        <w:ind w:left="714" w:hanging="357"/>
      </w:pPr>
      <w:r w:rsidRPr="00495423">
        <w:t xml:space="preserve">A box in this diagram represents either the top-level algorithm or one of the sub procedures. </w:t>
      </w:r>
    </w:p>
    <w:p w14:paraId="4B085A7E" w14:textId="48231995" w:rsidR="004C7B35" w:rsidRPr="00495423" w:rsidRDefault="004C7B35" w:rsidP="00F06476">
      <w:pPr>
        <w:pStyle w:val="Information"/>
        <w:numPr>
          <w:ilvl w:val="0"/>
          <w:numId w:val="15"/>
        </w:numPr>
        <w:spacing w:before="0"/>
        <w:ind w:left="714" w:hanging="357"/>
      </w:pPr>
      <w:r w:rsidRPr="00495423">
        <w:t xml:space="preserve">An arrow on the diagram indicates a dependency link between two procedures. There are as many arrows coming out of a procedure as sub-procedures it uses. </w:t>
      </w:r>
    </w:p>
    <w:p w14:paraId="1A8482AB" w14:textId="24529A47" w:rsidR="004C7B35" w:rsidRDefault="004C7B35" w:rsidP="004C7B35">
      <w:pPr>
        <w:pStyle w:val="Information"/>
      </w:pPr>
      <w:r>
        <w:rPr>
          <w:lang w:val="en-GB"/>
        </w:rPr>
        <w:t>A PDD</w:t>
      </w:r>
      <w:r w:rsidRPr="00495423">
        <w:rPr>
          <w:lang w:val="en-GB"/>
        </w:rPr>
        <w:t xml:space="preserve"> shows the </w:t>
      </w:r>
      <w:r w:rsidRPr="00495423">
        <w:rPr>
          <w:b/>
          <w:lang w:val="en-GB"/>
        </w:rPr>
        <w:t>static relationships between procedures</w:t>
      </w:r>
      <w:r w:rsidRPr="00495423">
        <w:rPr>
          <w:lang w:val="en-GB"/>
        </w:rPr>
        <w:t xml:space="preserve"> (and top level algorithm). It also reflects</w:t>
      </w:r>
      <w:r w:rsidRPr="00495423">
        <w:rPr>
          <w:b/>
          <w:lang w:val="en-GB"/>
        </w:rPr>
        <w:t xml:space="preserve"> top-down refinement approach</w:t>
      </w:r>
      <w:r w:rsidRPr="00495423">
        <w:rPr>
          <w:lang w:val="en-GB"/>
        </w:rPr>
        <w:t xml:space="preserve"> used to design tha</w:t>
      </w:r>
      <w:r>
        <w:rPr>
          <w:lang w:val="en-GB"/>
        </w:rPr>
        <w:t xml:space="preserve">t program and those procedures. </w:t>
      </w:r>
      <w:r>
        <w:t xml:space="preserve">When </w:t>
      </w:r>
      <w:r w:rsidRPr="00495423">
        <w:t>a procedure is used in several places in a program</w:t>
      </w:r>
      <w:r w:rsidR="00E32120">
        <w:rPr>
          <w:lang w:val="en-US"/>
        </w:rPr>
        <w:t>,</w:t>
      </w:r>
      <w:r w:rsidRPr="00495423">
        <w:t xml:space="preserve"> </w:t>
      </w:r>
      <w:r>
        <w:t>several</w:t>
      </w:r>
      <w:r w:rsidRPr="00495423">
        <w:t xml:space="preserve"> arrows point to the same box in </w:t>
      </w:r>
      <w:r w:rsidR="00E32120">
        <w:rPr>
          <w:lang w:val="en-US"/>
        </w:rPr>
        <w:t>the matching</w:t>
      </w:r>
      <w:r w:rsidRPr="00495423">
        <w:t xml:space="preserve"> diagram. That is OK, but there should be NO cycle</w:t>
      </w:r>
      <w:r w:rsidR="00E32120">
        <w:rPr>
          <w:lang w:val="en-US"/>
        </w:rPr>
        <w:t>s</w:t>
      </w:r>
      <w:r w:rsidRPr="00495423">
        <w:t xml:space="preserve"> in this diagram</w:t>
      </w:r>
      <w:r w:rsidR="00E32120">
        <w:rPr>
          <w:lang w:val="en-US"/>
        </w:rPr>
        <w:t xml:space="preserve"> (two functions calling each other)</w:t>
      </w:r>
      <w:r w:rsidRPr="00495423">
        <w:t xml:space="preserve">. </w:t>
      </w:r>
    </w:p>
    <w:p w14:paraId="6895AD5D" w14:textId="77777777" w:rsidR="004C7B35" w:rsidRPr="00CF087F" w:rsidRDefault="004C7B35" w:rsidP="004C7B35">
      <w:pPr>
        <w:pStyle w:val="Information"/>
        <w:rPr>
          <w:lang w:val="en-GB"/>
        </w:rPr>
      </w:pPr>
      <w:r>
        <w:rPr>
          <w:lang w:val="en-GB"/>
        </w:rPr>
        <w:t>A PDD will related directly to the use of prototypes in the associated C++ program.</w:t>
      </w:r>
    </w:p>
    <w:p w14:paraId="5128C16B" w14:textId="77777777" w:rsidR="004C7B35" w:rsidRDefault="004C7B35" w:rsidP="004C7B35">
      <w:pPr>
        <w:ind w:left="0" w:right="0"/>
        <w:rPr>
          <w:snapToGrid w:val="0"/>
        </w:rPr>
      </w:pPr>
      <w:r>
        <w:br w:type="page"/>
      </w:r>
    </w:p>
    <w:p w14:paraId="239110A5" w14:textId="21BFD3AD" w:rsidR="004C7B35" w:rsidRDefault="004C7B35" w:rsidP="004C7B35">
      <w:pPr>
        <w:pStyle w:val="quest1"/>
        <w:tabs>
          <w:tab w:val="clear" w:pos="360"/>
        </w:tabs>
      </w:pPr>
      <w:r w:rsidRPr="00F5649B">
        <w:lastRenderedPageBreak/>
        <w:t xml:space="preserve">Produce the PDD for the code </w:t>
      </w:r>
      <w:r>
        <w:t xml:space="preserve">developed in </w:t>
      </w:r>
      <w:r w:rsidR="00F75FFE">
        <w:t>previously</w:t>
      </w:r>
      <w:r>
        <w:t>.</w:t>
      </w:r>
    </w:p>
    <w:p w14:paraId="0F385D91" w14:textId="77777777" w:rsidR="004C7B35" w:rsidRDefault="004C7B35" w:rsidP="004C7B35">
      <w:pPr>
        <w:pStyle w:val="quest1"/>
        <w:tabs>
          <w:tab w:val="clear" w:pos="360"/>
        </w:tabs>
      </w:pPr>
      <w:r>
        <w:rPr>
          <w:noProof/>
          <w:snapToGrid/>
          <w:lang w:eastAsia="zh-CN"/>
        </w:rPr>
        <w:t>List the main advantages for using procedures/function</w:t>
      </w:r>
      <w:r>
        <w:t>.</w:t>
      </w:r>
    </w:p>
    <w:p w14:paraId="006A2C11" w14:textId="77777777" w:rsidR="004C7B35" w:rsidRDefault="004C7B35" w:rsidP="004C7B35">
      <w:pPr>
        <w:pStyle w:val="Heading2"/>
      </w:pPr>
      <w:r>
        <w:t>Your turn…</w:t>
      </w:r>
    </w:p>
    <w:p w14:paraId="042937FC" w14:textId="77777777" w:rsidR="004C7B35" w:rsidRPr="00E21689" w:rsidRDefault="004C7B35" w:rsidP="004C7B35">
      <w:pPr>
        <w:pStyle w:val="quest1"/>
      </w:pPr>
      <w:r w:rsidRPr="00E21689">
        <w:t>Look at the following C++ code:</w:t>
      </w:r>
    </w:p>
    <w:p w14:paraId="3C556DAE" w14:textId="77777777" w:rsidR="004C7B35" w:rsidRPr="005A0D4A" w:rsidRDefault="004C7B35" w:rsidP="004C7B35">
      <w:pPr>
        <w:pStyle w:val="C"/>
      </w:pPr>
      <w:r w:rsidRPr="005A0D4A">
        <w:t>#include &lt;iostream&gt;</w:t>
      </w:r>
      <w:r w:rsidRPr="005A0D4A">
        <w:tab/>
        <w:t xml:space="preserve">//for cin &gt;&gt; </w:t>
      </w:r>
      <w:r>
        <w:t>and</w:t>
      </w:r>
      <w:r w:rsidRPr="005A0D4A">
        <w:t xml:space="preserve"> cout &lt;&lt;</w:t>
      </w:r>
    </w:p>
    <w:p w14:paraId="345D74DA" w14:textId="77777777" w:rsidR="004C7B35" w:rsidRPr="005A0D4A" w:rsidRDefault="004C7B35" w:rsidP="004C7B35">
      <w:pPr>
        <w:pStyle w:val="C"/>
      </w:pPr>
      <w:r w:rsidRPr="005A0D4A">
        <w:t>using namespace std;</w:t>
      </w:r>
    </w:p>
    <w:p w14:paraId="0058921C" w14:textId="77777777" w:rsidR="004C7B35" w:rsidRPr="007B2625" w:rsidRDefault="004C7B35" w:rsidP="004C7B35">
      <w:pPr>
        <w:pStyle w:val="C"/>
      </w:pPr>
      <w:r w:rsidRPr="002C5BF5">
        <w:t xml:space="preserve">int n1, n2, </w:t>
      </w:r>
      <w:r w:rsidRPr="007B2625">
        <w:t>temp;</w:t>
      </w:r>
    </w:p>
    <w:p w14:paraId="60E9F783" w14:textId="77777777" w:rsidR="004C7B35" w:rsidRPr="007B2625" w:rsidRDefault="004C7B35" w:rsidP="004C7B35">
      <w:pPr>
        <w:pStyle w:val="C"/>
      </w:pPr>
      <w:r w:rsidRPr="007B2625">
        <w:t>void swapTwoValues() {</w:t>
      </w:r>
    </w:p>
    <w:p w14:paraId="0AC95767" w14:textId="77777777" w:rsidR="004C7B35" w:rsidRPr="007B2625" w:rsidRDefault="004C7B35" w:rsidP="004C7B35">
      <w:pPr>
        <w:pStyle w:val="C"/>
      </w:pPr>
      <w:r>
        <w:tab/>
        <w:t>temp = n1</w:t>
      </w:r>
      <w:r w:rsidRPr="007B2625">
        <w:t>;</w:t>
      </w:r>
    </w:p>
    <w:p w14:paraId="692AC11D" w14:textId="77777777" w:rsidR="004C7B35" w:rsidRPr="007B2625" w:rsidRDefault="004C7B35" w:rsidP="004C7B35">
      <w:pPr>
        <w:pStyle w:val="C"/>
      </w:pPr>
      <w:r w:rsidRPr="007B2625">
        <w:tab/>
        <w:t>n1 = n2;</w:t>
      </w:r>
    </w:p>
    <w:p w14:paraId="283F664E" w14:textId="77777777" w:rsidR="004C7B35" w:rsidRPr="007B2625" w:rsidRDefault="004C7B35" w:rsidP="004C7B35">
      <w:pPr>
        <w:pStyle w:val="C"/>
      </w:pPr>
      <w:r w:rsidRPr="007B2625">
        <w:tab/>
        <w:t>n2 = temp;</w:t>
      </w:r>
    </w:p>
    <w:p w14:paraId="23447FFA" w14:textId="77777777" w:rsidR="004C7B35" w:rsidRPr="001659E6" w:rsidRDefault="004C7B35" w:rsidP="004C7B35">
      <w:pPr>
        <w:pStyle w:val="C"/>
      </w:pPr>
      <w:r w:rsidRPr="001659E6">
        <w:t>}</w:t>
      </w:r>
    </w:p>
    <w:p w14:paraId="15EE51CB" w14:textId="77777777" w:rsidR="004C7B35" w:rsidRPr="001659E6" w:rsidRDefault="004C7B35" w:rsidP="004C7B35">
      <w:pPr>
        <w:pStyle w:val="C"/>
      </w:pPr>
      <w:r w:rsidRPr="001659E6">
        <w:t>int main()</w:t>
      </w:r>
      <w:r>
        <w:t xml:space="preserve"> </w:t>
      </w:r>
      <w:r w:rsidRPr="001659E6">
        <w:t>{</w:t>
      </w:r>
    </w:p>
    <w:p w14:paraId="72C4A685" w14:textId="77777777" w:rsidR="004C7B35" w:rsidRPr="001659E6" w:rsidRDefault="004C7B35" w:rsidP="004C7B35">
      <w:pPr>
        <w:pStyle w:val="C"/>
      </w:pPr>
      <w:r>
        <w:tab/>
      </w:r>
      <w:r w:rsidRPr="001659E6">
        <w:t>//read in two values in n1 and n2</w:t>
      </w:r>
    </w:p>
    <w:p w14:paraId="7D352AFB" w14:textId="77777777" w:rsidR="004C7B35" w:rsidRPr="001659E6" w:rsidRDefault="004C7B35" w:rsidP="004C7B35">
      <w:pPr>
        <w:pStyle w:val="C"/>
      </w:pPr>
      <w:r>
        <w:tab/>
      </w:r>
      <w:r w:rsidRPr="001659E6">
        <w:t>cout &lt;&lt; "\</w:t>
      </w:r>
      <w:r>
        <w:t>nEnter integer for n1</w:t>
      </w:r>
      <w:r w:rsidRPr="001659E6">
        <w:t xml:space="preserve">: </w:t>
      </w:r>
      <w:r>
        <w:t>"</w:t>
      </w:r>
      <w:r w:rsidRPr="001659E6">
        <w:t>;</w:t>
      </w:r>
    </w:p>
    <w:p w14:paraId="7BBEEA52" w14:textId="77777777" w:rsidR="004C7B35" w:rsidRPr="001659E6" w:rsidRDefault="004C7B35" w:rsidP="004C7B35">
      <w:pPr>
        <w:pStyle w:val="C"/>
      </w:pPr>
      <w:r>
        <w:tab/>
      </w:r>
      <w:r w:rsidRPr="001659E6">
        <w:t>cin &gt;&gt; n1;</w:t>
      </w:r>
    </w:p>
    <w:p w14:paraId="663057D4" w14:textId="77777777" w:rsidR="004C7B35" w:rsidRPr="001659E6" w:rsidRDefault="004C7B35" w:rsidP="004C7B35">
      <w:pPr>
        <w:pStyle w:val="C"/>
      </w:pPr>
      <w:r>
        <w:tab/>
      </w:r>
      <w:r w:rsidRPr="001659E6">
        <w:t>cout &lt;&lt; "\</w:t>
      </w:r>
      <w:r>
        <w:t>nEnter integer for n2</w:t>
      </w:r>
      <w:r w:rsidRPr="001659E6">
        <w:t xml:space="preserve">: </w:t>
      </w:r>
      <w:r>
        <w:t>"</w:t>
      </w:r>
      <w:r w:rsidRPr="001659E6">
        <w:t>;</w:t>
      </w:r>
    </w:p>
    <w:p w14:paraId="67A64C96" w14:textId="77777777" w:rsidR="004C7B35" w:rsidRPr="001659E6" w:rsidRDefault="004C7B35" w:rsidP="004C7B35">
      <w:pPr>
        <w:pStyle w:val="C"/>
      </w:pPr>
      <w:r>
        <w:tab/>
      </w:r>
      <w:r w:rsidRPr="001659E6">
        <w:t>cin &gt;&gt; n2;</w:t>
      </w:r>
    </w:p>
    <w:p w14:paraId="71D4F7E5" w14:textId="77777777" w:rsidR="004C7B35" w:rsidRPr="001659E6" w:rsidRDefault="004C7B35" w:rsidP="004C7B35">
      <w:pPr>
        <w:pStyle w:val="C"/>
      </w:pPr>
      <w:r>
        <w:tab/>
      </w:r>
      <w:r w:rsidRPr="001659E6">
        <w:t>//display the</w:t>
      </w:r>
      <w:r>
        <w:t xml:space="preserve"> values read in</w:t>
      </w:r>
    </w:p>
    <w:p w14:paraId="1237117E" w14:textId="77777777" w:rsidR="004C7B35" w:rsidRPr="001659E6" w:rsidRDefault="004C7B35" w:rsidP="004C7B35">
      <w:pPr>
        <w:pStyle w:val="C"/>
      </w:pPr>
      <w:r>
        <w:tab/>
      </w:r>
      <w:r w:rsidRPr="001659E6">
        <w:t xml:space="preserve">cout &lt;&lt; "\nBefore swap: </w:t>
      </w:r>
      <w:r>
        <w:t xml:space="preserve">n1 is </w:t>
      </w:r>
      <w:r w:rsidRPr="001659E6">
        <w:t>" &lt;&lt; n1</w:t>
      </w:r>
      <w:r>
        <w:t xml:space="preserve"> &lt;&lt; " and n2 is "</w:t>
      </w:r>
      <w:r w:rsidRPr="001659E6">
        <w:t>&lt;&lt; n2;</w:t>
      </w:r>
    </w:p>
    <w:p w14:paraId="65A6C7A4" w14:textId="77777777" w:rsidR="004C7B35" w:rsidRPr="001659E6" w:rsidRDefault="004C7B35" w:rsidP="004C7B35">
      <w:pPr>
        <w:pStyle w:val="C"/>
      </w:pPr>
      <w:r>
        <w:tab/>
      </w:r>
      <w:r w:rsidRPr="001659E6">
        <w:t>//exchange their values</w:t>
      </w:r>
    </w:p>
    <w:p w14:paraId="4A45D99C" w14:textId="77777777" w:rsidR="004C7B35" w:rsidRPr="001659E6" w:rsidRDefault="004C7B35" w:rsidP="004C7B35">
      <w:pPr>
        <w:pStyle w:val="C"/>
      </w:pPr>
      <w:r>
        <w:tab/>
      </w:r>
      <w:r w:rsidRPr="007B2625">
        <w:t>swapTwoValues</w:t>
      </w:r>
      <w:r w:rsidRPr="001659E6">
        <w:t>();</w:t>
      </w:r>
    </w:p>
    <w:p w14:paraId="74BA1940" w14:textId="77777777" w:rsidR="004C7B35" w:rsidRPr="001659E6" w:rsidRDefault="004C7B35" w:rsidP="004C7B35">
      <w:pPr>
        <w:pStyle w:val="C"/>
      </w:pPr>
      <w:r>
        <w:tab/>
      </w:r>
      <w:r w:rsidRPr="001659E6">
        <w:t>//display their new values</w:t>
      </w:r>
    </w:p>
    <w:p w14:paraId="22679574" w14:textId="77777777" w:rsidR="004C7B35" w:rsidRPr="001659E6" w:rsidRDefault="004C7B35" w:rsidP="004C7B35">
      <w:pPr>
        <w:pStyle w:val="C"/>
      </w:pPr>
      <w:r>
        <w:tab/>
      </w:r>
      <w:r w:rsidRPr="001659E6">
        <w:t xml:space="preserve">cout &lt;&lt; "\nAfter swap: </w:t>
      </w:r>
      <w:r>
        <w:t xml:space="preserve">n1 is </w:t>
      </w:r>
      <w:r w:rsidRPr="001659E6">
        <w:t xml:space="preserve">" &lt;&lt; n1 </w:t>
      </w:r>
      <w:r>
        <w:t>&lt;&lt; " and n2 is "</w:t>
      </w:r>
      <w:r w:rsidRPr="001659E6">
        <w:t>&lt;&lt; n2</w:t>
      </w:r>
      <w:r>
        <w:t xml:space="preserve"> </w:t>
      </w:r>
      <w:r w:rsidRPr="001659E6">
        <w:t>&lt;&lt; "\n"</w:t>
      </w:r>
      <w:r>
        <w:t>;</w:t>
      </w:r>
    </w:p>
    <w:p w14:paraId="7ADD3783" w14:textId="77777777" w:rsidR="004C7B35" w:rsidRPr="001659E6" w:rsidRDefault="004C7B35" w:rsidP="004C7B35">
      <w:pPr>
        <w:pStyle w:val="C"/>
      </w:pPr>
      <w:r w:rsidRPr="001659E6">
        <w:tab/>
      </w:r>
      <w:r>
        <w:t>system(</w:t>
      </w:r>
      <w:r w:rsidRPr="001659E6">
        <w:t>"</w:t>
      </w:r>
      <w:r>
        <w:t>pause</w:t>
      </w:r>
      <w:r w:rsidRPr="001659E6">
        <w:t>"</w:t>
      </w:r>
      <w:r>
        <w:t>);</w:t>
      </w:r>
      <w:r w:rsidRPr="001659E6">
        <w:tab/>
        <w:t>//to hold the output screen</w:t>
      </w:r>
    </w:p>
    <w:p w14:paraId="13A79B85" w14:textId="77777777" w:rsidR="004C7B35" w:rsidRPr="001659E6" w:rsidRDefault="004C7B35" w:rsidP="004C7B35">
      <w:pPr>
        <w:pStyle w:val="C"/>
      </w:pPr>
      <w:r w:rsidRPr="001659E6">
        <w:tab/>
      </w:r>
      <w:r>
        <w:t>return 0</w:t>
      </w:r>
      <w:r w:rsidRPr="001659E6">
        <w:t>;</w:t>
      </w:r>
    </w:p>
    <w:p w14:paraId="20060BC5" w14:textId="77777777" w:rsidR="004C7B35" w:rsidRPr="001659E6" w:rsidRDefault="004C7B35" w:rsidP="004C7B35">
      <w:pPr>
        <w:pStyle w:val="C"/>
      </w:pPr>
      <w:r w:rsidRPr="001659E6">
        <w:t>}</w:t>
      </w:r>
    </w:p>
    <w:p w14:paraId="22FE3EDD" w14:textId="77777777" w:rsidR="004C7B35" w:rsidRDefault="004C7B35" w:rsidP="004C7B35">
      <w:pPr>
        <w:pStyle w:val="C"/>
      </w:pPr>
    </w:p>
    <w:p w14:paraId="0EBE63E7" w14:textId="77777777" w:rsidR="004C7B35" w:rsidRDefault="004C7B35" w:rsidP="00F06476">
      <w:pPr>
        <w:pStyle w:val="quest2"/>
        <w:numPr>
          <w:ilvl w:val="0"/>
          <w:numId w:val="18"/>
        </w:numPr>
      </w:pPr>
      <w:r>
        <w:t xml:space="preserve">There are three global variables used in this program. What is their type? </w:t>
      </w:r>
      <w:r>
        <w:br/>
        <w:t>For each of them decide which scope</w:t>
      </w:r>
      <w:r w:rsidR="001C7E3D">
        <w:t xml:space="preserve"> they</w:t>
      </w:r>
      <w:r>
        <w:t xml:space="preserve"> should have. Check which one(s) could be made constant and indicate how.</w:t>
      </w:r>
    </w:p>
    <w:p w14:paraId="390B5090" w14:textId="77777777" w:rsidR="004C7B35" w:rsidRDefault="004C7B35" w:rsidP="00F06476">
      <w:pPr>
        <w:pStyle w:val="quest2"/>
        <w:numPr>
          <w:ilvl w:val="0"/>
          <w:numId w:val="2"/>
        </w:numPr>
      </w:pPr>
      <w:r>
        <w:t xml:space="preserve">Make the necessary changes in the program to allow you to place the </w:t>
      </w:r>
      <w:r w:rsidRPr="00C04C42">
        <w:rPr>
          <w:rStyle w:val="CChar"/>
        </w:rPr>
        <w:t>main</w:t>
      </w:r>
      <w:r>
        <w:t xml:space="preserve"> function at the beginning of the program.</w:t>
      </w:r>
    </w:p>
    <w:p w14:paraId="021E6E45" w14:textId="77777777" w:rsidR="004C7B35" w:rsidRDefault="004C7B35" w:rsidP="00F06476">
      <w:pPr>
        <w:pStyle w:val="quest2"/>
        <w:numPr>
          <w:ilvl w:val="0"/>
          <w:numId w:val="2"/>
        </w:numPr>
      </w:pPr>
      <w:r>
        <w:t>Check that this program works properly (assuming that the user enters whole numbers - integers).</w:t>
      </w:r>
      <w:r w:rsidRPr="002D2B88">
        <w:t xml:space="preserve"> </w:t>
      </w:r>
    </w:p>
    <w:p w14:paraId="64790B41" w14:textId="77777777" w:rsidR="004C7B35" w:rsidRDefault="004C7B35" w:rsidP="00F06476">
      <w:pPr>
        <w:pStyle w:val="quest2"/>
        <w:numPr>
          <w:ilvl w:val="0"/>
          <w:numId w:val="2"/>
        </w:numPr>
      </w:pPr>
      <w:r>
        <w:t>What changes are needed in this program to make it work for floating point numbers, characters, strings?</w:t>
      </w:r>
    </w:p>
    <w:p w14:paraId="12B1B3AE" w14:textId="77777777" w:rsidR="004C7B35" w:rsidRDefault="004C7B35" w:rsidP="00F06476">
      <w:pPr>
        <w:pStyle w:val="quest2"/>
        <w:numPr>
          <w:ilvl w:val="0"/>
          <w:numId w:val="2"/>
        </w:numPr>
      </w:pPr>
      <w:r>
        <w:t xml:space="preserve">Is it possible to have two different functions in the same program, one working for </w:t>
      </w:r>
      <w:r w:rsidRPr="006D2E11">
        <w:rPr>
          <w:rStyle w:val="CChar"/>
        </w:rPr>
        <w:t>int</w:t>
      </w:r>
      <w:r>
        <w:t xml:space="preserve"> and the other for </w:t>
      </w:r>
      <w:r w:rsidRPr="006D2E11">
        <w:rPr>
          <w:rStyle w:val="CChar"/>
        </w:rPr>
        <w:t>char</w:t>
      </w:r>
      <w:r>
        <w:t xml:space="preserve"> for example?</w:t>
      </w:r>
    </w:p>
    <w:p w14:paraId="7610BFEF" w14:textId="77777777" w:rsidR="007917A2" w:rsidRDefault="007917A2">
      <w:pPr>
        <w:ind w:left="0" w:right="0"/>
      </w:pPr>
      <w:r>
        <w:br w:type="page"/>
      </w:r>
    </w:p>
    <w:tbl>
      <w:tblPr>
        <w:tblStyle w:val="TableGrid"/>
        <w:tblW w:w="0" w:type="auto"/>
        <w:shd w:val="clear" w:color="auto" w:fill="9BBB59" w:themeFill="accent3"/>
        <w:tblLook w:val="04A0" w:firstRow="1" w:lastRow="0" w:firstColumn="1" w:lastColumn="0" w:noHBand="0" w:noVBand="1"/>
      </w:tblPr>
      <w:tblGrid>
        <w:gridCol w:w="9576"/>
      </w:tblGrid>
      <w:tr w:rsidR="007917A2" w14:paraId="6510C58C" w14:textId="77777777" w:rsidTr="007917A2">
        <w:tc>
          <w:tcPr>
            <w:tcW w:w="9576" w:type="dxa"/>
            <w:shd w:val="clear" w:color="auto" w:fill="EAF1DD" w:themeFill="accent3" w:themeFillTint="33"/>
          </w:tcPr>
          <w:p w14:paraId="0ACB030E" w14:textId="668728A4" w:rsidR="007917A2" w:rsidRDefault="007917A2" w:rsidP="007917A2">
            <w:pPr>
              <w:pStyle w:val="quest1"/>
            </w:pPr>
            <w:r w:rsidRPr="007917A2">
              <w:rPr>
                <w:b/>
                <w:bCs/>
              </w:rPr>
              <w:lastRenderedPageBreak/>
              <w:t>ASSESSED</w:t>
            </w:r>
            <w:r>
              <w:t xml:space="preserve"> </w:t>
            </w:r>
            <w:r w:rsidRPr="007917A2">
              <w:rPr>
                <w:b/>
                <w:bCs/>
              </w:rPr>
              <w:t>HOMEWORK</w:t>
            </w:r>
            <w:r>
              <w:t xml:space="preserve"> Look at the C++ program for the annual salary problem mentioned earlier. I hope you had a go without looking at this solution! </w:t>
            </w:r>
            <w:r>
              <w:sym w:font="Wingdings" w:char="F04A"/>
            </w:r>
            <w:r>
              <w:t xml:space="preserve"> :</w:t>
            </w:r>
          </w:p>
          <w:p w14:paraId="2940E1B1" w14:textId="77777777" w:rsidR="007917A2" w:rsidRDefault="007917A2" w:rsidP="007917A2">
            <w:pPr>
              <w:pStyle w:val="C"/>
            </w:pPr>
            <w:r>
              <w:t>#include &lt;iostream&gt;</w:t>
            </w:r>
          </w:p>
          <w:p w14:paraId="391F0038" w14:textId="77777777" w:rsidR="007917A2" w:rsidRPr="00237A36" w:rsidRDefault="007917A2" w:rsidP="007917A2">
            <w:pPr>
              <w:pStyle w:val="C"/>
              <w:rPr>
                <w:lang w:val="en-US"/>
              </w:rPr>
            </w:pPr>
            <w:r>
              <w:rPr>
                <w:lang w:val="en-US"/>
              </w:rPr>
              <w:t>#include &lt;iomanip&gt;</w:t>
            </w:r>
          </w:p>
          <w:p w14:paraId="755831AB" w14:textId="77777777" w:rsidR="007917A2" w:rsidRDefault="007917A2" w:rsidP="007917A2">
            <w:pPr>
              <w:pStyle w:val="C"/>
            </w:pPr>
            <w:r>
              <w:t>using namespace std;</w:t>
            </w:r>
          </w:p>
          <w:p w14:paraId="53765858" w14:textId="77777777" w:rsidR="007917A2" w:rsidRDefault="007917A2" w:rsidP="007917A2">
            <w:pPr>
              <w:pStyle w:val="C"/>
            </w:pPr>
            <w:r>
              <w:t>int main()</w:t>
            </w:r>
            <w:r>
              <w:tab/>
            </w:r>
            <w:r>
              <w:tab/>
            </w:r>
            <w:r>
              <w:tab/>
              <w:t>//computeDecemberSalary</w:t>
            </w:r>
          </w:p>
          <w:p w14:paraId="7E27FF1B" w14:textId="77777777" w:rsidR="007917A2" w:rsidRDefault="007917A2" w:rsidP="007917A2">
            <w:pPr>
              <w:pStyle w:val="C"/>
            </w:pPr>
            <w:r>
              <w:t>{</w:t>
            </w:r>
          </w:p>
          <w:p w14:paraId="5F72B886" w14:textId="77777777" w:rsidR="007917A2" w:rsidRPr="00E42F75" w:rsidRDefault="007917A2" w:rsidP="007917A2">
            <w:pPr>
              <w:pStyle w:val="C"/>
            </w:pPr>
            <w:r>
              <w:tab/>
              <w:t>const float scalePointValue(2000.0f);</w:t>
            </w:r>
          </w:p>
          <w:p w14:paraId="4F1DE77D" w14:textId="77777777" w:rsidR="007917A2" w:rsidRPr="00E42F75" w:rsidRDefault="007917A2" w:rsidP="007917A2">
            <w:pPr>
              <w:pStyle w:val="C"/>
            </w:pPr>
            <w:r>
              <w:tab/>
              <w:t>const float bonusRate(2.5f);</w:t>
            </w:r>
          </w:p>
          <w:p w14:paraId="49467516" w14:textId="77777777" w:rsidR="007917A2" w:rsidRDefault="007917A2" w:rsidP="007917A2">
            <w:pPr>
              <w:pStyle w:val="C"/>
            </w:pPr>
          </w:p>
          <w:p w14:paraId="2F069C31" w14:textId="77777777" w:rsidR="007917A2" w:rsidRDefault="007917A2" w:rsidP="007917A2">
            <w:pPr>
              <w:pStyle w:val="C"/>
            </w:pPr>
            <w:r>
              <w:tab/>
              <w:t>//read in the salary point</w:t>
            </w:r>
          </w:p>
          <w:p w14:paraId="2BA2DD6B" w14:textId="77777777" w:rsidR="007917A2" w:rsidRPr="00E42F75" w:rsidRDefault="007917A2" w:rsidP="007917A2">
            <w:pPr>
              <w:pStyle w:val="C"/>
            </w:pPr>
            <w:r>
              <w:tab/>
              <w:t>cout &lt;&lt; "Enter the salary point: ";</w:t>
            </w:r>
          </w:p>
          <w:p w14:paraId="22150EA4" w14:textId="77777777" w:rsidR="007917A2" w:rsidRDefault="007917A2" w:rsidP="007917A2">
            <w:pPr>
              <w:pStyle w:val="C"/>
            </w:pPr>
            <w:r>
              <w:tab/>
              <w:t>int salaryPoint;</w:t>
            </w:r>
          </w:p>
          <w:p w14:paraId="1CDF68F8" w14:textId="77777777" w:rsidR="007917A2" w:rsidRDefault="007917A2" w:rsidP="007917A2">
            <w:pPr>
              <w:pStyle w:val="C"/>
            </w:pPr>
            <w:r>
              <w:tab/>
              <w:t>cin &gt;&gt; salaryPoint;</w:t>
            </w:r>
          </w:p>
          <w:p w14:paraId="41CABF32" w14:textId="77777777" w:rsidR="007917A2" w:rsidRDefault="007917A2" w:rsidP="007917A2">
            <w:pPr>
              <w:pStyle w:val="C"/>
            </w:pPr>
          </w:p>
          <w:p w14:paraId="1A15B77C" w14:textId="77777777" w:rsidR="007917A2" w:rsidRDefault="007917A2" w:rsidP="007917A2">
            <w:pPr>
              <w:pStyle w:val="C"/>
            </w:pPr>
            <w:r>
              <w:tab/>
              <w:t>//produce annual base salary (without bonus)</w:t>
            </w:r>
          </w:p>
          <w:p w14:paraId="4E2CCD1D" w14:textId="77777777" w:rsidR="007917A2" w:rsidRPr="00E42F75" w:rsidRDefault="007917A2" w:rsidP="007917A2">
            <w:pPr>
              <w:pStyle w:val="C"/>
            </w:pPr>
            <w:r>
              <w:tab/>
              <w:t>const float annualBaseSalary(salaryPoint * scalePointValue);</w:t>
            </w:r>
          </w:p>
          <w:p w14:paraId="27C5ACCD" w14:textId="77777777" w:rsidR="007917A2" w:rsidRDefault="007917A2" w:rsidP="007917A2">
            <w:pPr>
              <w:pStyle w:val="C"/>
            </w:pPr>
            <w:r>
              <w:tab/>
              <w:t>//produce Christmas bonus</w:t>
            </w:r>
          </w:p>
          <w:p w14:paraId="6582F116" w14:textId="77777777" w:rsidR="007917A2" w:rsidRDefault="007917A2" w:rsidP="007917A2">
            <w:pPr>
              <w:pStyle w:val="C"/>
            </w:pPr>
            <w:r>
              <w:tab/>
              <w:t>const float christmasBonus((annualBaseSalary * bonusRate) / 100.0f);</w:t>
            </w:r>
          </w:p>
          <w:p w14:paraId="6B67D72B" w14:textId="77777777" w:rsidR="007917A2" w:rsidRDefault="007917A2" w:rsidP="007917A2">
            <w:pPr>
              <w:pStyle w:val="C"/>
            </w:pPr>
            <w:r>
              <w:tab/>
              <w:t>//produce final annual salary (incl. bonus)</w:t>
            </w:r>
          </w:p>
          <w:p w14:paraId="09B68855" w14:textId="77777777" w:rsidR="007917A2" w:rsidRPr="00E42F75" w:rsidRDefault="007917A2" w:rsidP="007917A2">
            <w:pPr>
              <w:pStyle w:val="C"/>
            </w:pPr>
            <w:r>
              <w:tab/>
              <w:t>const float annualSalary(annualBaseSalary + christmasBonus);</w:t>
            </w:r>
          </w:p>
          <w:p w14:paraId="3A98D429" w14:textId="77777777" w:rsidR="007917A2" w:rsidRDefault="007917A2" w:rsidP="007917A2">
            <w:pPr>
              <w:pStyle w:val="C"/>
            </w:pPr>
            <w:r>
              <w:tab/>
              <w:t>//produce monthly salary</w:t>
            </w:r>
          </w:p>
          <w:p w14:paraId="140FF3FA" w14:textId="77777777" w:rsidR="007917A2" w:rsidRDefault="007917A2" w:rsidP="007917A2">
            <w:pPr>
              <w:pStyle w:val="C"/>
            </w:pPr>
            <w:r>
              <w:tab/>
              <w:t>const float monthlySalary(annualBaseSalary / 12);</w:t>
            </w:r>
          </w:p>
          <w:p w14:paraId="430F7172" w14:textId="77777777" w:rsidR="007917A2" w:rsidRDefault="007917A2" w:rsidP="007917A2">
            <w:pPr>
              <w:pStyle w:val="C"/>
            </w:pPr>
            <w:r>
              <w:tab/>
              <w:t>//produce December salary (incl. bonus)</w:t>
            </w:r>
          </w:p>
          <w:p w14:paraId="42800206" w14:textId="77777777" w:rsidR="007917A2" w:rsidRPr="00E42F75" w:rsidRDefault="007917A2" w:rsidP="007917A2">
            <w:pPr>
              <w:pStyle w:val="C"/>
            </w:pPr>
            <w:r>
              <w:tab/>
              <w:t>const float decemberSalary(monthlySalary + christmasBonus);</w:t>
            </w:r>
          </w:p>
          <w:p w14:paraId="43DA7154" w14:textId="77777777" w:rsidR="007917A2" w:rsidRDefault="007917A2" w:rsidP="007917A2">
            <w:pPr>
              <w:pStyle w:val="C"/>
            </w:pPr>
          </w:p>
          <w:p w14:paraId="2E3A727E" w14:textId="77777777" w:rsidR="007917A2" w:rsidRPr="00101279" w:rsidRDefault="007917A2" w:rsidP="007917A2">
            <w:pPr>
              <w:pStyle w:val="C"/>
            </w:pPr>
            <w:r w:rsidRPr="00101279">
              <w:tab/>
              <w:t xml:space="preserve">const </w:t>
            </w:r>
            <w:r>
              <w:rPr>
                <w:lang w:val="en-US"/>
              </w:rPr>
              <w:t xml:space="preserve">unsigned </w:t>
            </w:r>
            <w:r w:rsidRPr="00101279">
              <w:t>char poundSign</w:t>
            </w:r>
            <w:r>
              <w:t>(</w:t>
            </w:r>
            <w:r w:rsidRPr="00101279">
              <w:t>156</w:t>
            </w:r>
            <w:r>
              <w:t>)</w:t>
            </w:r>
            <w:r w:rsidRPr="00101279">
              <w:t>;</w:t>
            </w:r>
          </w:p>
          <w:p w14:paraId="1347107C" w14:textId="77777777" w:rsidR="007917A2" w:rsidRDefault="007917A2" w:rsidP="007917A2">
            <w:pPr>
              <w:pStyle w:val="C"/>
            </w:pPr>
          </w:p>
          <w:p w14:paraId="28502E2E" w14:textId="77777777" w:rsidR="007917A2" w:rsidRPr="00EA5D9C" w:rsidRDefault="007917A2" w:rsidP="007917A2">
            <w:pPr>
              <w:pStyle w:val="C"/>
            </w:pPr>
            <w:r>
              <w:tab/>
              <w:t>//output annual salary</w:t>
            </w:r>
          </w:p>
          <w:p w14:paraId="270858FA" w14:textId="77777777" w:rsidR="007917A2" w:rsidRPr="00101279" w:rsidRDefault="007917A2" w:rsidP="007917A2">
            <w:pPr>
              <w:pStyle w:val="C"/>
            </w:pPr>
            <w:r w:rsidRPr="00101279">
              <w:tab/>
              <w:t>cout.setf(ios::fixed);</w:t>
            </w:r>
          </w:p>
          <w:p w14:paraId="064A467E" w14:textId="77777777" w:rsidR="007917A2" w:rsidRPr="00101279" w:rsidRDefault="007917A2" w:rsidP="007917A2">
            <w:pPr>
              <w:pStyle w:val="C"/>
            </w:pPr>
            <w:r w:rsidRPr="00101279">
              <w:tab/>
              <w:t>cout &lt;&lt; setprecision(2);</w:t>
            </w:r>
          </w:p>
          <w:p w14:paraId="6A7EF0D1" w14:textId="77777777" w:rsidR="007917A2" w:rsidRDefault="007917A2" w:rsidP="007917A2">
            <w:pPr>
              <w:pStyle w:val="C"/>
            </w:pPr>
            <w:r>
              <w:tab/>
              <w:t>cout &lt;&lt; "Annual salary is: " &lt;&lt;</w:t>
            </w:r>
            <w:r w:rsidRPr="00101279">
              <w:t xml:space="preserve"> poundSign</w:t>
            </w:r>
            <w:r>
              <w:t xml:space="preserve"> &lt;&lt; annualSalary;</w:t>
            </w:r>
          </w:p>
          <w:p w14:paraId="22E95FBD" w14:textId="77777777" w:rsidR="007917A2" w:rsidRPr="00EA5D9C" w:rsidRDefault="007917A2" w:rsidP="007917A2">
            <w:pPr>
              <w:pStyle w:val="C"/>
            </w:pPr>
            <w:r>
              <w:tab/>
              <w:t>//output December salary</w:t>
            </w:r>
          </w:p>
          <w:p w14:paraId="6E0A9905" w14:textId="77777777" w:rsidR="007917A2" w:rsidRDefault="007917A2" w:rsidP="007917A2">
            <w:pPr>
              <w:pStyle w:val="C"/>
            </w:pPr>
            <w:r>
              <w:tab/>
              <w:t xml:space="preserve">cout &lt;&lt; "December monthly salary is: " &lt;&lt; </w:t>
            </w:r>
            <w:r w:rsidRPr="00101279">
              <w:t>poundSign</w:t>
            </w:r>
            <w:r>
              <w:t xml:space="preserve"> &lt;&lt;decemberSalary; </w:t>
            </w:r>
          </w:p>
          <w:p w14:paraId="279D39F9" w14:textId="77777777" w:rsidR="007917A2" w:rsidRDefault="007917A2" w:rsidP="007917A2">
            <w:pPr>
              <w:pStyle w:val="C"/>
            </w:pPr>
          </w:p>
          <w:p w14:paraId="55C5C153" w14:textId="77777777" w:rsidR="007917A2" w:rsidRPr="002611B6" w:rsidRDefault="007917A2" w:rsidP="007917A2">
            <w:pPr>
              <w:pStyle w:val="C"/>
            </w:pPr>
            <w:r w:rsidRPr="002611B6">
              <w:tab/>
              <w:t>cout &lt;&lt; endl;</w:t>
            </w:r>
          </w:p>
          <w:p w14:paraId="1E966C04" w14:textId="77777777" w:rsidR="007917A2" w:rsidRPr="002611B6" w:rsidRDefault="007917A2" w:rsidP="007917A2">
            <w:pPr>
              <w:pStyle w:val="C"/>
            </w:pPr>
            <w:r w:rsidRPr="002611B6">
              <w:tab/>
              <w:t>system(</w:t>
            </w:r>
            <w:r>
              <w:t>"</w:t>
            </w:r>
            <w:r w:rsidRPr="002611B6">
              <w:t>pause</w:t>
            </w:r>
            <w:r>
              <w:t>"</w:t>
            </w:r>
            <w:r w:rsidRPr="002611B6">
              <w:t>);</w:t>
            </w:r>
          </w:p>
          <w:p w14:paraId="0BBA8749" w14:textId="77777777" w:rsidR="007917A2" w:rsidRPr="002611B6" w:rsidRDefault="007917A2" w:rsidP="007917A2">
            <w:pPr>
              <w:pStyle w:val="C"/>
            </w:pPr>
            <w:r w:rsidRPr="002611B6">
              <w:tab/>
            </w:r>
            <w:r>
              <w:t>return 0</w:t>
            </w:r>
            <w:r w:rsidRPr="002611B6">
              <w:t>;</w:t>
            </w:r>
          </w:p>
          <w:p w14:paraId="0DE4A6FB" w14:textId="77777777" w:rsidR="007917A2" w:rsidRPr="002611B6" w:rsidRDefault="007917A2" w:rsidP="007917A2">
            <w:pPr>
              <w:pStyle w:val="C"/>
            </w:pPr>
            <w:r w:rsidRPr="002611B6">
              <w:t>}</w:t>
            </w:r>
          </w:p>
          <w:p w14:paraId="17E6AC26" w14:textId="77777777" w:rsidR="007917A2" w:rsidRPr="00160EAD" w:rsidRDefault="007917A2" w:rsidP="007917A2">
            <w:pPr>
              <w:pStyle w:val="quest2"/>
              <w:numPr>
                <w:ilvl w:val="0"/>
                <w:numId w:val="20"/>
              </w:numPr>
            </w:pPr>
            <w:r>
              <w:t>Check that it works as expected and compare it to your own solution. Which one is better and why? Maybe they are equally good.</w:t>
            </w:r>
          </w:p>
          <w:p w14:paraId="0766F3CB" w14:textId="77777777" w:rsidR="007917A2" w:rsidRPr="00160EAD" w:rsidRDefault="007917A2" w:rsidP="007917A2">
            <w:pPr>
              <w:pStyle w:val="quest2"/>
              <w:numPr>
                <w:ilvl w:val="0"/>
                <w:numId w:val="4"/>
              </w:numPr>
            </w:pPr>
            <w:r>
              <w:t>Rewrite this program using the following functions to handle separate tasks as shown in the pseudocode design given below.</w:t>
            </w:r>
          </w:p>
          <w:p w14:paraId="13A358E3" w14:textId="77777777" w:rsidR="007917A2" w:rsidRPr="00160EAD" w:rsidRDefault="007917A2" w:rsidP="007917A2">
            <w:pPr>
              <w:pStyle w:val="pdl"/>
              <w:rPr>
                <w:b w:val="0"/>
              </w:rPr>
            </w:pPr>
            <w:r w:rsidRPr="00160EAD">
              <w:t>computeDecemberSalary</w:t>
            </w:r>
          </w:p>
          <w:p w14:paraId="7C95C165" w14:textId="77777777" w:rsidR="007917A2" w:rsidRPr="00160EAD" w:rsidRDefault="007917A2" w:rsidP="007917A2">
            <w:pPr>
              <w:pStyle w:val="pdl"/>
              <w:rPr>
                <w:b w:val="0"/>
              </w:rPr>
            </w:pPr>
            <w:r w:rsidRPr="00160EAD">
              <w:tab/>
              <w:t>output</w:t>
            </w:r>
            <w:r>
              <w:t>(</w:t>
            </w:r>
            <w:r w:rsidRPr="00160EAD">
              <w:t>"Enter the salary point: ")</w:t>
            </w:r>
          </w:p>
          <w:p w14:paraId="18294418" w14:textId="77777777" w:rsidR="007917A2" w:rsidRPr="00160EAD" w:rsidRDefault="007917A2" w:rsidP="007917A2">
            <w:pPr>
              <w:pStyle w:val="pdl"/>
              <w:rPr>
                <w:b w:val="0"/>
              </w:rPr>
            </w:pPr>
            <w:r w:rsidRPr="00160EAD">
              <w:tab/>
              <w:t>input</w:t>
            </w:r>
            <w:r>
              <w:t>(</w:t>
            </w:r>
            <w:r w:rsidRPr="00160EAD">
              <w:t xml:space="preserve">salaryPoint) </w:t>
            </w:r>
            <w:r w:rsidRPr="00160EAD">
              <w:tab/>
            </w:r>
            <w:r w:rsidRPr="00160EAD">
              <w:tab/>
            </w:r>
            <w:r w:rsidRPr="00160EAD">
              <w:tab/>
              <w:t>//read in the salary point</w:t>
            </w:r>
          </w:p>
          <w:p w14:paraId="0225FEB3" w14:textId="77777777" w:rsidR="007917A2" w:rsidRPr="00160EAD" w:rsidRDefault="007917A2" w:rsidP="007917A2">
            <w:pPr>
              <w:pStyle w:val="pdl"/>
              <w:rPr>
                <w:b w:val="0"/>
              </w:rPr>
            </w:pPr>
            <w:r w:rsidRPr="00160EAD">
              <w:tab/>
              <w:t>call calculateAnnual</w:t>
            </w:r>
            <w:r>
              <w:t>Base</w:t>
            </w:r>
            <w:r w:rsidRPr="00160EAD">
              <w:t xml:space="preserve">Salary </w:t>
            </w:r>
            <w:r w:rsidRPr="00160EAD">
              <w:tab/>
              <w:t>//work out annual salary</w:t>
            </w:r>
            <w:r>
              <w:t xml:space="preserve"> (no bonus)</w:t>
            </w:r>
          </w:p>
          <w:p w14:paraId="06A8D26D" w14:textId="77777777" w:rsidR="007917A2" w:rsidRPr="00160EAD" w:rsidRDefault="007917A2" w:rsidP="007917A2">
            <w:pPr>
              <w:pStyle w:val="pdl"/>
              <w:rPr>
                <w:b w:val="0"/>
              </w:rPr>
            </w:pPr>
            <w:r w:rsidRPr="00160EAD">
              <w:tab/>
              <w:t xml:space="preserve">call calculateChristmasBonus </w:t>
            </w:r>
            <w:r w:rsidRPr="00160EAD">
              <w:tab/>
              <w:t>//work out Christmas bonus</w:t>
            </w:r>
          </w:p>
          <w:p w14:paraId="159D5853" w14:textId="77777777" w:rsidR="007917A2" w:rsidRPr="00160EAD" w:rsidRDefault="007917A2" w:rsidP="007917A2">
            <w:pPr>
              <w:pStyle w:val="pdl"/>
              <w:rPr>
                <w:b w:val="0"/>
              </w:rPr>
            </w:pPr>
            <w:r w:rsidRPr="00160EAD">
              <w:tab/>
              <w:t xml:space="preserve">call calculateAnnualSalary </w:t>
            </w:r>
            <w:r w:rsidRPr="00160EAD">
              <w:tab/>
              <w:t xml:space="preserve">//work out </w:t>
            </w:r>
            <w:r>
              <w:t xml:space="preserve">final </w:t>
            </w:r>
            <w:r w:rsidRPr="00160EAD">
              <w:t>annual salary</w:t>
            </w:r>
            <w:r>
              <w:t xml:space="preserve"> </w:t>
            </w:r>
          </w:p>
          <w:p w14:paraId="50521F84" w14:textId="77777777" w:rsidR="007917A2" w:rsidRPr="00160EAD" w:rsidRDefault="007917A2" w:rsidP="007917A2">
            <w:pPr>
              <w:pStyle w:val="pdl"/>
              <w:rPr>
                <w:b w:val="0"/>
              </w:rPr>
            </w:pPr>
            <w:r w:rsidRPr="00160EAD">
              <w:tab/>
              <w:t xml:space="preserve">call calculateDecemberSalary </w:t>
            </w:r>
            <w:r w:rsidRPr="00160EAD">
              <w:tab/>
              <w:t>//work out December salary</w:t>
            </w:r>
          </w:p>
          <w:p w14:paraId="798FDE75" w14:textId="77777777" w:rsidR="007917A2" w:rsidRPr="00160EAD" w:rsidRDefault="007917A2" w:rsidP="007917A2">
            <w:pPr>
              <w:pStyle w:val="pdl"/>
              <w:rPr>
                <w:b w:val="0"/>
              </w:rPr>
            </w:pPr>
            <w:r w:rsidRPr="00160EAD">
              <w:tab/>
              <w:t>output</w:t>
            </w:r>
            <w:r>
              <w:t>(</w:t>
            </w:r>
            <w:r w:rsidRPr="00160EAD">
              <w:t xml:space="preserve">"Annual salary is: £", annualSalary) </w:t>
            </w:r>
            <w:r w:rsidRPr="00160EAD">
              <w:tab/>
              <w:t>//output annual salary</w:t>
            </w:r>
          </w:p>
          <w:p w14:paraId="1F562C63" w14:textId="77777777" w:rsidR="007917A2" w:rsidRPr="00160EAD" w:rsidRDefault="007917A2" w:rsidP="007917A2">
            <w:pPr>
              <w:pStyle w:val="pdl"/>
              <w:rPr>
                <w:b w:val="0"/>
              </w:rPr>
            </w:pPr>
            <w:r w:rsidRPr="00160EAD">
              <w:tab/>
              <w:t>output</w:t>
            </w:r>
            <w:r>
              <w:t>(</w:t>
            </w:r>
            <w:r w:rsidRPr="00160EAD">
              <w:t>"December monthly salary is: £", decemberSalary )</w:t>
            </w:r>
            <w:r w:rsidRPr="00160EAD">
              <w:tab/>
              <w:t>//output December salary</w:t>
            </w:r>
          </w:p>
          <w:p w14:paraId="49373F83" w14:textId="337C5B50" w:rsidR="001C6A70" w:rsidRDefault="001C6A70" w:rsidP="007917A2">
            <w:pPr>
              <w:pStyle w:val="quest2"/>
              <w:numPr>
                <w:ilvl w:val="0"/>
                <w:numId w:val="2"/>
              </w:numPr>
            </w:pPr>
            <w:r>
              <w:t>Get a copy of the DESIGN DOC TEMPLATE and fill it in (d+e+g below go in it)</w:t>
            </w:r>
          </w:p>
          <w:p w14:paraId="47F18B6F" w14:textId="2D379AB8" w:rsidR="007917A2" w:rsidRPr="00672C18" w:rsidRDefault="007917A2" w:rsidP="007917A2">
            <w:pPr>
              <w:pStyle w:val="quest2"/>
              <w:numPr>
                <w:ilvl w:val="0"/>
                <w:numId w:val="2"/>
              </w:numPr>
            </w:pPr>
            <w:r>
              <w:t>Produce</w:t>
            </w:r>
            <w:r w:rsidRPr="00EF0354">
              <w:t xml:space="preserve"> the </w:t>
            </w:r>
            <w:r w:rsidRPr="009A40BB">
              <w:t>flowchart</w:t>
            </w:r>
            <w:r w:rsidRPr="00EF0354">
              <w:t xml:space="preserve"> for this program</w:t>
            </w:r>
            <w:r>
              <w:t xml:space="preserve"> (along with the usual spec, pseudocode)</w:t>
            </w:r>
            <w:r w:rsidRPr="00EF0354">
              <w:t>.</w:t>
            </w:r>
            <w:r w:rsidRPr="00DE4940">
              <w:rPr>
                <w:b/>
              </w:rPr>
              <w:t xml:space="preserve"> </w:t>
            </w:r>
          </w:p>
          <w:p w14:paraId="187F0761" w14:textId="77777777" w:rsidR="007917A2" w:rsidRPr="00672C18" w:rsidRDefault="007917A2" w:rsidP="007917A2">
            <w:pPr>
              <w:pStyle w:val="quest2"/>
              <w:numPr>
                <w:ilvl w:val="0"/>
                <w:numId w:val="2"/>
              </w:numPr>
            </w:pPr>
            <w:r>
              <w:t>Produce</w:t>
            </w:r>
            <w:r w:rsidRPr="00EF0354">
              <w:t xml:space="preserve"> the Procedure Dependency </w:t>
            </w:r>
            <w:r>
              <w:t>D</w:t>
            </w:r>
            <w:r w:rsidRPr="00EF0354">
              <w:t>iagram</w:t>
            </w:r>
            <w:r>
              <w:t xml:space="preserve"> (PDD) </w:t>
            </w:r>
            <w:r w:rsidRPr="00EF0354">
              <w:t>for this program.</w:t>
            </w:r>
            <w:r w:rsidRPr="00DE4940">
              <w:rPr>
                <w:b/>
              </w:rPr>
              <w:t xml:space="preserve"> </w:t>
            </w:r>
          </w:p>
          <w:p w14:paraId="5C4AD6D9" w14:textId="77777777" w:rsidR="007917A2" w:rsidRPr="000D4B0F" w:rsidRDefault="007917A2" w:rsidP="007917A2">
            <w:pPr>
              <w:pStyle w:val="quest2"/>
              <w:numPr>
                <w:ilvl w:val="0"/>
                <w:numId w:val="2"/>
              </w:numPr>
            </w:pPr>
            <w:r>
              <w:lastRenderedPageBreak/>
              <w:t xml:space="preserve">Code it in C++, using functions and paying attention to the type and scope of the data items you use, declaring them as </w:t>
            </w:r>
            <w:r w:rsidRPr="00FD5EA6">
              <w:rPr>
                <w:rStyle w:val="CChar"/>
              </w:rPr>
              <w:t>const</w:t>
            </w:r>
            <w:r>
              <w:t xml:space="preserve"> whenever possible.</w:t>
            </w:r>
          </w:p>
          <w:p w14:paraId="3E212F07" w14:textId="77777777" w:rsidR="007917A2" w:rsidRDefault="007917A2" w:rsidP="007917A2">
            <w:pPr>
              <w:pStyle w:val="quest2"/>
              <w:numPr>
                <w:ilvl w:val="0"/>
                <w:numId w:val="2"/>
              </w:numPr>
            </w:pPr>
            <w:r>
              <w:t>Design a set of test data for this program and test it. You do not have to check the type of the input (i.e. you can assume that the user will only enter an integer value in the required range). Put your result s in a table as follows:</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693"/>
              <w:gridCol w:w="1134"/>
              <w:gridCol w:w="1134"/>
              <w:gridCol w:w="1134"/>
              <w:gridCol w:w="1134"/>
            </w:tblGrid>
            <w:tr w:rsidR="007917A2" w14:paraId="628119AC" w14:textId="77777777" w:rsidTr="00B6791C">
              <w:tc>
                <w:tcPr>
                  <w:tcW w:w="1276" w:type="dxa"/>
                  <w:vMerge w:val="restart"/>
                  <w:tcBorders>
                    <w:top w:val="single" w:sz="4" w:space="0" w:color="auto"/>
                    <w:left w:val="single" w:sz="4" w:space="0" w:color="auto"/>
                    <w:bottom w:val="single" w:sz="4" w:space="0" w:color="auto"/>
                    <w:right w:val="single" w:sz="4" w:space="0" w:color="auto"/>
                  </w:tcBorders>
                  <w:hideMark/>
                </w:tcPr>
                <w:p w14:paraId="1A160479" w14:textId="77777777" w:rsidR="007917A2" w:rsidRDefault="007917A2" w:rsidP="007917A2">
                  <w:pPr>
                    <w:ind w:left="0"/>
                    <w:jc w:val="center"/>
                  </w:pPr>
                  <w:r>
                    <w:t>Input</w:t>
                  </w:r>
                  <w:r>
                    <w:br/>
                  </w:r>
                  <w:r w:rsidRPr="008354BF">
                    <w:rPr>
                      <w:b/>
                    </w:rPr>
                    <w:t>salaryPoint</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59B66322" w14:textId="77777777" w:rsidR="007917A2" w:rsidRDefault="007917A2" w:rsidP="007917A2">
                  <w:pPr>
                    <w:ind w:left="0"/>
                    <w:jc w:val="center"/>
                  </w:pPr>
                  <w:r>
                    <w:t>Rationale</w:t>
                  </w:r>
                </w:p>
              </w:tc>
              <w:tc>
                <w:tcPr>
                  <w:tcW w:w="2268" w:type="dxa"/>
                  <w:gridSpan w:val="2"/>
                  <w:tcBorders>
                    <w:top w:val="single" w:sz="4" w:space="0" w:color="auto"/>
                    <w:left w:val="single" w:sz="4" w:space="0" w:color="auto"/>
                    <w:bottom w:val="single" w:sz="4" w:space="0" w:color="auto"/>
                    <w:right w:val="single" w:sz="4" w:space="0" w:color="auto"/>
                  </w:tcBorders>
                  <w:hideMark/>
                </w:tcPr>
                <w:p w14:paraId="4505ECA3" w14:textId="77777777" w:rsidR="007917A2" w:rsidRDefault="007917A2" w:rsidP="007917A2">
                  <w:pPr>
                    <w:ind w:left="0"/>
                    <w:jc w:val="center"/>
                  </w:pPr>
                  <w:r>
                    <w:t xml:space="preserve">Output </w:t>
                  </w:r>
                </w:p>
                <w:p w14:paraId="0F540887" w14:textId="77777777" w:rsidR="007917A2" w:rsidRPr="008354BF" w:rsidRDefault="007917A2" w:rsidP="007917A2">
                  <w:pPr>
                    <w:ind w:left="0"/>
                    <w:jc w:val="center"/>
                    <w:rPr>
                      <w:b/>
                    </w:rPr>
                  </w:pPr>
                  <w:r w:rsidRPr="008354BF">
                    <w:rPr>
                      <w:b/>
                    </w:rPr>
                    <w:t xml:space="preserve">annualSalary </w:t>
                  </w:r>
                </w:p>
              </w:tc>
              <w:tc>
                <w:tcPr>
                  <w:tcW w:w="2268" w:type="dxa"/>
                  <w:gridSpan w:val="2"/>
                  <w:tcBorders>
                    <w:top w:val="single" w:sz="4" w:space="0" w:color="auto"/>
                    <w:left w:val="single" w:sz="4" w:space="0" w:color="auto"/>
                    <w:bottom w:val="single" w:sz="4" w:space="0" w:color="auto"/>
                    <w:right w:val="single" w:sz="4" w:space="0" w:color="auto"/>
                  </w:tcBorders>
                </w:tcPr>
                <w:p w14:paraId="25D7D852" w14:textId="77777777" w:rsidR="007917A2" w:rsidRDefault="007917A2" w:rsidP="007917A2">
                  <w:pPr>
                    <w:ind w:left="0"/>
                    <w:jc w:val="center"/>
                  </w:pPr>
                  <w:r>
                    <w:t xml:space="preserve">Output </w:t>
                  </w:r>
                </w:p>
                <w:p w14:paraId="64927AE2" w14:textId="77777777" w:rsidR="007917A2" w:rsidRPr="008354BF" w:rsidRDefault="007917A2" w:rsidP="007917A2">
                  <w:pPr>
                    <w:ind w:left="0"/>
                    <w:jc w:val="center"/>
                    <w:rPr>
                      <w:b/>
                    </w:rPr>
                  </w:pPr>
                  <w:r w:rsidRPr="008354BF">
                    <w:rPr>
                      <w:b/>
                    </w:rPr>
                    <w:t xml:space="preserve">decemberSalary </w:t>
                  </w:r>
                </w:p>
              </w:tc>
            </w:tr>
            <w:tr w:rsidR="007917A2" w14:paraId="64F33706" w14:textId="77777777" w:rsidTr="00B6791C">
              <w:tc>
                <w:tcPr>
                  <w:tcW w:w="1276" w:type="dxa"/>
                  <w:vMerge/>
                  <w:tcBorders>
                    <w:top w:val="single" w:sz="4" w:space="0" w:color="auto"/>
                    <w:left w:val="single" w:sz="4" w:space="0" w:color="auto"/>
                    <w:bottom w:val="single" w:sz="4" w:space="0" w:color="auto"/>
                    <w:right w:val="single" w:sz="4" w:space="0" w:color="auto"/>
                  </w:tcBorders>
                  <w:vAlign w:val="center"/>
                  <w:hideMark/>
                </w:tcPr>
                <w:p w14:paraId="0DC2D911" w14:textId="77777777" w:rsidR="007917A2" w:rsidRDefault="007917A2" w:rsidP="007917A2">
                  <w:pPr>
                    <w:ind w:left="0" w:right="0"/>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70E2524" w14:textId="77777777" w:rsidR="007917A2" w:rsidRDefault="007917A2" w:rsidP="007917A2">
                  <w:pPr>
                    <w:ind w:left="0" w:right="0"/>
                  </w:pPr>
                </w:p>
              </w:tc>
              <w:tc>
                <w:tcPr>
                  <w:tcW w:w="1134" w:type="dxa"/>
                  <w:tcBorders>
                    <w:top w:val="single" w:sz="4" w:space="0" w:color="auto"/>
                    <w:left w:val="single" w:sz="4" w:space="0" w:color="auto"/>
                    <w:bottom w:val="single" w:sz="4" w:space="0" w:color="auto"/>
                    <w:right w:val="single" w:sz="4" w:space="0" w:color="auto"/>
                  </w:tcBorders>
                  <w:hideMark/>
                </w:tcPr>
                <w:p w14:paraId="44B37FE3" w14:textId="77777777" w:rsidR="007917A2" w:rsidRDefault="007917A2" w:rsidP="007917A2">
                  <w:pPr>
                    <w:ind w:left="0"/>
                    <w:jc w:val="center"/>
                  </w:pPr>
                  <w:r>
                    <w:t>Expected</w:t>
                  </w:r>
                </w:p>
              </w:tc>
              <w:tc>
                <w:tcPr>
                  <w:tcW w:w="1134" w:type="dxa"/>
                  <w:tcBorders>
                    <w:top w:val="single" w:sz="4" w:space="0" w:color="auto"/>
                    <w:left w:val="single" w:sz="4" w:space="0" w:color="auto"/>
                    <w:bottom w:val="single" w:sz="4" w:space="0" w:color="auto"/>
                    <w:right w:val="single" w:sz="4" w:space="0" w:color="auto"/>
                  </w:tcBorders>
                </w:tcPr>
                <w:p w14:paraId="353E0EF1" w14:textId="77777777" w:rsidR="007917A2" w:rsidRDefault="007917A2" w:rsidP="007917A2">
                  <w:pPr>
                    <w:ind w:left="0"/>
                    <w:jc w:val="center"/>
                  </w:pPr>
                  <w:r>
                    <w:t>Observed</w:t>
                  </w:r>
                </w:p>
              </w:tc>
              <w:tc>
                <w:tcPr>
                  <w:tcW w:w="1134" w:type="dxa"/>
                  <w:tcBorders>
                    <w:top w:val="single" w:sz="4" w:space="0" w:color="auto"/>
                    <w:left w:val="single" w:sz="4" w:space="0" w:color="auto"/>
                    <w:bottom w:val="single" w:sz="4" w:space="0" w:color="auto"/>
                    <w:right w:val="single" w:sz="4" w:space="0" w:color="auto"/>
                  </w:tcBorders>
                </w:tcPr>
                <w:p w14:paraId="28D00779" w14:textId="77777777" w:rsidR="007917A2" w:rsidRDefault="007917A2" w:rsidP="007917A2">
                  <w:pPr>
                    <w:ind w:left="0"/>
                    <w:jc w:val="center"/>
                  </w:pPr>
                  <w:r>
                    <w:t>Expected</w:t>
                  </w:r>
                </w:p>
              </w:tc>
              <w:tc>
                <w:tcPr>
                  <w:tcW w:w="1134" w:type="dxa"/>
                  <w:tcBorders>
                    <w:top w:val="single" w:sz="4" w:space="0" w:color="auto"/>
                    <w:left w:val="single" w:sz="4" w:space="0" w:color="auto"/>
                    <w:bottom w:val="single" w:sz="4" w:space="0" w:color="auto"/>
                    <w:right w:val="single" w:sz="4" w:space="0" w:color="auto"/>
                  </w:tcBorders>
                  <w:hideMark/>
                </w:tcPr>
                <w:p w14:paraId="4FBB7137" w14:textId="77777777" w:rsidR="007917A2" w:rsidRDefault="007917A2" w:rsidP="007917A2">
                  <w:pPr>
                    <w:ind w:left="0"/>
                    <w:jc w:val="center"/>
                  </w:pPr>
                  <w:r>
                    <w:t>Observed</w:t>
                  </w:r>
                </w:p>
              </w:tc>
            </w:tr>
            <w:tr w:rsidR="007917A2" w14:paraId="752024F2" w14:textId="77777777" w:rsidTr="00B6791C">
              <w:tc>
                <w:tcPr>
                  <w:tcW w:w="1276" w:type="dxa"/>
                  <w:tcBorders>
                    <w:top w:val="single" w:sz="4" w:space="0" w:color="auto"/>
                    <w:left w:val="single" w:sz="4" w:space="0" w:color="auto"/>
                    <w:bottom w:val="single" w:sz="4" w:space="0" w:color="auto"/>
                    <w:right w:val="single" w:sz="4" w:space="0" w:color="auto"/>
                  </w:tcBorders>
                  <w:hideMark/>
                </w:tcPr>
                <w:p w14:paraId="6192DE88" w14:textId="77777777" w:rsidR="007917A2" w:rsidRDefault="007917A2" w:rsidP="007917A2">
                  <w:pPr>
                    <w:ind w:left="0"/>
                  </w:pPr>
                  <w:r>
                    <w:t>6</w:t>
                  </w:r>
                </w:p>
              </w:tc>
              <w:tc>
                <w:tcPr>
                  <w:tcW w:w="2693" w:type="dxa"/>
                  <w:tcBorders>
                    <w:top w:val="single" w:sz="4" w:space="0" w:color="auto"/>
                    <w:left w:val="single" w:sz="4" w:space="0" w:color="auto"/>
                    <w:bottom w:val="single" w:sz="4" w:space="0" w:color="auto"/>
                    <w:right w:val="single" w:sz="4" w:space="0" w:color="auto"/>
                  </w:tcBorders>
                  <w:hideMark/>
                </w:tcPr>
                <w:p w14:paraId="5A700330" w14:textId="77777777" w:rsidR="007917A2" w:rsidRDefault="007917A2" w:rsidP="007917A2">
                  <w:pPr>
                    <w:ind w:left="0"/>
                  </w:pPr>
                  <w:r>
                    <w:t>Integer value, in range</w:t>
                  </w:r>
                </w:p>
              </w:tc>
              <w:tc>
                <w:tcPr>
                  <w:tcW w:w="1134" w:type="dxa"/>
                  <w:tcBorders>
                    <w:top w:val="single" w:sz="4" w:space="0" w:color="auto"/>
                    <w:left w:val="single" w:sz="4" w:space="0" w:color="auto"/>
                    <w:bottom w:val="single" w:sz="4" w:space="0" w:color="auto"/>
                    <w:right w:val="single" w:sz="4" w:space="0" w:color="auto"/>
                  </w:tcBorders>
                  <w:hideMark/>
                </w:tcPr>
                <w:p w14:paraId="163724FA" w14:textId="77777777" w:rsidR="007917A2" w:rsidRDefault="007917A2" w:rsidP="007917A2">
                  <w:pPr>
                    <w:ind w:left="0"/>
                  </w:pPr>
                  <w:r>
                    <w:t>12300.00</w:t>
                  </w:r>
                </w:p>
              </w:tc>
              <w:tc>
                <w:tcPr>
                  <w:tcW w:w="1134" w:type="dxa"/>
                  <w:tcBorders>
                    <w:top w:val="single" w:sz="4" w:space="0" w:color="auto"/>
                    <w:left w:val="single" w:sz="4" w:space="0" w:color="auto"/>
                    <w:bottom w:val="single" w:sz="4" w:space="0" w:color="auto"/>
                    <w:right w:val="single" w:sz="4" w:space="0" w:color="auto"/>
                  </w:tcBorders>
                </w:tcPr>
                <w:p w14:paraId="5C924ACF" w14:textId="77777777" w:rsidR="007917A2" w:rsidRDefault="007917A2" w:rsidP="007917A2">
                  <w:pPr>
                    <w:ind w:left="0"/>
                  </w:pPr>
                </w:p>
              </w:tc>
              <w:tc>
                <w:tcPr>
                  <w:tcW w:w="1134" w:type="dxa"/>
                  <w:tcBorders>
                    <w:top w:val="single" w:sz="4" w:space="0" w:color="auto"/>
                    <w:left w:val="single" w:sz="4" w:space="0" w:color="auto"/>
                    <w:bottom w:val="single" w:sz="4" w:space="0" w:color="auto"/>
                    <w:right w:val="single" w:sz="4" w:space="0" w:color="auto"/>
                  </w:tcBorders>
                </w:tcPr>
                <w:p w14:paraId="734CC5AE" w14:textId="77777777" w:rsidR="007917A2" w:rsidRDefault="007917A2" w:rsidP="007917A2">
                  <w:pPr>
                    <w:ind w:left="0"/>
                  </w:pPr>
                  <w:r>
                    <w:t>1300.00</w:t>
                  </w:r>
                </w:p>
              </w:tc>
              <w:tc>
                <w:tcPr>
                  <w:tcW w:w="1134" w:type="dxa"/>
                  <w:tcBorders>
                    <w:top w:val="single" w:sz="4" w:space="0" w:color="auto"/>
                    <w:left w:val="single" w:sz="4" w:space="0" w:color="auto"/>
                    <w:bottom w:val="single" w:sz="4" w:space="0" w:color="auto"/>
                    <w:right w:val="single" w:sz="4" w:space="0" w:color="auto"/>
                  </w:tcBorders>
                  <w:hideMark/>
                </w:tcPr>
                <w:p w14:paraId="6348A649" w14:textId="77777777" w:rsidR="007917A2" w:rsidRDefault="007917A2" w:rsidP="007917A2">
                  <w:pPr>
                    <w:ind w:left="0"/>
                  </w:pPr>
                  <w:r>
                    <w:t>?</w:t>
                  </w:r>
                </w:p>
              </w:tc>
            </w:tr>
            <w:tr w:rsidR="007917A2" w14:paraId="20CD6938" w14:textId="77777777" w:rsidTr="00B6791C">
              <w:tc>
                <w:tcPr>
                  <w:tcW w:w="1276" w:type="dxa"/>
                  <w:tcBorders>
                    <w:top w:val="single" w:sz="4" w:space="0" w:color="auto"/>
                    <w:left w:val="single" w:sz="4" w:space="0" w:color="auto"/>
                    <w:bottom w:val="single" w:sz="4" w:space="0" w:color="auto"/>
                    <w:right w:val="single" w:sz="4" w:space="0" w:color="auto"/>
                  </w:tcBorders>
                  <w:hideMark/>
                </w:tcPr>
                <w:p w14:paraId="6D363D5D" w14:textId="77777777" w:rsidR="007917A2" w:rsidRDefault="007917A2" w:rsidP="007917A2">
                  <w:pPr>
                    <w:ind w:left="0"/>
                  </w:pPr>
                  <w:r>
                    <w:t>? etc.</w:t>
                  </w:r>
                </w:p>
              </w:tc>
              <w:tc>
                <w:tcPr>
                  <w:tcW w:w="2693" w:type="dxa"/>
                  <w:tcBorders>
                    <w:top w:val="single" w:sz="4" w:space="0" w:color="auto"/>
                    <w:left w:val="single" w:sz="4" w:space="0" w:color="auto"/>
                    <w:bottom w:val="single" w:sz="4" w:space="0" w:color="auto"/>
                    <w:right w:val="single" w:sz="4" w:space="0" w:color="auto"/>
                  </w:tcBorders>
                </w:tcPr>
                <w:p w14:paraId="54DD16E3" w14:textId="77777777" w:rsidR="007917A2" w:rsidRDefault="007917A2" w:rsidP="007917A2">
                  <w:pPr>
                    <w:ind w:left="0"/>
                  </w:pPr>
                </w:p>
              </w:tc>
              <w:tc>
                <w:tcPr>
                  <w:tcW w:w="1134" w:type="dxa"/>
                  <w:tcBorders>
                    <w:top w:val="single" w:sz="4" w:space="0" w:color="auto"/>
                    <w:left w:val="single" w:sz="4" w:space="0" w:color="auto"/>
                    <w:bottom w:val="single" w:sz="4" w:space="0" w:color="auto"/>
                    <w:right w:val="single" w:sz="4" w:space="0" w:color="auto"/>
                  </w:tcBorders>
                </w:tcPr>
                <w:p w14:paraId="40C3F747" w14:textId="77777777" w:rsidR="007917A2" w:rsidRDefault="007917A2" w:rsidP="007917A2">
                  <w:pPr>
                    <w:ind w:left="0"/>
                  </w:pPr>
                </w:p>
              </w:tc>
              <w:tc>
                <w:tcPr>
                  <w:tcW w:w="1134" w:type="dxa"/>
                  <w:tcBorders>
                    <w:top w:val="single" w:sz="4" w:space="0" w:color="auto"/>
                    <w:left w:val="single" w:sz="4" w:space="0" w:color="auto"/>
                    <w:bottom w:val="single" w:sz="4" w:space="0" w:color="auto"/>
                    <w:right w:val="single" w:sz="4" w:space="0" w:color="auto"/>
                  </w:tcBorders>
                </w:tcPr>
                <w:p w14:paraId="38F23F74" w14:textId="77777777" w:rsidR="007917A2" w:rsidRDefault="007917A2" w:rsidP="007917A2">
                  <w:pPr>
                    <w:ind w:left="0"/>
                  </w:pPr>
                </w:p>
              </w:tc>
              <w:tc>
                <w:tcPr>
                  <w:tcW w:w="1134" w:type="dxa"/>
                  <w:tcBorders>
                    <w:top w:val="single" w:sz="4" w:space="0" w:color="auto"/>
                    <w:left w:val="single" w:sz="4" w:space="0" w:color="auto"/>
                    <w:bottom w:val="single" w:sz="4" w:space="0" w:color="auto"/>
                    <w:right w:val="single" w:sz="4" w:space="0" w:color="auto"/>
                  </w:tcBorders>
                </w:tcPr>
                <w:p w14:paraId="407904C1" w14:textId="77777777" w:rsidR="007917A2" w:rsidRDefault="007917A2" w:rsidP="007917A2">
                  <w:pPr>
                    <w:ind w:left="0"/>
                  </w:pPr>
                </w:p>
              </w:tc>
              <w:tc>
                <w:tcPr>
                  <w:tcW w:w="1134" w:type="dxa"/>
                  <w:tcBorders>
                    <w:top w:val="single" w:sz="4" w:space="0" w:color="auto"/>
                    <w:left w:val="single" w:sz="4" w:space="0" w:color="auto"/>
                    <w:bottom w:val="single" w:sz="4" w:space="0" w:color="auto"/>
                    <w:right w:val="single" w:sz="4" w:space="0" w:color="auto"/>
                  </w:tcBorders>
                </w:tcPr>
                <w:p w14:paraId="7DB8421E" w14:textId="77777777" w:rsidR="007917A2" w:rsidRDefault="007917A2" w:rsidP="007917A2">
                  <w:pPr>
                    <w:ind w:left="0"/>
                  </w:pPr>
                </w:p>
              </w:tc>
            </w:tr>
          </w:tbl>
          <w:p w14:paraId="034A479D" w14:textId="77777777" w:rsidR="007917A2" w:rsidRDefault="007917A2" w:rsidP="007917A2">
            <w:pPr>
              <w:pStyle w:val="quest2"/>
              <w:numPr>
                <w:ilvl w:val="0"/>
                <w:numId w:val="0"/>
              </w:numPr>
              <w:ind w:left="360" w:hanging="360"/>
            </w:pPr>
            <w:r>
              <w:tab/>
              <w:t>Competencies: 1.1,1.2.1,1.2.3,1.4,1.6.1,1.6.2,1.6.3,2.7.1</w:t>
            </w:r>
          </w:p>
          <w:p w14:paraId="63D7B392" w14:textId="77777777" w:rsidR="007917A2" w:rsidRDefault="007917A2" w:rsidP="004C7B35">
            <w:pPr>
              <w:ind w:left="0" w:right="0"/>
            </w:pPr>
          </w:p>
        </w:tc>
      </w:tr>
    </w:tbl>
    <w:p w14:paraId="4646D661" w14:textId="526B3658" w:rsidR="004C7B35" w:rsidRDefault="004C7B35" w:rsidP="004C7B35">
      <w:pPr>
        <w:ind w:left="0" w:right="0"/>
        <w:rPr>
          <w:snapToGrid w:val="0"/>
        </w:rPr>
      </w:pPr>
      <w:r>
        <w:lastRenderedPageBreak/>
        <w:br w:type="page"/>
      </w:r>
    </w:p>
    <w:p w14:paraId="0F038222" w14:textId="679F90F2" w:rsidR="00E6097A" w:rsidRDefault="00E6097A" w:rsidP="00E6097A">
      <w:pPr>
        <w:pStyle w:val="quest2"/>
        <w:numPr>
          <w:ilvl w:val="0"/>
          <w:numId w:val="0"/>
        </w:numPr>
        <w:tabs>
          <w:tab w:val="left" w:pos="1928"/>
        </w:tabs>
        <w:ind w:left="360" w:hanging="360"/>
      </w:pPr>
      <w:r>
        <w:lastRenderedPageBreak/>
        <w:tab/>
      </w:r>
      <w:r>
        <w:tab/>
      </w:r>
    </w:p>
    <w:p w14:paraId="746A63A3" w14:textId="77777777" w:rsidR="001C7E3D" w:rsidRDefault="001C7E3D" w:rsidP="004C7B35">
      <w:pPr>
        <w:pStyle w:val="quest2"/>
        <w:numPr>
          <w:ilvl w:val="0"/>
          <w:numId w:val="0"/>
        </w:numPr>
        <w:ind w:left="360" w:hanging="360"/>
      </w:pPr>
    </w:p>
    <w:p w14:paraId="307D65C4" w14:textId="10E63E8E" w:rsidR="004C7B35" w:rsidRDefault="004C7B35" w:rsidP="005B5FEC">
      <w:pPr>
        <w:pStyle w:val="quest2"/>
        <w:numPr>
          <w:ilvl w:val="0"/>
          <w:numId w:val="0"/>
        </w:numPr>
      </w:pPr>
    </w:p>
    <w:p w14:paraId="55B5EC4A" w14:textId="77777777" w:rsidR="004C7B35" w:rsidRDefault="004C7B35" w:rsidP="004C7B35">
      <w:pPr>
        <w:pStyle w:val="quest2"/>
        <w:numPr>
          <w:ilvl w:val="0"/>
          <w:numId w:val="0"/>
        </w:numPr>
        <w:ind w:left="720" w:hanging="360"/>
      </w:pPr>
    </w:p>
    <w:sectPr w:rsidR="004C7B35" w:rsidSect="002363CD">
      <w:headerReference w:type="default" r:id="rId10"/>
      <w:footerReference w:type="default" r:id="rId11"/>
      <w:pgSz w:w="11894" w:h="16834"/>
      <w:pgMar w:top="1440" w:right="1094" w:bottom="1080" w:left="1440" w:header="706" w:footer="739"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7245" w14:textId="77777777" w:rsidR="00834A1B" w:rsidRDefault="00834A1B">
      <w:r>
        <w:separator/>
      </w:r>
    </w:p>
  </w:endnote>
  <w:endnote w:type="continuationSeparator" w:id="0">
    <w:p w14:paraId="03A2F7DD" w14:textId="77777777" w:rsidR="00834A1B" w:rsidRDefault="0083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A2AC" w14:textId="69183D75" w:rsidR="00925CB9" w:rsidRPr="00202482" w:rsidRDefault="00925CB9" w:rsidP="00980CBA">
    <w:pPr>
      <w:pStyle w:val="Footer"/>
      <w:tabs>
        <w:tab w:val="clear" w:pos="9000"/>
        <w:tab w:val="clear" w:pos="9071"/>
        <w:tab w:val="right" w:pos="9360"/>
      </w:tabs>
      <w:jc w:val="right"/>
      <w:rPr>
        <w:sz w:val="18"/>
        <w:lang w:val="fr-FR"/>
      </w:rPr>
    </w:pPr>
    <w:r w:rsidRPr="00202482">
      <w:rPr>
        <w:sz w:val="18"/>
      </w:rPr>
      <w:fldChar w:fldCharType="begin"/>
    </w:r>
    <w:r w:rsidRPr="00202482">
      <w:rPr>
        <w:sz w:val="18"/>
        <w:lang w:val="fr-FR"/>
      </w:rPr>
      <w:instrText>PAGE</w:instrText>
    </w:r>
    <w:r w:rsidRPr="00202482">
      <w:rPr>
        <w:sz w:val="18"/>
      </w:rPr>
      <w:fldChar w:fldCharType="separate"/>
    </w:r>
    <w:r w:rsidR="00DA5AF6">
      <w:rPr>
        <w:noProof/>
        <w:sz w:val="18"/>
        <w:lang w:val="fr-FR"/>
      </w:rPr>
      <w:t>13</w:t>
    </w:r>
    <w:r w:rsidRPr="00202482">
      <w:rPr>
        <w:sz w:val="18"/>
      </w:rPr>
      <w:fldChar w:fldCharType="end"/>
    </w:r>
    <w:r w:rsidR="0008159B">
      <w:rPr>
        <w:sz w:val="18"/>
      </w:rPr>
      <w:tab/>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B96E" w14:textId="77777777" w:rsidR="00834A1B" w:rsidRDefault="00834A1B">
      <w:r>
        <w:separator/>
      </w:r>
    </w:p>
  </w:footnote>
  <w:footnote w:type="continuationSeparator" w:id="0">
    <w:p w14:paraId="77774695" w14:textId="77777777" w:rsidR="00834A1B" w:rsidRDefault="00834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F33C" w14:textId="6883EFDE" w:rsidR="00925CB9" w:rsidRDefault="00925CB9" w:rsidP="00AA5DA7">
    <w:pPr>
      <w:pStyle w:val="Header"/>
    </w:pPr>
    <w:r>
      <w:t xml:space="preserve">Tutorial </w:t>
    </w:r>
    <w:r w:rsidR="0008159B">
      <w:t>2</w:t>
    </w:r>
  </w:p>
  <w:p w14:paraId="3FD02E85" w14:textId="77777777" w:rsidR="00925CB9" w:rsidRDefault="00925CB9">
    <w:pPr>
      <w:pStyle w:val="Header"/>
      <w:pBdr>
        <w:bottom w:val="none" w:sz="0" w:space="0"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35BA"/>
    <w:multiLevelType w:val="hybridMultilevel"/>
    <w:tmpl w:val="C5FCC9DA"/>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 w15:restartNumberingAfterBreak="0">
    <w:nsid w:val="3B0F6382"/>
    <w:multiLevelType w:val="hybridMultilevel"/>
    <w:tmpl w:val="6B6EC05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3E091D35"/>
    <w:multiLevelType w:val="singleLevel"/>
    <w:tmpl w:val="6A4EBEE6"/>
    <w:lvl w:ilvl="0">
      <w:start w:val="1"/>
      <w:numFmt w:val="lowerLetter"/>
      <w:pStyle w:val="quest2"/>
      <w:lvlText w:val="%1)"/>
      <w:lvlJc w:val="left"/>
      <w:pPr>
        <w:tabs>
          <w:tab w:val="num" w:pos="0"/>
        </w:tabs>
        <w:ind w:left="720" w:hanging="360"/>
      </w:pPr>
      <w:rPr>
        <w:rFonts w:hint="default"/>
      </w:rPr>
    </w:lvl>
  </w:abstractNum>
  <w:abstractNum w:abstractNumId="3" w15:restartNumberingAfterBreak="0">
    <w:nsid w:val="510856B5"/>
    <w:multiLevelType w:val="hybridMultilevel"/>
    <w:tmpl w:val="49B893C2"/>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 w15:restartNumberingAfterBreak="0">
    <w:nsid w:val="5EC90B13"/>
    <w:multiLevelType w:val="hybridMultilevel"/>
    <w:tmpl w:val="379CC4F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5" w15:restartNumberingAfterBreak="0">
    <w:nsid w:val="5F3531E3"/>
    <w:multiLevelType w:val="singleLevel"/>
    <w:tmpl w:val="34423B1C"/>
    <w:lvl w:ilvl="0">
      <w:start w:val="1"/>
      <w:numFmt w:val="decimal"/>
      <w:pStyle w:val="quest1"/>
      <w:lvlText w:val="%1."/>
      <w:lvlJc w:val="left"/>
      <w:pPr>
        <w:tabs>
          <w:tab w:val="num" w:pos="360"/>
        </w:tabs>
        <w:ind w:left="360" w:hanging="360"/>
      </w:pPr>
    </w:lvl>
  </w:abstractNum>
  <w:abstractNum w:abstractNumId="6" w15:restartNumberingAfterBreak="0">
    <w:nsid w:val="7036242D"/>
    <w:multiLevelType w:val="hybridMultilevel"/>
    <w:tmpl w:val="18025B0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7264414B"/>
    <w:multiLevelType w:val="hybridMultilevel"/>
    <w:tmpl w:val="1BA00D0C"/>
    <w:lvl w:ilvl="0" w:tplc="83F605C0">
      <w:start w:val="1"/>
      <w:numFmt w:val="decimal"/>
      <w:lvlText w:val="%1."/>
      <w:lvlJc w:val="left"/>
      <w:pPr>
        <w:tabs>
          <w:tab w:val="num" w:pos="720"/>
        </w:tabs>
        <w:ind w:left="720" w:hanging="360"/>
      </w:pPr>
    </w:lvl>
    <w:lvl w:ilvl="1" w:tplc="D8BAF0EA">
      <w:start w:val="1"/>
      <w:numFmt w:val="none"/>
      <w:pStyle w:val="instruction"/>
      <w:lvlText w:val=""/>
      <w:lvlJc w:val="left"/>
      <w:pPr>
        <w:tabs>
          <w:tab w:val="num" w:pos="360"/>
        </w:tabs>
        <w:ind w:left="1440" w:hanging="360"/>
      </w:pPr>
      <w:rPr>
        <w:rFonts w:ascii="Symbol" w:hAnsi="Symbol" w:hint="default"/>
        <w:sz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9CD71E4"/>
    <w:multiLevelType w:val="hybridMultilevel"/>
    <w:tmpl w:val="16D668C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7D7001CE"/>
    <w:multiLevelType w:val="hybridMultilevel"/>
    <w:tmpl w:val="FA38B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135783095">
    <w:abstractNumId w:val="5"/>
  </w:num>
  <w:num w:numId="2" w16cid:durableId="1802461876">
    <w:abstractNumId w:val="2"/>
  </w:num>
  <w:num w:numId="3" w16cid:durableId="785468615">
    <w:abstractNumId w:val="2"/>
  </w:num>
  <w:num w:numId="4" w16cid:durableId="1231622349">
    <w:abstractNumId w:val="2"/>
    <w:lvlOverride w:ilvl="0">
      <w:startOverride w:val="1"/>
    </w:lvlOverride>
  </w:num>
  <w:num w:numId="5" w16cid:durableId="1814711679">
    <w:abstractNumId w:val="7"/>
  </w:num>
  <w:num w:numId="6" w16cid:durableId="1928075758">
    <w:abstractNumId w:val="1"/>
  </w:num>
  <w:num w:numId="7" w16cid:durableId="1505779090">
    <w:abstractNumId w:val="9"/>
  </w:num>
  <w:num w:numId="8" w16cid:durableId="1138258070">
    <w:abstractNumId w:val="2"/>
    <w:lvlOverride w:ilvl="0">
      <w:startOverride w:val="1"/>
    </w:lvlOverride>
  </w:num>
  <w:num w:numId="9" w16cid:durableId="229923817">
    <w:abstractNumId w:val="0"/>
  </w:num>
  <w:num w:numId="10" w16cid:durableId="186143353">
    <w:abstractNumId w:val="2"/>
    <w:lvlOverride w:ilvl="0">
      <w:startOverride w:val="1"/>
    </w:lvlOverride>
  </w:num>
  <w:num w:numId="11" w16cid:durableId="1027294683">
    <w:abstractNumId w:val="2"/>
    <w:lvlOverride w:ilvl="0">
      <w:startOverride w:val="1"/>
    </w:lvlOverride>
  </w:num>
  <w:num w:numId="12" w16cid:durableId="2131700691">
    <w:abstractNumId w:val="4"/>
  </w:num>
  <w:num w:numId="13" w16cid:durableId="1665084271">
    <w:abstractNumId w:val="3"/>
  </w:num>
  <w:num w:numId="14" w16cid:durableId="2025667078">
    <w:abstractNumId w:val="6"/>
  </w:num>
  <w:num w:numId="15" w16cid:durableId="270478319">
    <w:abstractNumId w:val="8"/>
  </w:num>
  <w:num w:numId="16" w16cid:durableId="460194397">
    <w:abstractNumId w:val="2"/>
    <w:lvlOverride w:ilvl="0">
      <w:startOverride w:val="1"/>
    </w:lvlOverride>
  </w:num>
  <w:num w:numId="17" w16cid:durableId="410347155">
    <w:abstractNumId w:val="2"/>
    <w:lvlOverride w:ilvl="0">
      <w:startOverride w:val="1"/>
    </w:lvlOverride>
  </w:num>
  <w:num w:numId="18" w16cid:durableId="1018505493">
    <w:abstractNumId w:val="2"/>
    <w:lvlOverride w:ilvl="0">
      <w:startOverride w:val="1"/>
    </w:lvlOverride>
  </w:num>
  <w:num w:numId="19" w16cid:durableId="573779373">
    <w:abstractNumId w:val="2"/>
    <w:lvlOverride w:ilvl="0">
      <w:startOverride w:val="1"/>
    </w:lvlOverride>
  </w:num>
  <w:num w:numId="20" w16cid:durableId="193155312">
    <w:abstractNumId w:val="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GB"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yMjAztzA0NjQ2NjZT0lEKTi0uzszPAykwrAUAqRdOaSwAAAA="/>
  </w:docVars>
  <w:rsids>
    <w:rsidRoot w:val="00AD40BF"/>
    <w:rsid w:val="000065FE"/>
    <w:rsid w:val="000156D1"/>
    <w:rsid w:val="0002235B"/>
    <w:rsid w:val="00042C61"/>
    <w:rsid w:val="0005179F"/>
    <w:rsid w:val="00055688"/>
    <w:rsid w:val="00056624"/>
    <w:rsid w:val="00066159"/>
    <w:rsid w:val="0008159B"/>
    <w:rsid w:val="00083A9D"/>
    <w:rsid w:val="00090DDA"/>
    <w:rsid w:val="000A24AB"/>
    <w:rsid w:val="000B2AEF"/>
    <w:rsid w:val="000C3629"/>
    <w:rsid w:val="000C4A39"/>
    <w:rsid w:val="000D41B2"/>
    <w:rsid w:val="000E2881"/>
    <w:rsid w:val="000F1322"/>
    <w:rsid w:val="000F2F63"/>
    <w:rsid w:val="001063C7"/>
    <w:rsid w:val="00107ECA"/>
    <w:rsid w:val="00115BEB"/>
    <w:rsid w:val="00120F5D"/>
    <w:rsid w:val="00137182"/>
    <w:rsid w:val="00142096"/>
    <w:rsid w:val="0015184F"/>
    <w:rsid w:val="00164356"/>
    <w:rsid w:val="0016761E"/>
    <w:rsid w:val="00170327"/>
    <w:rsid w:val="00176E70"/>
    <w:rsid w:val="001823B3"/>
    <w:rsid w:val="00193252"/>
    <w:rsid w:val="00197A37"/>
    <w:rsid w:val="001A038C"/>
    <w:rsid w:val="001A23DF"/>
    <w:rsid w:val="001B02B6"/>
    <w:rsid w:val="001C1564"/>
    <w:rsid w:val="001C6A70"/>
    <w:rsid w:val="001C7E3D"/>
    <w:rsid w:val="001D5B1C"/>
    <w:rsid w:val="001D6FF1"/>
    <w:rsid w:val="001E0FCB"/>
    <w:rsid w:val="001E5559"/>
    <w:rsid w:val="001E7DEA"/>
    <w:rsid w:val="001F0E05"/>
    <w:rsid w:val="00202482"/>
    <w:rsid w:val="002039F0"/>
    <w:rsid w:val="00207262"/>
    <w:rsid w:val="00210C50"/>
    <w:rsid w:val="00210DC5"/>
    <w:rsid w:val="00226292"/>
    <w:rsid w:val="00226E74"/>
    <w:rsid w:val="00227B86"/>
    <w:rsid w:val="0023238D"/>
    <w:rsid w:val="002333B9"/>
    <w:rsid w:val="00234DA3"/>
    <w:rsid w:val="002362E7"/>
    <w:rsid w:val="002363CD"/>
    <w:rsid w:val="002366CA"/>
    <w:rsid w:val="00237A36"/>
    <w:rsid w:val="002503CB"/>
    <w:rsid w:val="00251359"/>
    <w:rsid w:val="002611B6"/>
    <w:rsid w:val="0026445A"/>
    <w:rsid w:val="00264D3F"/>
    <w:rsid w:val="00265B20"/>
    <w:rsid w:val="00273BF3"/>
    <w:rsid w:val="00273D64"/>
    <w:rsid w:val="00276BB7"/>
    <w:rsid w:val="0028098B"/>
    <w:rsid w:val="0029012A"/>
    <w:rsid w:val="00291508"/>
    <w:rsid w:val="00292721"/>
    <w:rsid w:val="00293A8B"/>
    <w:rsid w:val="002B32E6"/>
    <w:rsid w:val="002B3ED7"/>
    <w:rsid w:val="002B44F6"/>
    <w:rsid w:val="002B5C0E"/>
    <w:rsid w:val="002B7670"/>
    <w:rsid w:val="002C1A66"/>
    <w:rsid w:val="002C2647"/>
    <w:rsid w:val="002D2B88"/>
    <w:rsid w:val="002D37F9"/>
    <w:rsid w:val="002D3EDE"/>
    <w:rsid w:val="002F1F57"/>
    <w:rsid w:val="002F284D"/>
    <w:rsid w:val="0030083C"/>
    <w:rsid w:val="00304386"/>
    <w:rsid w:val="00305538"/>
    <w:rsid w:val="0031295F"/>
    <w:rsid w:val="00317DCF"/>
    <w:rsid w:val="00336C98"/>
    <w:rsid w:val="003408A4"/>
    <w:rsid w:val="00344343"/>
    <w:rsid w:val="00352C57"/>
    <w:rsid w:val="003633C4"/>
    <w:rsid w:val="00363BE6"/>
    <w:rsid w:val="00373DD3"/>
    <w:rsid w:val="003859CB"/>
    <w:rsid w:val="00387801"/>
    <w:rsid w:val="00387BAC"/>
    <w:rsid w:val="003B23C0"/>
    <w:rsid w:val="003B5601"/>
    <w:rsid w:val="003E5008"/>
    <w:rsid w:val="003F3D4B"/>
    <w:rsid w:val="0040310A"/>
    <w:rsid w:val="00403C9E"/>
    <w:rsid w:val="004061E9"/>
    <w:rsid w:val="0040671C"/>
    <w:rsid w:val="00406D37"/>
    <w:rsid w:val="004071FE"/>
    <w:rsid w:val="00410774"/>
    <w:rsid w:val="004113E5"/>
    <w:rsid w:val="00417670"/>
    <w:rsid w:val="0041797E"/>
    <w:rsid w:val="00440BCC"/>
    <w:rsid w:val="00447EE8"/>
    <w:rsid w:val="00451B5C"/>
    <w:rsid w:val="00453A0E"/>
    <w:rsid w:val="00457E63"/>
    <w:rsid w:val="00461A88"/>
    <w:rsid w:val="00464B42"/>
    <w:rsid w:val="00477E8C"/>
    <w:rsid w:val="004A0C99"/>
    <w:rsid w:val="004A714C"/>
    <w:rsid w:val="004C1904"/>
    <w:rsid w:val="004C2DE2"/>
    <w:rsid w:val="004C7B35"/>
    <w:rsid w:val="004F4D97"/>
    <w:rsid w:val="00507F0A"/>
    <w:rsid w:val="00515B9C"/>
    <w:rsid w:val="005216E4"/>
    <w:rsid w:val="00523D76"/>
    <w:rsid w:val="0054589C"/>
    <w:rsid w:val="00553CA7"/>
    <w:rsid w:val="0056593C"/>
    <w:rsid w:val="00576CA9"/>
    <w:rsid w:val="00587A77"/>
    <w:rsid w:val="00593989"/>
    <w:rsid w:val="005A0D4A"/>
    <w:rsid w:val="005A21C9"/>
    <w:rsid w:val="005A2B58"/>
    <w:rsid w:val="005A2CFC"/>
    <w:rsid w:val="005A6843"/>
    <w:rsid w:val="005B4F91"/>
    <w:rsid w:val="005B5FEC"/>
    <w:rsid w:val="005C34D6"/>
    <w:rsid w:val="005D48CF"/>
    <w:rsid w:val="005D654D"/>
    <w:rsid w:val="005F59F9"/>
    <w:rsid w:val="00604793"/>
    <w:rsid w:val="006177DD"/>
    <w:rsid w:val="00621861"/>
    <w:rsid w:val="00624BAD"/>
    <w:rsid w:val="0062571B"/>
    <w:rsid w:val="0063498F"/>
    <w:rsid w:val="00653E0D"/>
    <w:rsid w:val="00654A11"/>
    <w:rsid w:val="00663350"/>
    <w:rsid w:val="0068086F"/>
    <w:rsid w:val="00687103"/>
    <w:rsid w:val="00690B06"/>
    <w:rsid w:val="00693624"/>
    <w:rsid w:val="006A2A81"/>
    <w:rsid w:val="006C0C2F"/>
    <w:rsid w:val="006C227D"/>
    <w:rsid w:val="006C2B96"/>
    <w:rsid w:val="006D0B0E"/>
    <w:rsid w:val="006E0D3D"/>
    <w:rsid w:val="006E64F3"/>
    <w:rsid w:val="006F7A7A"/>
    <w:rsid w:val="00700654"/>
    <w:rsid w:val="00704A20"/>
    <w:rsid w:val="00712072"/>
    <w:rsid w:val="007324F4"/>
    <w:rsid w:val="007341A7"/>
    <w:rsid w:val="00750771"/>
    <w:rsid w:val="00756511"/>
    <w:rsid w:val="00757A34"/>
    <w:rsid w:val="007618A1"/>
    <w:rsid w:val="00763DDC"/>
    <w:rsid w:val="00767073"/>
    <w:rsid w:val="00770F18"/>
    <w:rsid w:val="00771078"/>
    <w:rsid w:val="0078344B"/>
    <w:rsid w:val="007917A2"/>
    <w:rsid w:val="007934A9"/>
    <w:rsid w:val="0079699B"/>
    <w:rsid w:val="007B622D"/>
    <w:rsid w:val="007B6750"/>
    <w:rsid w:val="007C28DF"/>
    <w:rsid w:val="007D720E"/>
    <w:rsid w:val="007D747E"/>
    <w:rsid w:val="007E00EB"/>
    <w:rsid w:val="007E77DF"/>
    <w:rsid w:val="007F0DF9"/>
    <w:rsid w:val="007F158D"/>
    <w:rsid w:val="00814F8F"/>
    <w:rsid w:val="00820306"/>
    <w:rsid w:val="00820E60"/>
    <w:rsid w:val="00820EA1"/>
    <w:rsid w:val="00834A1B"/>
    <w:rsid w:val="00841963"/>
    <w:rsid w:val="008459AB"/>
    <w:rsid w:val="00851AFF"/>
    <w:rsid w:val="00860F88"/>
    <w:rsid w:val="008622D9"/>
    <w:rsid w:val="008678ED"/>
    <w:rsid w:val="00874B27"/>
    <w:rsid w:val="008772A0"/>
    <w:rsid w:val="008855B5"/>
    <w:rsid w:val="00886C14"/>
    <w:rsid w:val="008939FC"/>
    <w:rsid w:val="00897680"/>
    <w:rsid w:val="008A374E"/>
    <w:rsid w:val="008A7AE2"/>
    <w:rsid w:val="008B2F1B"/>
    <w:rsid w:val="008B3A09"/>
    <w:rsid w:val="008B4628"/>
    <w:rsid w:val="008B4A86"/>
    <w:rsid w:val="008B4C2D"/>
    <w:rsid w:val="008C35B9"/>
    <w:rsid w:val="008C3F16"/>
    <w:rsid w:val="008C5AC0"/>
    <w:rsid w:val="008D5C45"/>
    <w:rsid w:val="008E7642"/>
    <w:rsid w:val="008F557A"/>
    <w:rsid w:val="00901E95"/>
    <w:rsid w:val="00902C1C"/>
    <w:rsid w:val="00925CB9"/>
    <w:rsid w:val="009260D4"/>
    <w:rsid w:val="009330BE"/>
    <w:rsid w:val="009345EA"/>
    <w:rsid w:val="0093662D"/>
    <w:rsid w:val="009433C4"/>
    <w:rsid w:val="009635CE"/>
    <w:rsid w:val="00970874"/>
    <w:rsid w:val="00980CBA"/>
    <w:rsid w:val="00986005"/>
    <w:rsid w:val="00986516"/>
    <w:rsid w:val="009B548A"/>
    <w:rsid w:val="009C3EE7"/>
    <w:rsid w:val="009D05BF"/>
    <w:rsid w:val="009D3536"/>
    <w:rsid w:val="009E0FF8"/>
    <w:rsid w:val="009F1085"/>
    <w:rsid w:val="00A02D75"/>
    <w:rsid w:val="00A102FA"/>
    <w:rsid w:val="00A13F39"/>
    <w:rsid w:val="00A27030"/>
    <w:rsid w:val="00A478D7"/>
    <w:rsid w:val="00A50998"/>
    <w:rsid w:val="00A5339B"/>
    <w:rsid w:val="00A64C99"/>
    <w:rsid w:val="00A741A1"/>
    <w:rsid w:val="00A86790"/>
    <w:rsid w:val="00A871D4"/>
    <w:rsid w:val="00A90D25"/>
    <w:rsid w:val="00AA5DA7"/>
    <w:rsid w:val="00AC5B55"/>
    <w:rsid w:val="00AD23A2"/>
    <w:rsid w:val="00AD40BF"/>
    <w:rsid w:val="00AF2ACC"/>
    <w:rsid w:val="00AF362F"/>
    <w:rsid w:val="00AF4166"/>
    <w:rsid w:val="00B02955"/>
    <w:rsid w:val="00B15090"/>
    <w:rsid w:val="00B27ED3"/>
    <w:rsid w:val="00B52F7C"/>
    <w:rsid w:val="00B616EE"/>
    <w:rsid w:val="00B808DE"/>
    <w:rsid w:val="00B838DF"/>
    <w:rsid w:val="00BA1711"/>
    <w:rsid w:val="00BA6878"/>
    <w:rsid w:val="00BB4B27"/>
    <w:rsid w:val="00BB5E0D"/>
    <w:rsid w:val="00BB6DF3"/>
    <w:rsid w:val="00BD1927"/>
    <w:rsid w:val="00BE0BBD"/>
    <w:rsid w:val="00BF4CB2"/>
    <w:rsid w:val="00BF615E"/>
    <w:rsid w:val="00C05DE2"/>
    <w:rsid w:val="00C13898"/>
    <w:rsid w:val="00C14B27"/>
    <w:rsid w:val="00C152DA"/>
    <w:rsid w:val="00C2233F"/>
    <w:rsid w:val="00C25C6C"/>
    <w:rsid w:val="00C27F84"/>
    <w:rsid w:val="00C3466F"/>
    <w:rsid w:val="00C430C6"/>
    <w:rsid w:val="00C448AF"/>
    <w:rsid w:val="00C50F4B"/>
    <w:rsid w:val="00C56C7F"/>
    <w:rsid w:val="00C61EE3"/>
    <w:rsid w:val="00C64DCF"/>
    <w:rsid w:val="00C65A03"/>
    <w:rsid w:val="00C6630B"/>
    <w:rsid w:val="00C966B7"/>
    <w:rsid w:val="00CA3222"/>
    <w:rsid w:val="00CA6195"/>
    <w:rsid w:val="00CB099B"/>
    <w:rsid w:val="00CB1DAD"/>
    <w:rsid w:val="00CB46C8"/>
    <w:rsid w:val="00CB65D0"/>
    <w:rsid w:val="00CC4825"/>
    <w:rsid w:val="00CC4E77"/>
    <w:rsid w:val="00CC4EF5"/>
    <w:rsid w:val="00CC750D"/>
    <w:rsid w:val="00CE3747"/>
    <w:rsid w:val="00CE4521"/>
    <w:rsid w:val="00CE51EA"/>
    <w:rsid w:val="00CF2057"/>
    <w:rsid w:val="00CF395E"/>
    <w:rsid w:val="00D02841"/>
    <w:rsid w:val="00D052E8"/>
    <w:rsid w:val="00D05BFD"/>
    <w:rsid w:val="00D1372F"/>
    <w:rsid w:val="00D25C1E"/>
    <w:rsid w:val="00D42BCF"/>
    <w:rsid w:val="00D43375"/>
    <w:rsid w:val="00D4572E"/>
    <w:rsid w:val="00D46B24"/>
    <w:rsid w:val="00D709BE"/>
    <w:rsid w:val="00D76187"/>
    <w:rsid w:val="00D86869"/>
    <w:rsid w:val="00D86B94"/>
    <w:rsid w:val="00D945E3"/>
    <w:rsid w:val="00D96627"/>
    <w:rsid w:val="00DA5AF6"/>
    <w:rsid w:val="00DD184A"/>
    <w:rsid w:val="00DD19EE"/>
    <w:rsid w:val="00DF16A0"/>
    <w:rsid w:val="00DF3908"/>
    <w:rsid w:val="00E01206"/>
    <w:rsid w:val="00E01B9F"/>
    <w:rsid w:val="00E07F84"/>
    <w:rsid w:val="00E101EF"/>
    <w:rsid w:val="00E21689"/>
    <w:rsid w:val="00E32120"/>
    <w:rsid w:val="00E32BBD"/>
    <w:rsid w:val="00E34B8F"/>
    <w:rsid w:val="00E3596D"/>
    <w:rsid w:val="00E41B4C"/>
    <w:rsid w:val="00E42F75"/>
    <w:rsid w:val="00E50833"/>
    <w:rsid w:val="00E53C3F"/>
    <w:rsid w:val="00E6097A"/>
    <w:rsid w:val="00E70FAF"/>
    <w:rsid w:val="00E728DC"/>
    <w:rsid w:val="00E76532"/>
    <w:rsid w:val="00E9198D"/>
    <w:rsid w:val="00EA5D9C"/>
    <w:rsid w:val="00EB3D9A"/>
    <w:rsid w:val="00ED1E8C"/>
    <w:rsid w:val="00ED7516"/>
    <w:rsid w:val="00EF25D9"/>
    <w:rsid w:val="00F04790"/>
    <w:rsid w:val="00F06476"/>
    <w:rsid w:val="00F23E4B"/>
    <w:rsid w:val="00F2690D"/>
    <w:rsid w:val="00F3670F"/>
    <w:rsid w:val="00F4637D"/>
    <w:rsid w:val="00F67EA3"/>
    <w:rsid w:val="00F7020C"/>
    <w:rsid w:val="00F753B3"/>
    <w:rsid w:val="00F75FFE"/>
    <w:rsid w:val="00F83855"/>
    <w:rsid w:val="00F838BD"/>
    <w:rsid w:val="00F91E8E"/>
    <w:rsid w:val="00F9455A"/>
    <w:rsid w:val="00FA5BA7"/>
    <w:rsid w:val="00FA698E"/>
    <w:rsid w:val="00FA6D91"/>
    <w:rsid w:val="00FE3B08"/>
    <w:rsid w:val="00FE68E5"/>
    <w:rsid w:val="00FF044E"/>
    <w:rsid w:val="00FF0F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E588A"/>
  <w15:docId w15:val="{EEBC5F5C-2638-4886-94F6-D408BA9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D25"/>
    <w:pPr>
      <w:ind w:left="720" w:right="25"/>
    </w:pPr>
    <w:rPr>
      <w:rFonts w:ascii="Calibri" w:hAnsi="Calibri"/>
      <w:sz w:val="22"/>
      <w:lang w:eastAsia="en-US"/>
    </w:rPr>
  </w:style>
  <w:style w:type="paragraph" w:styleId="Heading1">
    <w:name w:val="heading 1"/>
    <w:basedOn w:val="Normal"/>
    <w:next w:val="Normal"/>
    <w:qFormat/>
    <w:pPr>
      <w:spacing w:before="480" w:after="240"/>
      <w:ind w:hanging="720"/>
      <w:outlineLvl w:val="0"/>
    </w:pPr>
    <w:rPr>
      <w:b/>
      <w:caps/>
    </w:rPr>
  </w:style>
  <w:style w:type="paragraph" w:styleId="Heading2">
    <w:name w:val="heading 2"/>
    <w:basedOn w:val="Normal"/>
    <w:next w:val="Normal"/>
    <w:qFormat/>
    <w:pPr>
      <w:spacing w:before="360" w:after="120"/>
      <w:ind w:right="29" w:hanging="720"/>
      <w:outlineLvl w:val="1"/>
    </w:pPr>
    <w:rPr>
      <w:b/>
      <w:caps/>
    </w:rPr>
  </w:style>
  <w:style w:type="paragraph" w:styleId="Heading3">
    <w:name w:val="heading 3"/>
    <w:basedOn w:val="Normal"/>
    <w:next w:val="Normal"/>
    <w:qFormat/>
    <w:rsid w:val="00D25C1E"/>
    <w:pPr>
      <w:spacing w:before="240" w:after="120"/>
      <w:ind w:left="1440" w:hanging="720"/>
      <w:outlineLvl w:val="2"/>
    </w:pPr>
    <w:rPr>
      <w:b/>
    </w:rPr>
  </w:style>
  <w:style w:type="paragraph" w:styleId="Heading4">
    <w:name w:val="heading 4"/>
    <w:basedOn w:val="Normal"/>
    <w:next w:val="Normal"/>
    <w:qFormat/>
    <w:pPr>
      <w:spacing w:before="240" w:after="120"/>
      <w:ind w:left="1440" w:right="29" w:hanging="720"/>
      <w:outlineLvl w:val="3"/>
    </w:pPr>
    <w:rPr>
      <w:i/>
    </w:rPr>
  </w:style>
  <w:style w:type="paragraph" w:styleId="Heading5">
    <w:name w:val="heading 5"/>
    <w:basedOn w:val="Normal"/>
    <w:next w:val="NormalIndent"/>
    <w:qFormat/>
    <w:pPr>
      <w:outlineLvl w:val="4"/>
    </w:pPr>
    <w:rPr>
      <w:rFonts w:ascii="Tms Rmn" w:hAnsi="Tms Rmn"/>
      <w:b/>
      <w:sz w:val="20"/>
    </w:rPr>
  </w:style>
  <w:style w:type="paragraph" w:styleId="Heading6">
    <w:name w:val="heading 6"/>
    <w:basedOn w:val="Normal"/>
    <w:next w:val="NormalIndent"/>
    <w:qFormat/>
    <w:pPr>
      <w:outlineLvl w:val="5"/>
    </w:pPr>
    <w:rPr>
      <w:rFonts w:ascii="Tms Rmn" w:hAnsi="Tms Rmn"/>
      <w:sz w:val="20"/>
      <w:u w:val="single"/>
    </w:rPr>
  </w:style>
  <w:style w:type="paragraph" w:styleId="Heading7">
    <w:name w:val="heading 7"/>
    <w:basedOn w:val="Normal"/>
    <w:next w:val="NormalIndent"/>
    <w:qFormat/>
    <w:pPr>
      <w:outlineLvl w:val="6"/>
    </w:pPr>
    <w:rPr>
      <w:rFonts w:ascii="Tms Rmn" w:hAnsi="Tms Rmn"/>
      <w:i/>
      <w:sz w:val="20"/>
    </w:rPr>
  </w:style>
  <w:style w:type="paragraph" w:styleId="Heading8">
    <w:name w:val="heading 8"/>
    <w:basedOn w:val="Normal"/>
    <w:next w:val="NormalIndent"/>
    <w:qFormat/>
    <w:pPr>
      <w:outlineLvl w:val="7"/>
    </w:pPr>
    <w:rPr>
      <w:rFonts w:ascii="Tms Rmn" w:hAnsi="Tms Rmn"/>
      <w:i/>
      <w:sz w:val="20"/>
    </w:rPr>
  </w:style>
  <w:style w:type="paragraph" w:styleId="Heading9">
    <w:name w:val="heading 9"/>
    <w:basedOn w:val="Normal"/>
    <w:next w:val="NormalIndent"/>
    <w:qFormat/>
    <w:pPr>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1440" w:hanging="720"/>
    </w:pPr>
  </w:style>
  <w:style w:type="paragraph" w:styleId="TOC4">
    <w:name w:val="toc 4"/>
    <w:basedOn w:val="Normal"/>
    <w:next w:val="Normal"/>
    <w:semiHidden/>
    <w:pPr>
      <w:tabs>
        <w:tab w:val="left" w:pos="3026"/>
        <w:tab w:val="left" w:pos="8504"/>
        <w:tab w:val="right" w:pos="8640"/>
      </w:tabs>
      <w:ind w:left="2126" w:right="850"/>
    </w:pPr>
  </w:style>
  <w:style w:type="paragraph" w:styleId="TOC3">
    <w:name w:val="toc 3"/>
    <w:basedOn w:val="Normal"/>
    <w:next w:val="Normal"/>
    <w:semiHidden/>
    <w:pPr>
      <w:tabs>
        <w:tab w:val="left" w:pos="2138"/>
        <w:tab w:val="left" w:pos="8504"/>
        <w:tab w:val="right" w:pos="8640"/>
      </w:tabs>
      <w:ind w:left="1418" w:right="850"/>
    </w:pPr>
    <w:rPr>
      <w:smallCaps/>
    </w:rPr>
  </w:style>
  <w:style w:type="paragraph" w:styleId="TOC2">
    <w:name w:val="toc 2"/>
    <w:basedOn w:val="Normal"/>
    <w:next w:val="Normal"/>
    <w:semiHidden/>
    <w:pPr>
      <w:tabs>
        <w:tab w:val="left" w:pos="1249"/>
        <w:tab w:val="left" w:pos="8504"/>
        <w:tab w:val="right" w:pos="8640"/>
      </w:tabs>
      <w:spacing w:before="60"/>
      <w:ind w:left="706" w:right="850"/>
    </w:pPr>
    <w:rPr>
      <w:caps/>
    </w:rPr>
  </w:style>
  <w:style w:type="paragraph" w:styleId="TOC1">
    <w:name w:val="toc 1"/>
    <w:basedOn w:val="Normal"/>
    <w:next w:val="Normal"/>
    <w:semiHidden/>
    <w:pPr>
      <w:tabs>
        <w:tab w:val="left" w:pos="720"/>
        <w:tab w:val="left" w:pos="8504"/>
        <w:tab w:val="right" w:pos="8640"/>
      </w:tabs>
      <w:spacing w:before="120"/>
      <w:ind w:left="0" w:right="850"/>
    </w:pPr>
    <w:rPr>
      <w:b/>
      <w:caps/>
    </w:rPr>
  </w:style>
  <w:style w:type="paragraph" w:styleId="Footer">
    <w:name w:val="footer"/>
    <w:basedOn w:val="Normal"/>
    <w:pPr>
      <w:tabs>
        <w:tab w:val="right" w:pos="9000"/>
        <w:tab w:val="right" w:pos="9071"/>
      </w:tabs>
      <w:ind w:left="0"/>
    </w:pPr>
  </w:style>
  <w:style w:type="paragraph" w:styleId="Header">
    <w:name w:val="header"/>
    <w:basedOn w:val="Normal"/>
    <w:pPr>
      <w:pBdr>
        <w:bottom w:val="single" w:sz="6" w:space="1" w:color="auto"/>
      </w:pBdr>
      <w:tabs>
        <w:tab w:val="center" w:pos="4252"/>
      </w:tabs>
      <w:ind w:left="0"/>
      <w:jc w:val="right"/>
    </w:pPr>
    <w:rPr>
      <w:i/>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customStyle="1" w:styleId="CChar">
    <w:name w:val="_C++ Char"/>
    <w:link w:val="C"/>
    <w:rsid w:val="00453A0E"/>
    <w:rPr>
      <w:rFonts w:ascii="Consolas" w:hAnsi="Consolas"/>
      <w:b/>
      <w:sz w:val="19"/>
      <w:szCs w:val="19"/>
      <w:lang w:val="x-none" w:eastAsia="x-none"/>
    </w:rPr>
  </w:style>
  <w:style w:type="paragraph" w:customStyle="1" w:styleId="CSolution">
    <w:name w:val="_C++Solution"/>
    <w:basedOn w:val="pdl"/>
    <w:link w:val="CSolutionChar"/>
    <w:qFormat/>
    <w:rsid w:val="00F04790"/>
    <w:pPr>
      <w:pBdr>
        <w:top w:val="single" w:sz="4" w:space="1" w:color="auto" w:shadow="1"/>
        <w:left w:val="single" w:sz="4" w:space="4" w:color="auto" w:shadow="1"/>
        <w:bottom w:val="single" w:sz="4" w:space="1" w:color="auto" w:shadow="1"/>
        <w:right w:val="single" w:sz="4" w:space="4" w:color="auto" w:shadow="1"/>
      </w:pBdr>
      <w:shd w:val="clear" w:color="auto" w:fill="FFFFCC"/>
      <w:tabs>
        <w:tab w:val="clear" w:pos="2160"/>
        <w:tab w:val="clear" w:pos="2552"/>
        <w:tab w:val="clear" w:pos="2880"/>
        <w:tab w:val="clear" w:pos="3240"/>
      </w:tabs>
    </w:pPr>
    <w:rPr>
      <w:rFonts w:ascii="Consolas" w:hAnsi="Consolas"/>
      <w:sz w:val="19"/>
      <w:lang w:val="x-none"/>
    </w:rPr>
  </w:style>
  <w:style w:type="paragraph" w:customStyle="1" w:styleId="pdl">
    <w:name w:val="_pdl"/>
    <w:basedOn w:val="Normal"/>
    <w:link w:val="pdlChar"/>
    <w:rsid w:val="002F284D"/>
    <w:pPr>
      <w:tabs>
        <w:tab w:val="left" w:pos="1080"/>
        <w:tab w:val="left" w:pos="1440"/>
        <w:tab w:val="left" w:pos="1800"/>
        <w:tab w:val="left" w:pos="2160"/>
        <w:tab w:val="left" w:pos="2552"/>
        <w:tab w:val="left" w:pos="2880"/>
        <w:tab w:val="left" w:pos="3240"/>
        <w:tab w:val="right" w:pos="9000"/>
      </w:tabs>
      <w:ind w:right="0"/>
    </w:pPr>
    <w:rPr>
      <w:b/>
    </w:rPr>
  </w:style>
  <w:style w:type="character" w:styleId="PageNumber">
    <w:name w:val="page number"/>
    <w:basedOn w:val="DefaultParagraphFont"/>
  </w:style>
  <w:style w:type="paragraph" w:customStyle="1" w:styleId="quest1">
    <w:name w:val="_quest1"/>
    <w:basedOn w:val="NormalIndent"/>
    <w:rsid w:val="00E21689"/>
    <w:pPr>
      <w:numPr>
        <w:numId w:val="1"/>
      </w:numPr>
      <w:spacing w:before="480" w:after="120"/>
      <w:ind w:right="29"/>
    </w:pPr>
    <w:rPr>
      <w:snapToGrid w:val="0"/>
    </w:rPr>
  </w:style>
  <w:style w:type="paragraph" w:styleId="BalloonText">
    <w:name w:val="Balloon Text"/>
    <w:basedOn w:val="Normal"/>
    <w:semiHidden/>
    <w:rsid w:val="002503CB"/>
    <w:rPr>
      <w:rFonts w:ascii="Tahoma" w:hAnsi="Tahoma" w:cs="Tahoma"/>
      <w:sz w:val="16"/>
      <w:szCs w:val="16"/>
    </w:rPr>
  </w:style>
  <w:style w:type="paragraph" w:customStyle="1" w:styleId="quest2">
    <w:name w:val="_quest2"/>
    <w:basedOn w:val="Normal"/>
    <w:link w:val="quest2Char"/>
    <w:rsid w:val="00276BB7"/>
    <w:pPr>
      <w:numPr>
        <w:numId w:val="3"/>
      </w:numPr>
      <w:spacing w:before="120"/>
      <w:ind w:right="29"/>
    </w:pPr>
  </w:style>
  <w:style w:type="paragraph" w:customStyle="1" w:styleId="pdlSolution">
    <w:name w:val="_pdlSolution"/>
    <w:basedOn w:val="Normal"/>
    <w:link w:val="pdlSolutionChar"/>
    <w:rsid w:val="002F284D"/>
    <w:pPr>
      <w:pBdr>
        <w:top w:val="single" w:sz="4" w:space="1" w:color="auto" w:shadow="1"/>
        <w:left w:val="single" w:sz="4" w:space="4" w:color="auto" w:shadow="1"/>
        <w:bottom w:val="single" w:sz="4" w:space="1" w:color="auto" w:shadow="1"/>
        <w:right w:val="single" w:sz="4" w:space="4" w:color="auto" w:shadow="1"/>
      </w:pBdr>
      <w:shd w:val="clear" w:color="auto" w:fill="FFFFCC"/>
      <w:tabs>
        <w:tab w:val="left" w:pos="1080"/>
        <w:tab w:val="left" w:pos="1440"/>
        <w:tab w:val="left" w:pos="1800"/>
        <w:tab w:val="right" w:pos="9639"/>
      </w:tabs>
      <w:ind w:right="0"/>
    </w:pPr>
    <w:rPr>
      <w:lang w:eastAsia="en-GB"/>
    </w:rPr>
  </w:style>
  <w:style w:type="paragraph" w:customStyle="1" w:styleId="C">
    <w:name w:val="_C++"/>
    <w:basedOn w:val="Normal"/>
    <w:link w:val="CChar"/>
    <w:rsid w:val="00453A0E"/>
    <w:pPr>
      <w:tabs>
        <w:tab w:val="left" w:pos="1134"/>
        <w:tab w:val="left" w:pos="1701"/>
        <w:tab w:val="left" w:pos="2268"/>
        <w:tab w:val="left" w:pos="2835"/>
        <w:tab w:val="right" w:pos="9356"/>
      </w:tabs>
      <w:autoSpaceDE w:val="0"/>
      <w:autoSpaceDN w:val="0"/>
      <w:adjustRightInd w:val="0"/>
      <w:ind w:left="567" w:right="0"/>
    </w:pPr>
    <w:rPr>
      <w:rFonts w:ascii="Consolas" w:hAnsi="Consolas"/>
      <w:b/>
      <w:sz w:val="19"/>
      <w:szCs w:val="19"/>
      <w:lang w:val="x-none" w:eastAsia="x-none"/>
    </w:rPr>
  </w:style>
  <w:style w:type="character" w:customStyle="1" w:styleId="pdlSolutionChar">
    <w:name w:val="_pdlSolution Char"/>
    <w:link w:val="pdlSolution"/>
    <w:rsid w:val="002F284D"/>
    <w:rPr>
      <w:rFonts w:ascii="Calibri" w:hAnsi="Calibri"/>
      <w:sz w:val="22"/>
      <w:shd w:val="clear" w:color="auto" w:fill="FFFFCC"/>
    </w:rPr>
  </w:style>
  <w:style w:type="paragraph" w:customStyle="1" w:styleId="Tips">
    <w:name w:val="_Tips"/>
    <w:basedOn w:val="Normal"/>
    <w:rsid w:val="00352C57"/>
    <w:pPr>
      <w:spacing w:before="360"/>
      <w:ind w:right="29"/>
      <w:jc w:val="center"/>
    </w:pPr>
    <w:rPr>
      <w:b/>
      <w:color w:val="339966"/>
    </w:rPr>
  </w:style>
  <w:style w:type="paragraph" w:customStyle="1" w:styleId="exampleTitle">
    <w:name w:val="_exampleTitle"/>
    <w:basedOn w:val="Normal"/>
    <w:rsid w:val="00AA5DA7"/>
    <w:pPr>
      <w:tabs>
        <w:tab w:val="left" w:pos="1800"/>
        <w:tab w:val="left" w:pos="2160"/>
        <w:tab w:val="left" w:pos="2520"/>
        <w:tab w:val="left" w:pos="2880"/>
        <w:tab w:val="left" w:pos="3240"/>
        <w:tab w:val="left" w:pos="3600"/>
        <w:tab w:val="left" w:pos="3960"/>
        <w:tab w:val="left" w:pos="4320"/>
        <w:tab w:val="right" w:pos="9000"/>
      </w:tabs>
      <w:spacing w:before="120"/>
      <w:ind w:left="1440" w:right="-158"/>
    </w:pPr>
    <w:rPr>
      <w:rFonts w:ascii="Comic Sans MS" w:hAnsi="Comic Sans MS"/>
      <w:snapToGrid w:val="0"/>
      <w:sz w:val="18"/>
      <w:u w:val="single"/>
    </w:rPr>
  </w:style>
  <w:style w:type="paragraph" w:customStyle="1" w:styleId="instruction">
    <w:name w:val="_instruction"/>
    <w:basedOn w:val="Normal"/>
    <w:rsid w:val="002F284D"/>
    <w:pPr>
      <w:numPr>
        <w:ilvl w:val="1"/>
        <w:numId w:val="5"/>
      </w:numPr>
      <w:tabs>
        <w:tab w:val="clear" w:pos="360"/>
        <w:tab w:val="num" w:pos="1080"/>
      </w:tabs>
      <w:spacing w:before="60"/>
      <w:ind w:left="1080" w:right="29"/>
    </w:pPr>
  </w:style>
  <w:style w:type="character" w:customStyle="1" w:styleId="CSolutionChar">
    <w:name w:val="_C++Solution Char"/>
    <w:link w:val="CSolution"/>
    <w:rsid w:val="00A02D75"/>
    <w:rPr>
      <w:rFonts w:ascii="Consolas" w:hAnsi="Consolas"/>
      <w:sz w:val="19"/>
      <w:shd w:val="clear" w:color="auto" w:fill="FFFFCC"/>
      <w:lang w:eastAsia="en-US"/>
    </w:rPr>
  </w:style>
  <w:style w:type="paragraph" w:customStyle="1" w:styleId="Information">
    <w:name w:val="_Information"/>
    <w:basedOn w:val="Normal"/>
    <w:link w:val="InformationChar"/>
    <w:qFormat/>
    <w:rsid w:val="007B622D"/>
    <w:pPr>
      <w:pBdr>
        <w:top w:val="single" w:sz="4" w:space="1" w:color="auto"/>
        <w:left w:val="single" w:sz="4" w:space="4" w:color="auto"/>
        <w:bottom w:val="single" w:sz="4" w:space="1" w:color="auto"/>
        <w:right w:val="single" w:sz="4" w:space="4" w:color="auto"/>
      </w:pBdr>
      <w:shd w:val="clear" w:color="auto" w:fill="F2F2F2"/>
      <w:spacing w:before="60"/>
      <w:ind w:left="357" w:right="23"/>
    </w:pPr>
    <w:rPr>
      <w:lang w:val="x-none"/>
    </w:rPr>
  </w:style>
  <w:style w:type="character" w:customStyle="1" w:styleId="InformationChar">
    <w:name w:val="_Information Char"/>
    <w:link w:val="Information"/>
    <w:rsid w:val="007B622D"/>
    <w:rPr>
      <w:rFonts w:ascii="Calibri" w:hAnsi="Calibri"/>
      <w:sz w:val="22"/>
      <w:shd w:val="clear" w:color="auto" w:fill="F2F2F2"/>
      <w:lang w:val="x-none" w:eastAsia="en-US"/>
    </w:rPr>
  </w:style>
  <w:style w:type="paragraph" w:styleId="Index1">
    <w:name w:val="index 1"/>
    <w:basedOn w:val="Normal"/>
    <w:next w:val="Normal"/>
    <w:autoRedefine/>
    <w:rsid w:val="00AA5DA7"/>
    <w:pPr>
      <w:ind w:left="220" w:hanging="220"/>
    </w:pPr>
  </w:style>
  <w:style w:type="paragraph" w:styleId="IndexHeading">
    <w:name w:val="index heading"/>
    <w:basedOn w:val="Normal"/>
    <w:next w:val="Index1"/>
    <w:rsid w:val="00AA5DA7"/>
  </w:style>
  <w:style w:type="character" w:customStyle="1" w:styleId="quest2Char">
    <w:name w:val="_quest2 Char"/>
    <w:link w:val="quest2"/>
    <w:rsid w:val="00AA5DA7"/>
    <w:rPr>
      <w:rFonts w:ascii="Calibri" w:hAnsi="Calibri"/>
      <w:sz w:val="22"/>
      <w:lang w:eastAsia="en-US"/>
    </w:rPr>
  </w:style>
  <w:style w:type="paragraph" w:styleId="ListParagraph">
    <w:name w:val="List Paragraph"/>
    <w:basedOn w:val="Normal"/>
    <w:uiPriority w:val="34"/>
    <w:qFormat/>
    <w:rsid w:val="00464B42"/>
    <w:pPr>
      <w:contextualSpacing/>
    </w:pPr>
  </w:style>
  <w:style w:type="paragraph" w:customStyle="1" w:styleId="console">
    <w:name w:val="_console"/>
    <w:basedOn w:val="Normal"/>
    <w:link w:val="consoleChar"/>
    <w:qFormat/>
    <w:rsid w:val="00D25C1E"/>
    <w:pPr>
      <w:ind w:left="23"/>
    </w:pPr>
    <w:rPr>
      <w:rFonts w:ascii="Lucida Console" w:hAnsi="Lucida Console"/>
      <w:color w:val="FFFFFF"/>
      <w:sz w:val="20"/>
      <w:lang w:val="x-none"/>
    </w:rPr>
  </w:style>
  <w:style w:type="character" w:customStyle="1" w:styleId="consoleChar">
    <w:name w:val="_console Char"/>
    <w:link w:val="console"/>
    <w:rsid w:val="00D25C1E"/>
    <w:rPr>
      <w:rFonts w:ascii="Lucida Console" w:hAnsi="Lucida Console"/>
      <w:color w:val="FFFFFF"/>
      <w:lang w:val="x-none" w:eastAsia="en-US"/>
    </w:rPr>
  </w:style>
  <w:style w:type="character" w:styleId="Hyperlink">
    <w:name w:val="Hyperlink"/>
    <w:basedOn w:val="DefaultParagraphFont"/>
    <w:unhideWhenUsed/>
    <w:rsid w:val="00226E74"/>
    <w:rPr>
      <w:color w:val="0000FF" w:themeColor="hyperlink"/>
      <w:u w:val="single"/>
    </w:rPr>
  </w:style>
  <w:style w:type="character" w:styleId="HTMLCode">
    <w:name w:val="HTML Code"/>
    <w:basedOn w:val="DefaultParagraphFont"/>
    <w:uiPriority w:val="99"/>
    <w:semiHidden/>
    <w:unhideWhenUsed/>
    <w:rsid w:val="00226E74"/>
    <w:rPr>
      <w:rFonts w:ascii="Courier New" w:eastAsia="Times New Roman" w:hAnsi="Courier New" w:cs="Courier New"/>
      <w:sz w:val="20"/>
      <w:szCs w:val="20"/>
    </w:rPr>
  </w:style>
  <w:style w:type="character" w:styleId="FollowedHyperlink">
    <w:name w:val="FollowedHyperlink"/>
    <w:basedOn w:val="DefaultParagraphFont"/>
    <w:semiHidden/>
    <w:unhideWhenUsed/>
    <w:rsid w:val="004A0C99"/>
    <w:rPr>
      <w:color w:val="800080" w:themeColor="followedHyperlink"/>
      <w:u w:val="single"/>
    </w:rPr>
  </w:style>
  <w:style w:type="paragraph" w:customStyle="1" w:styleId="InformationC">
    <w:name w:val="_InformationC++"/>
    <w:basedOn w:val="Information"/>
    <w:link w:val="InformationCChar"/>
    <w:qFormat/>
    <w:rsid w:val="00453A0E"/>
    <w:pPr>
      <w:spacing w:before="0"/>
    </w:pPr>
    <w:rPr>
      <w:rFonts w:ascii="Consolas" w:hAnsi="Consolas"/>
      <w:b/>
      <w:sz w:val="19"/>
    </w:rPr>
  </w:style>
  <w:style w:type="character" w:customStyle="1" w:styleId="InformationCChar">
    <w:name w:val="_InformationC++ Char"/>
    <w:link w:val="InformationC"/>
    <w:rsid w:val="00453A0E"/>
    <w:rPr>
      <w:rFonts w:ascii="Consolas" w:hAnsi="Consolas"/>
      <w:b/>
      <w:sz w:val="19"/>
      <w:shd w:val="clear" w:color="auto" w:fill="F2F2F2"/>
      <w:lang w:val="x-none" w:eastAsia="en-US"/>
    </w:rPr>
  </w:style>
  <w:style w:type="character" w:customStyle="1" w:styleId="pdlChar">
    <w:name w:val="_pdl Char"/>
    <w:link w:val="pdl"/>
    <w:rsid w:val="004C7B35"/>
    <w:rPr>
      <w:rFonts w:ascii="Calibri" w:hAnsi="Calibri"/>
      <w:b/>
      <w:sz w:val="22"/>
      <w:lang w:eastAsia="en-US"/>
    </w:rPr>
  </w:style>
  <w:style w:type="table" w:styleId="TableGrid">
    <w:name w:val="Table Grid"/>
    <w:basedOn w:val="TableNormal"/>
    <w:rsid w:val="00791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20039">
      <w:bodyDiv w:val="1"/>
      <w:marLeft w:val="0"/>
      <w:marRight w:val="0"/>
      <w:marTop w:val="0"/>
      <w:marBottom w:val="0"/>
      <w:divBdr>
        <w:top w:val="none" w:sz="0" w:space="0" w:color="auto"/>
        <w:left w:val="none" w:sz="0" w:space="0" w:color="auto"/>
        <w:bottom w:val="none" w:sz="0" w:space="0" w:color="auto"/>
        <w:right w:val="none" w:sz="0" w:space="0" w:color="auto"/>
      </w:divBdr>
      <w:divsChild>
        <w:div w:id="2130969054">
          <w:marLeft w:val="0"/>
          <w:marRight w:val="0"/>
          <w:marTop w:val="0"/>
          <w:marBottom w:val="0"/>
          <w:divBdr>
            <w:top w:val="none" w:sz="0" w:space="0" w:color="auto"/>
            <w:left w:val="none" w:sz="0" w:space="0" w:color="auto"/>
            <w:bottom w:val="none" w:sz="0" w:space="0" w:color="auto"/>
            <w:right w:val="none" w:sz="0" w:space="0" w:color="auto"/>
          </w:divBdr>
          <w:divsChild>
            <w:div w:id="1093862016">
              <w:marLeft w:val="0"/>
              <w:marRight w:val="0"/>
              <w:marTop w:val="0"/>
              <w:marBottom w:val="0"/>
              <w:divBdr>
                <w:top w:val="none" w:sz="0" w:space="0" w:color="auto"/>
                <w:left w:val="none" w:sz="0" w:space="0" w:color="auto"/>
                <w:bottom w:val="none" w:sz="0" w:space="0" w:color="auto"/>
                <w:right w:val="none" w:sz="0" w:space="0" w:color="auto"/>
              </w:divBdr>
              <w:divsChild>
                <w:div w:id="21905604">
                  <w:marLeft w:val="0"/>
                  <w:marRight w:val="0"/>
                  <w:marTop w:val="0"/>
                  <w:marBottom w:val="0"/>
                  <w:divBdr>
                    <w:top w:val="none" w:sz="0" w:space="0" w:color="auto"/>
                    <w:left w:val="none" w:sz="0" w:space="0" w:color="auto"/>
                    <w:bottom w:val="none" w:sz="0" w:space="0" w:color="auto"/>
                    <w:right w:val="none" w:sz="0" w:space="0" w:color="auto"/>
                  </w:divBdr>
                  <w:divsChild>
                    <w:div w:id="1931035926">
                      <w:marLeft w:val="0"/>
                      <w:marRight w:val="0"/>
                      <w:marTop w:val="0"/>
                      <w:marBottom w:val="0"/>
                      <w:divBdr>
                        <w:top w:val="none" w:sz="0" w:space="0" w:color="auto"/>
                        <w:left w:val="none" w:sz="0" w:space="0" w:color="auto"/>
                        <w:bottom w:val="none" w:sz="0" w:space="0" w:color="auto"/>
                        <w:right w:val="none" w:sz="0" w:space="0" w:color="auto"/>
                      </w:divBdr>
                      <w:divsChild>
                        <w:div w:id="513225975">
                          <w:marLeft w:val="0"/>
                          <w:marRight w:val="0"/>
                          <w:marTop w:val="0"/>
                          <w:marBottom w:val="0"/>
                          <w:divBdr>
                            <w:top w:val="none" w:sz="0" w:space="0" w:color="auto"/>
                            <w:left w:val="none" w:sz="0" w:space="0" w:color="auto"/>
                            <w:bottom w:val="none" w:sz="0" w:space="0" w:color="auto"/>
                            <w:right w:val="none" w:sz="0" w:space="0" w:color="auto"/>
                          </w:divBdr>
                          <w:divsChild>
                            <w:div w:id="7616790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jpg@01D10287.429F46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9A27-35FA-434F-B71D-0A0AADD0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CNOTES.DOT</Template>
  <TotalTime>306</TotalTime>
  <Pages>14</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PROGRAMMING TUTORIAL</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TUTORIAL</dc:title>
  <dc:creator>PV &amp; C</dc:creator>
  <cp:lastModifiedBy>Featherstone, Mark</cp:lastModifiedBy>
  <cp:revision>34</cp:revision>
  <cp:lastPrinted>2010-10-20T09:56:00Z</cp:lastPrinted>
  <dcterms:created xsi:type="dcterms:W3CDTF">2017-10-06T21:56:00Z</dcterms:created>
  <dcterms:modified xsi:type="dcterms:W3CDTF">2023-09-24T12:00:00Z</dcterms:modified>
</cp:coreProperties>
</file>