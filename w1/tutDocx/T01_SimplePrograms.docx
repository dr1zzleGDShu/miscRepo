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400C" w14:textId="67271323" w:rsidR="00825FED" w:rsidRPr="0025197D" w:rsidRDefault="00035730" w:rsidP="00AE220D">
      <w:pPr>
        <w:pStyle w:val="Heading1"/>
        <w:pBdr>
          <w:bottom w:val="single" w:sz="4" w:space="0" w:color="auto"/>
        </w:pBdr>
        <w:spacing w:after="120"/>
        <w:ind w:right="29"/>
      </w:pPr>
      <w:r>
        <w:t xml:space="preserve">T01 - </w:t>
      </w:r>
      <w:smartTag w:uri="urn:schemas-microsoft-com:office:smarttags" w:element="stockticker">
        <w:r w:rsidR="00825FED" w:rsidRPr="0025197D">
          <w:t>Get</w:t>
        </w:r>
      </w:smartTag>
      <w:r w:rsidR="00825FED" w:rsidRPr="0025197D">
        <w:t xml:space="preserve"> Started In </w:t>
      </w:r>
      <w:smartTag w:uri="urn:schemas-microsoft-com:office:smarttags" w:element="stockticker">
        <w:r w:rsidR="00825FED" w:rsidRPr="0025197D">
          <w:t>SHU</w:t>
        </w:r>
      </w:smartTag>
      <w:r w:rsidR="00825FED" w:rsidRPr="0025197D">
        <w:t xml:space="preserve"> </w:t>
      </w:r>
      <w:smartTag w:uri="urn:schemas-microsoft-com:office:smarttags" w:element="stockticker">
        <w:r w:rsidR="00825FED" w:rsidRPr="0025197D">
          <w:t>Labs</w:t>
        </w:r>
      </w:smartTag>
    </w:p>
    <w:p w14:paraId="723CCF45" w14:textId="77777777" w:rsidR="00724BE8" w:rsidRDefault="00724BE8" w:rsidP="00724BE8">
      <w:pPr>
        <w:jc w:val="center"/>
        <w:rPr>
          <w:b/>
          <w:color w:val="339966"/>
        </w:rPr>
      </w:pPr>
    </w:p>
    <w:p w14:paraId="21E86BC6" w14:textId="70B5FC32" w:rsidR="00724BE8" w:rsidRDefault="00724BE8" w:rsidP="00724BE8">
      <w:pPr>
        <w:jc w:val="center"/>
        <w:rPr>
          <w:b/>
          <w:color w:val="339966"/>
        </w:rPr>
      </w:pPr>
      <w:r w:rsidRPr="00270FEC">
        <w:rPr>
          <w:b/>
          <w:color w:val="339966"/>
        </w:rPr>
        <w:t>Tasks set in tutorials shou</w:t>
      </w:r>
      <w:r>
        <w:rPr>
          <w:b/>
          <w:color w:val="339966"/>
        </w:rPr>
        <w:t>ld be finished in your own time!</w:t>
      </w:r>
    </w:p>
    <w:p w14:paraId="6C7B5F5F" w14:textId="58CA4DB7" w:rsidR="00D32EE5" w:rsidRDefault="00D32EE5" w:rsidP="00581782">
      <w:pPr>
        <w:pStyle w:val="quest1"/>
      </w:pPr>
      <w:r w:rsidRPr="00581782">
        <w:t xml:space="preserve">Individual presentation: </w:t>
      </w:r>
      <w:r w:rsidRPr="00581782">
        <w:br/>
      </w:r>
      <w:r>
        <w:t>Let's talk about your Programming experience (if any): languages used, etc.</w:t>
      </w:r>
      <w:r w:rsidR="00971357">
        <w:t xml:space="preserve"> Expectations for the course and this </w:t>
      </w:r>
      <w:r w:rsidR="00DE21D0">
        <w:t>module</w:t>
      </w:r>
      <w:r w:rsidR="00971357">
        <w:t>.</w:t>
      </w:r>
    </w:p>
    <w:p w14:paraId="5406B48C" w14:textId="52572B74" w:rsidR="00413F2A" w:rsidRDefault="00413F2A" w:rsidP="00581782">
      <w:pPr>
        <w:pStyle w:val="quest1"/>
      </w:pPr>
      <w:r w:rsidRPr="00FB3D89">
        <w:rPr>
          <w:b/>
          <w:i/>
        </w:rPr>
        <w:t>(</w:t>
      </w:r>
      <w:r w:rsidR="004B6E6E" w:rsidRPr="00FB3D89">
        <w:rPr>
          <w:b/>
          <w:i/>
        </w:rPr>
        <w:t>I</w:t>
      </w:r>
      <w:r w:rsidR="001D1433" w:rsidRPr="00FB3D89">
        <w:rPr>
          <w:b/>
          <w:i/>
        </w:rPr>
        <w:t>n</w:t>
      </w:r>
      <w:r w:rsidR="004B6E6E" w:rsidRPr="00FB3D89">
        <w:rPr>
          <w:b/>
          <w:i/>
        </w:rPr>
        <w:t xml:space="preserve"> your own time - i</w:t>
      </w:r>
      <w:r w:rsidRPr="00FB3D89">
        <w:rPr>
          <w:b/>
          <w:i/>
        </w:rPr>
        <w:t xml:space="preserve">f </w:t>
      </w:r>
      <w:r w:rsidR="004B6E6E" w:rsidRPr="00FB3D89">
        <w:rPr>
          <w:b/>
          <w:i/>
        </w:rPr>
        <w:t>you haven’t done this already in the IT induction session</w:t>
      </w:r>
      <w:r w:rsidRPr="00FB3D89">
        <w:rPr>
          <w:b/>
          <w:i/>
        </w:rPr>
        <w:t>)</w:t>
      </w:r>
      <w:r w:rsidRPr="00A44032">
        <w:rPr>
          <w:i/>
        </w:rPr>
        <w:t xml:space="preserve"> </w:t>
      </w:r>
      <w:r>
        <w:t>log on to the machine to have a quick look at the Student Portal system (</w:t>
      </w:r>
      <w:hyperlink r:id="rId7" w:history="1">
        <w:r w:rsidRPr="001B650D">
          <w:rPr>
            <w:rStyle w:val="Hyperlink"/>
          </w:rPr>
          <w:t>http://shuspace.ac.uk/</w:t>
        </w:r>
      </w:hyperlink>
      <w:r>
        <w:t>).</w:t>
      </w:r>
      <w:r>
        <w:br/>
        <w:t xml:space="preserve">Login to My.SHU account by clicking on the </w:t>
      </w:r>
      <w:r>
        <w:rPr>
          <w:b/>
        </w:rPr>
        <w:t>Login</w:t>
      </w:r>
      <w:r>
        <w:t xml:space="preserve"> button and use your login name </w:t>
      </w:r>
      <w:r w:rsidR="004B6E6E">
        <w:t>and</w:t>
      </w:r>
      <w:r>
        <w:t xml:space="preserve"> password to access the system.</w:t>
      </w:r>
    </w:p>
    <w:p w14:paraId="20495493" w14:textId="77777777" w:rsidR="00413F2A" w:rsidRPr="00FB3D89" w:rsidRDefault="00413F2A" w:rsidP="00413F2A">
      <w:pPr>
        <w:pStyle w:val="quest2"/>
        <w:numPr>
          <w:ilvl w:val="0"/>
          <w:numId w:val="15"/>
        </w:numPr>
        <w:rPr>
          <w:szCs w:val="22"/>
        </w:rPr>
      </w:pPr>
      <w:r w:rsidRPr="00FB3D89">
        <w:rPr>
          <w:szCs w:val="22"/>
        </w:rPr>
        <w:t>Create a bookmark for safe-keeping of this 'Student Portal' web address</w:t>
      </w:r>
    </w:p>
    <w:p w14:paraId="383E4C97" w14:textId="77777777" w:rsidR="00413F2A" w:rsidRPr="00FB3D89" w:rsidRDefault="009B58F1" w:rsidP="00413F2A">
      <w:pPr>
        <w:pStyle w:val="quest2"/>
        <w:numPr>
          <w:ilvl w:val="0"/>
          <w:numId w:val="15"/>
        </w:numPr>
        <w:rPr>
          <w:szCs w:val="22"/>
        </w:rPr>
      </w:pPr>
      <w:r w:rsidRPr="00FB3D89">
        <w:rPr>
          <w:szCs w:val="22"/>
        </w:rPr>
        <w:t xml:space="preserve">From the </w:t>
      </w:r>
      <w:r w:rsidR="00A44032" w:rsidRPr="00FB3D89">
        <w:rPr>
          <w:szCs w:val="22"/>
          <w:lang w:val="en-GB"/>
        </w:rPr>
        <w:t>SHU Space</w:t>
      </w:r>
      <w:r w:rsidR="00413F2A" w:rsidRPr="00FB3D89">
        <w:rPr>
          <w:szCs w:val="22"/>
        </w:rPr>
        <w:t xml:space="preserve"> login to your SHU email account using the same login name </w:t>
      </w:r>
      <w:r w:rsidR="005966A3" w:rsidRPr="00FB3D89">
        <w:rPr>
          <w:szCs w:val="22"/>
          <w:lang w:val="en-GB"/>
        </w:rPr>
        <w:t>and</w:t>
      </w:r>
      <w:r w:rsidR="00413F2A" w:rsidRPr="00FB3D89">
        <w:rPr>
          <w:szCs w:val="22"/>
        </w:rPr>
        <w:t xml:space="preserve"> password.</w:t>
      </w:r>
      <w:r w:rsidR="00413F2A" w:rsidRPr="00FB3D89">
        <w:rPr>
          <w:szCs w:val="22"/>
        </w:rPr>
        <w:br/>
        <w:t xml:space="preserve">If you haven't already done so, create a signature for yourself showing your </w:t>
      </w:r>
      <w:r w:rsidR="005966A3" w:rsidRPr="00FB3D89">
        <w:rPr>
          <w:szCs w:val="22"/>
          <w:lang w:val="en-GB"/>
        </w:rPr>
        <w:t>name, student number, course title, year (Level 4)</w:t>
      </w:r>
      <w:r w:rsidR="00413F2A" w:rsidRPr="00FB3D89">
        <w:rPr>
          <w:szCs w:val="22"/>
        </w:rPr>
        <w:t xml:space="preserve"> and tutorial group. There may be more than one student with the same name!</w:t>
      </w:r>
    </w:p>
    <w:p w14:paraId="490D17BE" w14:textId="77777777" w:rsidR="00A82BF0" w:rsidRPr="00FB3D89" w:rsidRDefault="00A82BF0" w:rsidP="00A82BF0">
      <w:pPr>
        <w:pStyle w:val="quest2"/>
        <w:numPr>
          <w:ilvl w:val="0"/>
          <w:numId w:val="15"/>
        </w:numPr>
        <w:rPr>
          <w:szCs w:val="22"/>
        </w:rPr>
      </w:pPr>
      <w:r w:rsidRPr="00FB3D89">
        <w:rPr>
          <w:szCs w:val="22"/>
        </w:rPr>
        <w:t xml:space="preserve">From the </w:t>
      </w:r>
      <w:r w:rsidRPr="00FB3D89">
        <w:rPr>
          <w:szCs w:val="22"/>
          <w:lang w:val="en-GB"/>
        </w:rPr>
        <w:t>SHU Space</w:t>
      </w:r>
      <w:r w:rsidRPr="00FB3D89">
        <w:rPr>
          <w:szCs w:val="22"/>
        </w:rPr>
        <w:t xml:space="preserve"> click on the </w:t>
      </w:r>
      <w:r w:rsidRPr="00FB3D89">
        <w:rPr>
          <w:b/>
          <w:szCs w:val="22"/>
        </w:rPr>
        <w:t>Login</w:t>
      </w:r>
      <w:r w:rsidRPr="00FB3D89">
        <w:rPr>
          <w:szCs w:val="22"/>
        </w:rPr>
        <w:t xml:space="preserve"> button</w:t>
      </w:r>
      <w:r w:rsidRPr="00FB3D89">
        <w:rPr>
          <w:szCs w:val="22"/>
          <w:lang w:val="en-GB"/>
        </w:rPr>
        <w:t xml:space="preserve"> to</w:t>
      </w:r>
      <w:r w:rsidRPr="00FB3D89">
        <w:rPr>
          <w:szCs w:val="22"/>
        </w:rPr>
        <w:t xml:space="preserve"> login to a virtual online learning environment known to us as </w:t>
      </w:r>
      <w:r w:rsidRPr="00FB3D89">
        <w:rPr>
          <w:b/>
          <w:szCs w:val="22"/>
        </w:rPr>
        <w:t>Blackboard</w:t>
      </w:r>
      <w:r w:rsidRPr="00FB3D89">
        <w:rPr>
          <w:szCs w:val="22"/>
        </w:rPr>
        <w:t xml:space="preserve"> (or Bb for short):</w:t>
      </w:r>
    </w:p>
    <w:p w14:paraId="1654BA87" w14:textId="0EE6248D" w:rsidR="00A82BF0" w:rsidRPr="00FB3D89" w:rsidRDefault="00A82BF0" w:rsidP="00A82BF0">
      <w:pPr>
        <w:numPr>
          <w:ilvl w:val="0"/>
          <w:numId w:val="23"/>
        </w:numPr>
        <w:spacing w:before="120"/>
        <w:rPr>
          <w:szCs w:val="22"/>
        </w:rPr>
      </w:pPr>
      <w:r w:rsidRPr="00FB3D89">
        <w:rPr>
          <w:szCs w:val="22"/>
        </w:rPr>
        <w:t xml:space="preserve">Look in the 'Module Sites' box </w:t>
      </w:r>
      <w:r w:rsidR="00DE21D0">
        <w:rPr>
          <w:szCs w:val="22"/>
        </w:rPr>
        <w:t>our</w:t>
      </w:r>
      <w:r w:rsidR="00F25AAC">
        <w:rPr>
          <w:szCs w:val="22"/>
        </w:rPr>
        <w:t xml:space="preserve"> </w:t>
      </w:r>
      <w:r w:rsidRPr="00FB3D89">
        <w:rPr>
          <w:szCs w:val="22"/>
        </w:rPr>
        <w:t>module.</w:t>
      </w:r>
    </w:p>
    <w:p w14:paraId="4B84931A" w14:textId="6414519A" w:rsidR="00A82BF0" w:rsidRPr="00FB3D89" w:rsidRDefault="00A82BF0" w:rsidP="00A82BF0">
      <w:pPr>
        <w:pStyle w:val="instruction"/>
        <w:numPr>
          <w:ilvl w:val="0"/>
          <w:numId w:val="23"/>
        </w:numPr>
        <w:rPr>
          <w:szCs w:val="22"/>
        </w:rPr>
      </w:pPr>
      <w:r w:rsidRPr="00FB3D89">
        <w:rPr>
          <w:szCs w:val="22"/>
        </w:rPr>
        <w:t>Check the announcement (</w:t>
      </w:r>
      <w:r w:rsidR="00455879" w:rsidRPr="00FB3D89">
        <w:rPr>
          <w:szCs w:val="22"/>
        </w:rPr>
        <w:t>There should be at least one</w:t>
      </w:r>
      <w:r w:rsidR="00455879" w:rsidRPr="00B60D57">
        <w:rPr>
          <w:szCs w:val="22"/>
        </w:rPr>
        <w:t xml:space="preserve">: </w:t>
      </w:r>
      <w:r w:rsidRPr="00B60D57">
        <w:rPr>
          <w:rStyle w:val="Hyperlink"/>
          <w:szCs w:val="22"/>
          <w:u w:val="none"/>
        </w:rPr>
        <w:t>Welcome to the module</w:t>
      </w:r>
      <w:r w:rsidRPr="00B60D57">
        <w:rPr>
          <w:szCs w:val="22"/>
        </w:rPr>
        <w:t>)</w:t>
      </w:r>
      <w:r w:rsidRPr="00FB3D89">
        <w:rPr>
          <w:szCs w:val="22"/>
        </w:rPr>
        <w:t>.</w:t>
      </w:r>
    </w:p>
    <w:p w14:paraId="380C1FEB" w14:textId="7D5EDC09" w:rsidR="00A82BF0" w:rsidRPr="00FB3D89" w:rsidRDefault="00A82BF0" w:rsidP="00A82BF0">
      <w:pPr>
        <w:pStyle w:val="instruction"/>
        <w:numPr>
          <w:ilvl w:val="0"/>
          <w:numId w:val="23"/>
        </w:numPr>
        <w:rPr>
          <w:szCs w:val="22"/>
        </w:rPr>
      </w:pPr>
      <w:r w:rsidRPr="00FB3D89">
        <w:rPr>
          <w:szCs w:val="22"/>
        </w:rPr>
        <w:t>Look at th</w:t>
      </w:r>
      <w:r w:rsidR="00B60D57">
        <w:rPr>
          <w:szCs w:val="22"/>
        </w:rPr>
        <w:t>e overall structure of the site</w:t>
      </w:r>
      <w:r w:rsidRPr="00FB3D89">
        <w:rPr>
          <w:szCs w:val="22"/>
        </w:rPr>
        <w:t xml:space="preserve"> and access the links and files posted there for you.</w:t>
      </w:r>
      <w:r w:rsidRPr="00FB3D89">
        <w:rPr>
          <w:i/>
          <w:szCs w:val="22"/>
        </w:rPr>
        <w:t xml:space="preserve"> NOTE: You can also download the files, save them in your </w:t>
      </w:r>
      <w:r w:rsidR="005A79F5">
        <w:rPr>
          <w:i/>
          <w:szCs w:val="22"/>
        </w:rPr>
        <w:t>evidence folder</w:t>
      </w:r>
      <w:r w:rsidRPr="00FB3D89">
        <w:rPr>
          <w:i/>
          <w:szCs w:val="22"/>
        </w:rPr>
        <w:t xml:space="preserve"> (</w:t>
      </w:r>
      <w:r w:rsidR="005A79F5">
        <w:rPr>
          <w:i/>
          <w:szCs w:val="22"/>
        </w:rPr>
        <w:t>Q</w:t>
      </w:r>
      <w:r w:rsidRPr="00FB3D89">
        <w:rPr>
          <w:b/>
          <w:i/>
          <w:szCs w:val="22"/>
        </w:rPr>
        <w:t>:</w:t>
      </w:r>
      <w:r w:rsidRPr="00FB3D89">
        <w:rPr>
          <w:i/>
          <w:szCs w:val="22"/>
        </w:rPr>
        <w:t xml:space="preserve"> drive</w:t>
      </w:r>
      <w:r w:rsidR="005A79F5">
        <w:rPr>
          <w:i/>
          <w:szCs w:val="22"/>
        </w:rPr>
        <w:t xml:space="preserve"> – which his accessible from home</w:t>
      </w:r>
      <w:r w:rsidRPr="00FB3D89">
        <w:rPr>
          <w:i/>
          <w:szCs w:val="22"/>
        </w:rPr>
        <w:t>), external drive or pen drive and open them</w:t>
      </w:r>
      <w:r w:rsidRPr="00FB3D89">
        <w:rPr>
          <w:szCs w:val="22"/>
        </w:rPr>
        <w:t>.</w:t>
      </w:r>
    </w:p>
    <w:p w14:paraId="44313B2F" w14:textId="3E442A02" w:rsidR="00A82BF0" w:rsidRPr="00FB3D89" w:rsidRDefault="00A82BF0" w:rsidP="00A82BF0">
      <w:pPr>
        <w:pStyle w:val="instruction"/>
        <w:numPr>
          <w:ilvl w:val="0"/>
          <w:numId w:val="23"/>
        </w:numPr>
        <w:rPr>
          <w:szCs w:val="22"/>
        </w:rPr>
      </w:pPr>
      <w:r w:rsidRPr="00FB3D89">
        <w:rPr>
          <w:szCs w:val="22"/>
        </w:rPr>
        <w:t xml:space="preserve">Open the </w:t>
      </w:r>
      <w:r w:rsidRPr="00FB3D89">
        <w:rPr>
          <w:b/>
          <w:bCs/>
          <w:szCs w:val="22"/>
        </w:rPr>
        <w:t>Lectures and Tutorials</w:t>
      </w:r>
      <w:r w:rsidRPr="00FB3D89">
        <w:rPr>
          <w:b/>
          <w:szCs w:val="22"/>
        </w:rPr>
        <w:t xml:space="preserve"> </w:t>
      </w:r>
      <w:r w:rsidRPr="00FB3D89">
        <w:rPr>
          <w:szCs w:val="22"/>
        </w:rPr>
        <w:t>section</w:t>
      </w:r>
      <w:r w:rsidR="00B60D57">
        <w:rPr>
          <w:szCs w:val="22"/>
        </w:rPr>
        <w:t>, look at the first week</w:t>
      </w:r>
      <w:r w:rsidRPr="00FB3D89">
        <w:rPr>
          <w:szCs w:val="22"/>
        </w:rPr>
        <w:t>.</w:t>
      </w:r>
    </w:p>
    <w:p w14:paraId="4E2761CA" w14:textId="3C44888F" w:rsidR="00A82BF0" w:rsidRPr="00B60D57" w:rsidRDefault="00A82BF0" w:rsidP="00B60D57">
      <w:pPr>
        <w:numPr>
          <w:ilvl w:val="0"/>
          <w:numId w:val="23"/>
        </w:numPr>
        <w:spacing w:before="120"/>
        <w:rPr>
          <w:szCs w:val="22"/>
        </w:rPr>
      </w:pPr>
      <w:r w:rsidRPr="00FB3D89">
        <w:rPr>
          <w:szCs w:val="22"/>
        </w:rPr>
        <w:t xml:space="preserve">Look at the </w:t>
      </w:r>
      <w:r w:rsidR="00B60D57">
        <w:rPr>
          <w:szCs w:val="22"/>
        </w:rPr>
        <w:t>power point file and word documents</w:t>
      </w:r>
      <w:r w:rsidR="005A79F5">
        <w:rPr>
          <w:szCs w:val="22"/>
        </w:rPr>
        <w:t xml:space="preserve"> and videos</w:t>
      </w:r>
    </w:p>
    <w:p w14:paraId="57DF6CEE" w14:textId="77777777" w:rsidR="00A82BF0" w:rsidRDefault="00A82BF0" w:rsidP="00A82BF0">
      <w:pPr>
        <w:pStyle w:val="Tips"/>
      </w:pPr>
      <w:r>
        <w:t>If you are not sure ask your tutor!</w:t>
      </w:r>
    </w:p>
    <w:p w14:paraId="3627483F" w14:textId="3B2C43F9" w:rsidR="00E62C67" w:rsidRDefault="005966A3" w:rsidP="00E62C67">
      <w:pPr>
        <w:pStyle w:val="quest1"/>
      </w:pPr>
      <w:r>
        <w:br w:type="page"/>
      </w:r>
      <w:r w:rsidR="00C0126D">
        <w:lastRenderedPageBreak/>
        <w:t>You can sta</w:t>
      </w:r>
      <w:r>
        <w:t xml:space="preserve">rt with some </w:t>
      </w:r>
      <w:r w:rsidR="00ED7257">
        <w:t xml:space="preserve">VERY </w:t>
      </w:r>
      <w:r>
        <w:t>simple pro</w:t>
      </w:r>
      <w:r w:rsidR="00C0126D">
        <w:t>gr</w:t>
      </w:r>
      <w:r>
        <w:t xml:space="preserve">ams. </w:t>
      </w:r>
      <w:r w:rsidR="00ED5D64">
        <w:t xml:space="preserve">You will have to try and guess your way around if </w:t>
      </w:r>
      <w:r w:rsidR="00A44032">
        <w:t>you have not done any programming</w:t>
      </w:r>
      <w:r w:rsidR="00ED5D64">
        <w:t xml:space="preserve"> before, but don’t worry: we are not assuming that you understand it all already. We will look at all of this in detail very soon</w:t>
      </w:r>
      <w:r w:rsidR="009451A1">
        <w:t xml:space="preserve"> – starting from scratch</w:t>
      </w:r>
      <w:r w:rsidR="00ED5D64">
        <w:t>.</w:t>
      </w:r>
    </w:p>
    <w:p w14:paraId="1C0B6DEF" w14:textId="1F135C37" w:rsidR="005966A3" w:rsidRDefault="005966A3" w:rsidP="00E62C67">
      <w:pPr>
        <w:pStyle w:val="quest2"/>
        <w:numPr>
          <w:ilvl w:val="0"/>
          <w:numId w:val="24"/>
        </w:numPr>
      </w:pPr>
      <w:r>
        <w:t>Create a new</w:t>
      </w:r>
      <w:r w:rsidR="00F72923">
        <w:rPr>
          <w:lang w:val="en-GB"/>
        </w:rPr>
        <w:t xml:space="preserve"> empty</w:t>
      </w:r>
      <w:r>
        <w:t xml:space="preserve"> project</w:t>
      </w:r>
      <w:r w:rsidR="00B60D57">
        <w:rPr>
          <w:lang w:val="en-GB"/>
        </w:rPr>
        <w:t xml:space="preserve"> in Visual Studio</w:t>
      </w:r>
      <w:r>
        <w:t xml:space="preserve"> and open a new .</w:t>
      </w:r>
      <w:proofErr w:type="spellStart"/>
      <w:r>
        <w:t>cpp</w:t>
      </w:r>
      <w:proofErr w:type="spellEnd"/>
      <w:r>
        <w:t xml:space="preserve"> file. Type in (or copy</w:t>
      </w:r>
      <w:r w:rsidR="00E62C67">
        <w:t xml:space="preserve"> and paste)</w:t>
      </w:r>
      <w:r>
        <w:t xml:space="preserve"> the code below:</w:t>
      </w:r>
    </w:p>
    <w:p w14:paraId="7D852384" w14:textId="77777777" w:rsidR="005966A3" w:rsidRDefault="005966A3" w:rsidP="005966A3">
      <w:pPr>
        <w:pStyle w:val="C"/>
      </w:pPr>
    </w:p>
    <w:p w14:paraId="77B079E8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 xml:space="preserve">#include </w:t>
      </w:r>
      <w:r>
        <w:rPr>
          <w:color w:val="A31515"/>
          <w:lang w:eastAsia="en-GB"/>
        </w:rPr>
        <w:t>&lt;iostream&gt;</w:t>
      </w:r>
    </w:p>
    <w:p w14:paraId="4841BC55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 xml:space="preserve">#include </w:t>
      </w:r>
      <w:r>
        <w:rPr>
          <w:color w:val="A31515"/>
          <w:lang w:eastAsia="en-GB"/>
        </w:rPr>
        <w:t>&lt;string&gt;</w:t>
      </w:r>
    </w:p>
    <w:p w14:paraId="1CE2D6E2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>using namespace std;</w:t>
      </w:r>
    </w:p>
    <w:p w14:paraId="455A52F3" w14:textId="77777777" w:rsidR="00ED7257" w:rsidRDefault="00ED7257" w:rsidP="00ED7257">
      <w:pPr>
        <w:pStyle w:val="C"/>
        <w:rPr>
          <w:lang w:eastAsia="en-GB"/>
        </w:rPr>
      </w:pPr>
    </w:p>
    <w:p w14:paraId="352D0C9E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>int main()</w:t>
      </w:r>
    </w:p>
    <w:p w14:paraId="1C49E929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>{</w:t>
      </w:r>
    </w:p>
    <w:p w14:paraId="5A82829D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</w:t>
      </w:r>
      <w:r>
        <w:rPr>
          <w:color w:val="A31515"/>
          <w:lang w:eastAsia="en-GB"/>
        </w:rPr>
        <w:t>"Please enter your name: "</w:t>
      </w:r>
      <w:r>
        <w:rPr>
          <w:lang w:eastAsia="en-GB"/>
        </w:rPr>
        <w:t>;</w:t>
      </w:r>
    </w:p>
    <w:p w14:paraId="5BD9AE21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  <w:t>string name;</w:t>
      </w:r>
    </w:p>
    <w:p w14:paraId="48FA13CF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</w:r>
      <w:proofErr w:type="spellStart"/>
      <w:r>
        <w:rPr>
          <w:lang w:eastAsia="en-GB"/>
        </w:rPr>
        <w:t>cin</w:t>
      </w:r>
      <w:proofErr w:type="spellEnd"/>
      <w:r>
        <w:rPr>
          <w:lang w:eastAsia="en-GB"/>
        </w:rPr>
        <w:t xml:space="preserve"> &gt;&gt; name;</w:t>
      </w:r>
    </w:p>
    <w:p w14:paraId="3CD6D4A6" w14:textId="77777777" w:rsidR="00ED7257" w:rsidRDefault="00ED7257" w:rsidP="00ED7257">
      <w:pPr>
        <w:pStyle w:val="C"/>
        <w:rPr>
          <w:lang w:eastAsia="en-GB"/>
        </w:rPr>
      </w:pPr>
    </w:p>
    <w:p w14:paraId="18A8C617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  <w:t>string answer;</w:t>
      </w:r>
    </w:p>
    <w:p w14:paraId="1DC41568" w14:textId="4CE57CA2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</w:t>
      </w:r>
      <w:r>
        <w:rPr>
          <w:color w:val="A31515"/>
          <w:lang w:eastAsia="en-GB"/>
        </w:rPr>
        <w:t>"\n"</w:t>
      </w:r>
      <w:r>
        <w:rPr>
          <w:lang w:eastAsia="en-GB"/>
        </w:rPr>
        <w:t xml:space="preserve"> &lt;&lt; name &lt;&lt; </w:t>
      </w:r>
      <w:r>
        <w:rPr>
          <w:color w:val="A31515"/>
          <w:lang w:eastAsia="en-GB"/>
        </w:rPr>
        <w:t>", are you ready to do some time</w:t>
      </w:r>
      <w:r w:rsidR="00B60D57">
        <w:rPr>
          <w:color w:val="A31515"/>
          <w:lang w:eastAsia="en-GB"/>
        </w:rPr>
        <w:t xml:space="preserve">s </w:t>
      </w:r>
      <w:r>
        <w:rPr>
          <w:color w:val="A31515"/>
          <w:lang w:eastAsia="en-GB"/>
        </w:rPr>
        <w:t>table</w:t>
      </w:r>
      <w:r w:rsidR="00B60D57">
        <w:rPr>
          <w:color w:val="A31515"/>
          <w:lang w:eastAsia="en-GB"/>
        </w:rPr>
        <w:t>s</w:t>
      </w:r>
      <w:r>
        <w:rPr>
          <w:color w:val="A31515"/>
          <w:lang w:eastAsia="en-GB"/>
        </w:rPr>
        <w:t>? \n"</w:t>
      </w:r>
      <w:r>
        <w:rPr>
          <w:lang w:eastAsia="en-GB"/>
        </w:rPr>
        <w:t>;</w:t>
      </w:r>
    </w:p>
    <w:p w14:paraId="06760157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</w:r>
      <w:proofErr w:type="spellStart"/>
      <w:r>
        <w:rPr>
          <w:lang w:eastAsia="en-GB"/>
        </w:rPr>
        <w:t>cin</w:t>
      </w:r>
      <w:proofErr w:type="spellEnd"/>
      <w:r>
        <w:rPr>
          <w:lang w:eastAsia="en-GB"/>
        </w:rPr>
        <w:t xml:space="preserve"> &gt;&gt; answer;</w:t>
      </w:r>
    </w:p>
    <w:p w14:paraId="781E0FD0" w14:textId="77777777" w:rsidR="00ED7257" w:rsidRDefault="00ED7257" w:rsidP="00ED7257">
      <w:pPr>
        <w:pStyle w:val="C"/>
        <w:rPr>
          <w:lang w:eastAsia="en-GB"/>
        </w:rPr>
      </w:pPr>
    </w:p>
    <w:p w14:paraId="34519B05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  <w:t xml:space="preserve">if (answer == </w:t>
      </w:r>
      <w:r>
        <w:rPr>
          <w:color w:val="A31515"/>
          <w:lang w:eastAsia="en-GB"/>
        </w:rPr>
        <w:t>"yes"</w:t>
      </w:r>
      <w:r>
        <w:rPr>
          <w:lang w:eastAsia="en-GB"/>
        </w:rPr>
        <w:t>)</w:t>
      </w:r>
    </w:p>
    <w:p w14:paraId="39B4DD6B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  <w:t>{</w:t>
      </w:r>
      <w:r>
        <w:rPr>
          <w:lang w:eastAsia="en-GB"/>
        </w:rPr>
        <w:tab/>
      </w:r>
      <w:r>
        <w:rPr>
          <w:color w:val="008000"/>
          <w:lang w:eastAsia="en-GB"/>
        </w:rPr>
        <w:t>//A</w:t>
      </w:r>
    </w:p>
    <w:p w14:paraId="6A9F1A1A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</w:t>
      </w:r>
      <w:r>
        <w:rPr>
          <w:color w:val="A31515"/>
          <w:lang w:eastAsia="en-GB"/>
        </w:rPr>
        <w:t>"There we go....\n"</w:t>
      </w:r>
      <w:r>
        <w:rPr>
          <w:lang w:eastAsia="en-GB"/>
        </w:rPr>
        <w:t>;</w:t>
      </w:r>
    </w:p>
    <w:p w14:paraId="74B9352D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</w:t>
      </w:r>
      <w:r>
        <w:rPr>
          <w:color w:val="A31515"/>
          <w:lang w:eastAsia="en-GB"/>
        </w:rPr>
        <w:t>"TIMETABLE CALCULATIONS TO BE IMPLEMENTED SOON...\n"</w:t>
      </w:r>
      <w:r>
        <w:rPr>
          <w:lang w:eastAsia="en-GB"/>
        </w:rPr>
        <w:t>;</w:t>
      </w:r>
    </w:p>
    <w:p w14:paraId="003A0878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  <w:t>}</w:t>
      </w:r>
      <w:r>
        <w:rPr>
          <w:lang w:eastAsia="en-GB"/>
        </w:rPr>
        <w:tab/>
      </w:r>
      <w:r>
        <w:rPr>
          <w:color w:val="008000"/>
          <w:lang w:eastAsia="en-GB"/>
        </w:rPr>
        <w:t>//</w:t>
      </w:r>
      <w:r w:rsidR="004E6ADA">
        <w:rPr>
          <w:color w:val="008000"/>
          <w:lang w:eastAsia="en-GB"/>
        </w:rPr>
        <w:t>B</w:t>
      </w:r>
    </w:p>
    <w:p w14:paraId="4D63A6A7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  <w:t xml:space="preserve">else </w:t>
      </w:r>
    </w:p>
    <w:p w14:paraId="02FD4451" w14:textId="77777777" w:rsidR="00A44032" w:rsidRDefault="00A44032" w:rsidP="00ED7257">
      <w:pPr>
        <w:pStyle w:val="C"/>
        <w:rPr>
          <w:lang w:eastAsia="en-GB"/>
        </w:rPr>
      </w:pPr>
      <w:r>
        <w:rPr>
          <w:lang w:eastAsia="en-GB"/>
        </w:rPr>
        <w:tab/>
        <w:t>{</w:t>
      </w:r>
    </w:p>
    <w:p w14:paraId="49328BA7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</w:t>
      </w:r>
      <w:r>
        <w:rPr>
          <w:color w:val="A31515"/>
          <w:lang w:eastAsia="en-GB"/>
        </w:rPr>
        <w:t>"Maybe some other time...\n"</w:t>
      </w:r>
      <w:r>
        <w:rPr>
          <w:lang w:eastAsia="en-GB"/>
        </w:rPr>
        <w:t>;</w:t>
      </w:r>
    </w:p>
    <w:p w14:paraId="3324504D" w14:textId="77777777" w:rsidR="00A44032" w:rsidRDefault="00A44032" w:rsidP="00ED7257">
      <w:pPr>
        <w:pStyle w:val="C"/>
        <w:rPr>
          <w:lang w:eastAsia="en-GB"/>
        </w:rPr>
      </w:pPr>
      <w:r>
        <w:rPr>
          <w:lang w:eastAsia="en-GB"/>
        </w:rPr>
        <w:tab/>
        <w:t>}</w:t>
      </w:r>
    </w:p>
    <w:p w14:paraId="13296128" w14:textId="77777777" w:rsidR="00ED7257" w:rsidRDefault="00ED7257" w:rsidP="00ED7257">
      <w:pPr>
        <w:pStyle w:val="C"/>
        <w:rPr>
          <w:lang w:eastAsia="en-GB"/>
        </w:rPr>
      </w:pPr>
    </w:p>
    <w:p w14:paraId="35810470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</w:t>
      </w:r>
      <w:r>
        <w:rPr>
          <w:color w:val="A31515"/>
          <w:lang w:eastAsia="en-GB"/>
        </w:rPr>
        <w:t>"\n\n"</w:t>
      </w:r>
      <w:r>
        <w:rPr>
          <w:lang w:eastAsia="en-GB"/>
        </w:rPr>
        <w:t>;</w:t>
      </w:r>
    </w:p>
    <w:p w14:paraId="31940C6A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  <w:t>system(</w:t>
      </w:r>
      <w:r>
        <w:rPr>
          <w:color w:val="A31515"/>
          <w:lang w:eastAsia="en-GB"/>
        </w:rPr>
        <w:t>"pause"</w:t>
      </w:r>
      <w:r>
        <w:rPr>
          <w:lang w:eastAsia="en-GB"/>
        </w:rPr>
        <w:t>);</w:t>
      </w:r>
    </w:p>
    <w:p w14:paraId="17ACFC2D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  <w:t>return 0;</w:t>
      </w:r>
    </w:p>
    <w:p w14:paraId="625310A1" w14:textId="77777777" w:rsidR="00E62C67" w:rsidRDefault="00ED7257" w:rsidP="009451A1">
      <w:pPr>
        <w:pStyle w:val="C"/>
        <w:rPr>
          <w:lang w:eastAsia="en-GB"/>
        </w:rPr>
      </w:pPr>
      <w:r>
        <w:rPr>
          <w:lang w:eastAsia="en-GB"/>
        </w:rPr>
        <w:t>}</w:t>
      </w:r>
    </w:p>
    <w:p w14:paraId="27B1D8DD" w14:textId="77777777" w:rsidR="00E62C67" w:rsidRPr="00E62C67" w:rsidRDefault="00E62C67" w:rsidP="00E62C67">
      <w:pPr>
        <w:pStyle w:val="quest2"/>
        <w:rPr>
          <w:lang w:eastAsia="en-GB"/>
        </w:rPr>
      </w:pPr>
      <w:r>
        <w:rPr>
          <w:lang w:val="en-GB" w:eastAsia="en-GB"/>
        </w:rPr>
        <w:t xml:space="preserve">Run this program, trying different answers. </w:t>
      </w:r>
    </w:p>
    <w:p w14:paraId="6CD97119" w14:textId="77777777" w:rsidR="00ED7257" w:rsidRDefault="00ED7257" w:rsidP="00E62C67">
      <w:pPr>
        <w:pStyle w:val="instruction"/>
        <w:rPr>
          <w:lang w:eastAsia="en-GB"/>
        </w:rPr>
      </w:pPr>
      <w:r>
        <w:rPr>
          <w:lang w:eastAsia="en-GB"/>
        </w:rPr>
        <w:t xml:space="preserve">Test it with name </w:t>
      </w:r>
      <w:r w:rsidRPr="00ED7257">
        <w:rPr>
          <w:i/>
          <w:lang w:eastAsia="en-GB"/>
        </w:rPr>
        <w:t>Tom</w:t>
      </w:r>
      <w:r>
        <w:rPr>
          <w:lang w:eastAsia="en-GB"/>
        </w:rPr>
        <w:t xml:space="preserve"> and answer </w:t>
      </w:r>
      <w:r w:rsidRPr="00ED7257">
        <w:rPr>
          <w:i/>
          <w:lang w:eastAsia="en-GB"/>
        </w:rPr>
        <w:t>yes</w:t>
      </w:r>
      <w:r>
        <w:rPr>
          <w:lang w:eastAsia="en-GB"/>
        </w:rPr>
        <w:t xml:space="preserve">. Then with answer </w:t>
      </w:r>
      <w:r w:rsidRPr="00ED7257">
        <w:rPr>
          <w:i/>
          <w:lang w:eastAsia="en-GB"/>
        </w:rPr>
        <w:t>Y</w:t>
      </w:r>
      <w:r>
        <w:rPr>
          <w:lang w:eastAsia="en-GB"/>
        </w:rPr>
        <w:t xml:space="preserve"> or </w:t>
      </w:r>
      <w:r w:rsidRPr="00ED7257">
        <w:rPr>
          <w:i/>
          <w:lang w:eastAsia="en-GB"/>
        </w:rPr>
        <w:t>N</w:t>
      </w:r>
      <w:r>
        <w:rPr>
          <w:lang w:eastAsia="en-GB"/>
        </w:rPr>
        <w:t>. Does it behave as you would expect?</w:t>
      </w:r>
    </w:p>
    <w:p w14:paraId="6CD4AB9D" w14:textId="77777777" w:rsidR="00E62C67" w:rsidRDefault="00E62C67" w:rsidP="00E62C67">
      <w:pPr>
        <w:pStyle w:val="instruction"/>
        <w:rPr>
          <w:lang w:eastAsia="en-GB"/>
        </w:rPr>
      </w:pPr>
      <w:r>
        <w:rPr>
          <w:lang w:eastAsia="en-GB"/>
        </w:rPr>
        <w:t xml:space="preserve">What happens when you type in two words like </w:t>
      </w:r>
      <w:r w:rsidR="00ED7257">
        <w:rPr>
          <w:i/>
          <w:lang w:eastAsia="en-GB"/>
        </w:rPr>
        <w:t>J</w:t>
      </w:r>
      <w:r w:rsidRPr="00ED7257">
        <w:rPr>
          <w:i/>
          <w:lang w:eastAsia="en-GB"/>
        </w:rPr>
        <w:t>ohn Smith</w:t>
      </w:r>
      <w:r>
        <w:rPr>
          <w:lang w:eastAsia="en-GB"/>
        </w:rPr>
        <w:t xml:space="preserve"> for the name?</w:t>
      </w:r>
      <w:r w:rsidR="00ED7257">
        <w:rPr>
          <w:lang w:eastAsia="en-GB"/>
        </w:rPr>
        <w:t xml:space="preserve"> Why?</w:t>
      </w:r>
    </w:p>
    <w:p w14:paraId="35C896A7" w14:textId="77777777" w:rsidR="00ED7257" w:rsidRDefault="00ED7257" w:rsidP="00ED7257">
      <w:pPr>
        <w:pStyle w:val="instruction"/>
        <w:rPr>
          <w:lang w:eastAsia="en-GB"/>
        </w:rPr>
      </w:pPr>
      <w:r>
        <w:rPr>
          <w:lang w:eastAsia="en-GB"/>
        </w:rPr>
        <w:t xml:space="preserve">What happens if you remove the brackets on lines </w:t>
      </w:r>
      <w:r w:rsidR="00A44032" w:rsidRPr="00A44032">
        <w:rPr>
          <w:b/>
          <w:lang w:eastAsia="en-GB"/>
        </w:rPr>
        <w:t>A</w:t>
      </w:r>
      <w:r>
        <w:rPr>
          <w:lang w:eastAsia="en-GB"/>
        </w:rPr>
        <w:t xml:space="preserve"> and </w:t>
      </w:r>
      <w:r w:rsidR="00A44032" w:rsidRPr="00A44032">
        <w:rPr>
          <w:b/>
          <w:lang w:eastAsia="en-GB"/>
        </w:rPr>
        <w:t>B</w:t>
      </w:r>
      <w:r>
        <w:rPr>
          <w:lang w:eastAsia="en-GB"/>
        </w:rPr>
        <w:t>?</w:t>
      </w:r>
    </w:p>
    <w:p w14:paraId="5269F261" w14:textId="77777777" w:rsidR="00ED7257" w:rsidRPr="00E62C67" w:rsidRDefault="00ED7257" w:rsidP="00ED7257">
      <w:pPr>
        <w:pStyle w:val="quest2"/>
        <w:rPr>
          <w:lang w:eastAsia="en-GB"/>
        </w:rPr>
      </w:pPr>
      <w:r>
        <w:rPr>
          <w:lang w:val="en-GB" w:eastAsia="en-GB"/>
        </w:rPr>
        <w:t>Modify the program so that the condition for the if statement is a bit more complicated:</w:t>
      </w:r>
      <w:r>
        <w:rPr>
          <w:lang w:eastAsia="en-GB"/>
        </w:rPr>
        <w:t xml:space="preserve">. </w:t>
      </w:r>
    </w:p>
    <w:p w14:paraId="458462A8" w14:textId="77777777" w:rsidR="00ED7257" w:rsidRDefault="00ED7257" w:rsidP="00ED7257">
      <w:pPr>
        <w:pStyle w:val="C"/>
        <w:rPr>
          <w:lang w:eastAsia="en-GB"/>
        </w:rPr>
      </w:pPr>
    </w:p>
    <w:p w14:paraId="02C9A4B2" w14:textId="77777777" w:rsidR="00ED7257" w:rsidRDefault="00ED7257" w:rsidP="00ED7257">
      <w:pPr>
        <w:pStyle w:val="C"/>
        <w:rPr>
          <w:lang w:eastAsia="en-GB"/>
        </w:rPr>
      </w:pPr>
      <w:r>
        <w:rPr>
          <w:lang w:eastAsia="en-GB"/>
        </w:rPr>
        <w:tab/>
        <w:t xml:space="preserve">if ((answer == </w:t>
      </w:r>
      <w:r>
        <w:rPr>
          <w:color w:val="A31515"/>
          <w:lang w:eastAsia="en-GB"/>
        </w:rPr>
        <w:t>"yes"</w:t>
      </w:r>
      <w:r>
        <w:rPr>
          <w:lang w:eastAsia="en-GB"/>
        </w:rPr>
        <w:t xml:space="preserve">) || (answer == </w:t>
      </w:r>
      <w:r>
        <w:rPr>
          <w:color w:val="A31515"/>
          <w:lang w:eastAsia="en-GB"/>
        </w:rPr>
        <w:t>"y"</w:t>
      </w:r>
      <w:r>
        <w:rPr>
          <w:lang w:eastAsia="en-GB"/>
        </w:rPr>
        <w:t>))</w:t>
      </w:r>
    </w:p>
    <w:p w14:paraId="0CBFF617" w14:textId="77777777" w:rsidR="00ED7257" w:rsidRDefault="00ED7257" w:rsidP="00ED7257">
      <w:pPr>
        <w:pStyle w:val="instruction"/>
        <w:rPr>
          <w:lang w:eastAsia="en-GB"/>
        </w:rPr>
      </w:pPr>
      <w:r>
        <w:rPr>
          <w:lang w:eastAsia="en-GB"/>
        </w:rPr>
        <w:t>What has changed?</w:t>
      </w:r>
      <w:r w:rsidR="004E6ADA">
        <w:rPr>
          <w:lang w:eastAsia="en-GB"/>
        </w:rPr>
        <w:t xml:space="preserve"> What do you think the ‘||’ symbol mean?</w:t>
      </w:r>
    </w:p>
    <w:p w14:paraId="3B509764" w14:textId="77777777" w:rsidR="00E62C67" w:rsidRDefault="00A44032" w:rsidP="00BE7ED5">
      <w:pPr>
        <w:pStyle w:val="quest2"/>
        <w:rPr>
          <w:lang w:eastAsia="en-GB"/>
        </w:rPr>
      </w:pPr>
      <w:r>
        <w:rPr>
          <w:lang w:eastAsia="en-GB"/>
        </w:rPr>
        <w:br w:type="page"/>
      </w:r>
      <w:r w:rsidR="004E6ADA">
        <w:rPr>
          <w:lang w:eastAsia="en-GB"/>
        </w:rPr>
        <w:lastRenderedPageBreak/>
        <w:t>Replace the section between lines A and B with the following code:</w:t>
      </w:r>
    </w:p>
    <w:p w14:paraId="1DCCA94B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  <w:t>{</w:t>
      </w:r>
      <w:r>
        <w:rPr>
          <w:lang w:eastAsia="en-GB"/>
        </w:rPr>
        <w:tab/>
      </w:r>
      <w:r>
        <w:rPr>
          <w:color w:val="008000"/>
          <w:lang w:eastAsia="en-GB"/>
        </w:rPr>
        <w:t>//A</w:t>
      </w:r>
    </w:p>
    <w:p w14:paraId="4F8761DC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"There we go....\n";</w:t>
      </w:r>
    </w:p>
    <w:p w14:paraId="17C216EE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"TIMETABLE CALCULATIONS\n";</w:t>
      </w:r>
    </w:p>
    <w:p w14:paraId="0BF6726B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color w:val="0000FF"/>
          <w:lang w:eastAsia="en-GB"/>
        </w:rPr>
        <w:t>int</w:t>
      </w:r>
      <w:r>
        <w:rPr>
          <w:lang w:eastAsia="en-GB"/>
        </w:rPr>
        <w:t xml:space="preserve"> n1</w:t>
      </w:r>
      <w:r w:rsidR="002A4FD4">
        <w:rPr>
          <w:lang w:eastAsia="en-GB"/>
        </w:rPr>
        <w:t>(</w:t>
      </w:r>
      <w:r>
        <w:rPr>
          <w:lang w:eastAsia="en-GB"/>
        </w:rPr>
        <w:t xml:space="preserve">5); </w:t>
      </w:r>
    </w:p>
    <w:p w14:paraId="08903111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color w:val="0000FF"/>
          <w:lang w:eastAsia="en-GB"/>
        </w:rPr>
        <w:t>int</w:t>
      </w:r>
      <w:r>
        <w:rPr>
          <w:lang w:eastAsia="en-GB"/>
        </w:rPr>
        <w:t xml:space="preserve"> n2</w:t>
      </w:r>
      <w:r w:rsidR="002A4FD4">
        <w:rPr>
          <w:lang w:eastAsia="en-GB"/>
        </w:rPr>
        <w:t>(</w:t>
      </w:r>
      <w:r>
        <w:rPr>
          <w:lang w:eastAsia="en-GB"/>
        </w:rPr>
        <w:t>6);</w:t>
      </w:r>
    </w:p>
    <w:p w14:paraId="1EB70383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</w:t>
      </w:r>
      <w:r>
        <w:rPr>
          <w:color w:val="A31515"/>
          <w:lang w:eastAsia="en-GB"/>
        </w:rPr>
        <w:t>"\</w:t>
      </w:r>
      <w:proofErr w:type="spellStart"/>
      <w:r>
        <w:rPr>
          <w:color w:val="A31515"/>
          <w:lang w:eastAsia="en-GB"/>
        </w:rPr>
        <w:t>nWhat</w:t>
      </w:r>
      <w:proofErr w:type="spellEnd"/>
      <w:r>
        <w:rPr>
          <w:color w:val="A31515"/>
          <w:lang w:eastAsia="en-GB"/>
        </w:rPr>
        <w:t xml:space="preserve"> is "</w:t>
      </w:r>
      <w:r>
        <w:rPr>
          <w:lang w:eastAsia="en-GB"/>
        </w:rPr>
        <w:t xml:space="preserve"> &lt;&lt; n1 &lt;&lt; </w:t>
      </w:r>
      <w:r>
        <w:rPr>
          <w:color w:val="A31515"/>
          <w:lang w:eastAsia="en-GB"/>
        </w:rPr>
        <w:t>" * "</w:t>
      </w:r>
      <w:r>
        <w:rPr>
          <w:lang w:eastAsia="en-GB"/>
        </w:rPr>
        <w:t xml:space="preserve"> &lt;&lt; n2 &lt;&lt; </w:t>
      </w:r>
      <w:r>
        <w:rPr>
          <w:color w:val="A31515"/>
          <w:lang w:eastAsia="en-GB"/>
        </w:rPr>
        <w:t>"? "</w:t>
      </w:r>
      <w:r>
        <w:rPr>
          <w:lang w:eastAsia="en-GB"/>
        </w:rPr>
        <w:t>;</w:t>
      </w:r>
    </w:p>
    <w:p w14:paraId="6E0E841D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color w:val="0000FF"/>
          <w:lang w:eastAsia="en-GB"/>
        </w:rPr>
        <w:t>int</w:t>
      </w:r>
      <w:r>
        <w:rPr>
          <w:lang w:eastAsia="en-GB"/>
        </w:rPr>
        <w:t xml:space="preserve"> product;</w:t>
      </w:r>
    </w:p>
    <w:p w14:paraId="3DEF5056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cin</w:t>
      </w:r>
      <w:proofErr w:type="spellEnd"/>
      <w:r>
        <w:rPr>
          <w:lang w:eastAsia="en-GB"/>
        </w:rPr>
        <w:t xml:space="preserve"> &gt;&gt; product;</w:t>
      </w:r>
    </w:p>
    <w:p w14:paraId="20E9BA34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color w:val="0000FF"/>
          <w:lang w:eastAsia="en-GB"/>
        </w:rPr>
        <w:t>while</w:t>
      </w:r>
      <w:r>
        <w:rPr>
          <w:lang w:eastAsia="en-GB"/>
        </w:rPr>
        <w:t xml:space="preserve"> (product != (n1</w:t>
      </w:r>
      <w:r w:rsidR="00ED5D64">
        <w:rPr>
          <w:lang w:eastAsia="en-GB"/>
        </w:rPr>
        <w:t xml:space="preserve"> </w:t>
      </w:r>
      <w:r>
        <w:rPr>
          <w:lang w:eastAsia="en-GB"/>
        </w:rPr>
        <w:t>*</w:t>
      </w:r>
      <w:r w:rsidR="00ED5D64">
        <w:rPr>
          <w:lang w:eastAsia="en-GB"/>
        </w:rPr>
        <w:t xml:space="preserve"> </w:t>
      </w:r>
      <w:r>
        <w:rPr>
          <w:lang w:eastAsia="en-GB"/>
        </w:rPr>
        <w:t>n2))</w:t>
      </w:r>
    </w:p>
    <w:p w14:paraId="419910E4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{</w:t>
      </w:r>
    </w:p>
    <w:p w14:paraId="2829D6EB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"\</w:t>
      </w:r>
      <w:proofErr w:type="spellStart"/>
      <w:r>
        <w:rPr>
          <w:lang w:eastAsia="en-GB"/>
        </w:rPr>
        <w:t>nError</w:t>
      </w:r>
      <w:proofErr w:type="spellEnd"/>
      <w:r>
        <w:rPr>
          <w:lang w:eastAsia="en-GB"/>
        </w:rPr>
        <w:t>: Try again! \n";</w:t>
      </w:r>
    </w:p>
    <w:p w14:paraId="6826B1E9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</w:t>
      </w:r>
      <w:r>
        <w:rPr>
          <w:color w:val="A31515"/>
          <w:lang w:eastAsia="en-GB"/>
        </w:rPr>
        <w:t>"\</w:t>
      </w:r>
      <w:proofErr w:type="spellStart"/>
      <w:r>
        <w:rPr>
          <w:color w:val="A31515"/>
          <w:lang w:eastAsia="en-GB"/>
        </w:rPr>
        <w:t>nWhat</w:t>
      </w:r>
      <w:proofErr w:type="spellEnd"/>
      <w:r>
        <w:rPr>
          <w:color w:val="A31515"/>
          <w:lang w:eastAsia="en-GB"/>
        </w:rPr>
        <w:t xml:space="preserve"> is "</w:t>
      </w:r>
      <w:r>
        <w:rPr>
          <w:lang w:eastAsia="en-GB"/>
        </w:rPr>
        <w:t xml:space="preserve"> &lt;&lt; n1 &lt;&lt; </w:t>
      </w:r>
      <w:r>
        <w:rPr>
          <w:color w:val="A31515"/>
          <w:lang w:eastAsia="en-GB"/>
        </w:rPr>
        <w:t>" * "</w:t>
      </w:r>
      <w:r>
        <w:rPr>
          <w:lang w:eastAsia="en-GB"/>
        </w:rPr>
        <w:t xml:space="preserve"> &lt;&lt; n2 &lt;&lt; </w:t>
      </w:r>
      <w:r>
        <w:rPr>
          <w:color w:val="A31515"/>
          <w:lang w:eastAsia="en-GB"/>
        </w:rPr>
        <w:t>"? "</w:t>
      </w:r>
      <w:r>
        <w:rPr>
          <w:lang w:eastAsia="en-GB"/>
        </w:rPr>
        <w:t>;</w:t>
      </w:r>
    </w:p>
    <w:p w14:paraId="2F842EDB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cin</w:t>
      </w:r>
      <w:proofErr w:type="spellEnd"/>
      <w:r>
        <w:rPr>
          <w:lang w:eastAsia="en-GB"/>
        </w:rPr>
        <w:t xml:space="preserve"> &gt;&gt; product;</w:t>
      </w:r>
    </w:p>
    <w:p w14:paraId="7D066105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>}</w:t>
      </w:r>
    </w:p>
    <w:p w14:paraId="78C4F85F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cout</w:t>
      </w:r>
      <w:proofErr w:type="spellEnd"/>
      <w:r>
        <w:rPr>
          <w:lang w:eastAsia="en-GB"/>
        </w:rPr>
        <w:t xml:space="preserve"> &lt;&lt; </w:t>
      </w:r>
      <w:r w:rsidR="00ED5D64">
        <w:rPr>
          <w:lang w:eastAsia="en-GB"/>
        </w:rPr>
        <w:t>"</w:t>
      </w:r>
      <w:r>
        <w:rPr>
          <w:lang w:eastAsia="en-GB"/>
        </w:rPr>
        <w:t>Correct! \n";</w:t>
      </w:r>
    </w:p>
    <w:p w14:paraId="37794295" w14:textId="77777777" w:rsidR="00BE7ED5" w:rsidRDefault="00BE7ED5" w:rsidP="00BE7ED5">
      <w:pPr>
        <w:pStyle w:val="C"/>
        <w:rPr>
          <w:lang w:eastAsia="en-GB"/>
        </w:rPr>
      </w:pPr>
      <w:r>
        <w:rPr>
          <w:lang w:eastAsia="en-GB"/>
        </w:rPr>
        <w:tab/>
        <w:t>}</w:t>
      </w:r>
      <w:r>
        <w:rPr>
          <w:lang w:eastAsia="en-GB"/>
        </w:rPr>
        <w:tab/>
      </w:r>
      <w:r w:rsidRPr="00BE7ED5">
        <w:rPr>
          <w:color w:val="008000"/>
          <w:lang w:eastAsia="en-GB"/>
        </w:rPr>
        <w:t>//B</w:t>
      </w:r>
    </w:p>
    <w:p w14:paraId="41FC2186" w14:textId="77777777" w:rsidR="00BE7ED5" w:rsidRPr="00BE7ED5" w:rsidRDefault="00BE7ED5" w:rsidP="00BE7ED5">
      <w:pPr>
        <w:pStyle w:val="quest2"/>
        <w:rPr>
          <w:lang w:eastAsia="en-GB"/>
        </w:rPr>
      </w:pPr>
      <w:r>
        <w:rPr>
          <w:lang w:val="en-GB" w:eastAsia="en-GB"/>
        </w:rPr>
        <w:t>Modify the program as follows:</w:t>
      </w:r>
    </w:p>
    <w:p w14:paraId="009EF1E4" w14:textId="77777777" w:rsidR="00BE7ED5" w:rsidRPr="00BE7ED5" w:rsidRDefault="00BE7ED5" w:rsidP="00BE7ED5">
      <w:pPr>
        <w:pStyle w:val="instruction"/>
        <w:rPr>
          <w:lang w:eastAsia="en-GB"/>
        </w:rPr>
      </w:pPr>
      <w:r>
        <w:rPr>
          <w:lang w:eastAsia="en-GB"/>
        </w:rPr>
        <w:t xml:space="preserve">Add the following line at the top of your program to include the </w:t>
      </w:r>
      <w:r w:rsidRPr="00ED5D64">
        <w:rPr>
          <w:b/>
          <w:lang w:eastAsia="en-GB"/>
        </w:rPr>
        <w:t>time</w:t>
      </w:r>
      <w:r>
        <w:rPr>
          <w:lang w:eastAsia="en-GB"/>
        </w:rPr>
        <w:t xml:space="preserve"> library used to create random values:</w:t>
      </w:r>
    </w:p>
    <w:p w14:paraId="6CB273FE" w14:textId="77777777" w:rsidR="00BE7ED5" w:rsidRDefault="00BE7ED5" w:rsidP="00BE7ED5">
      <w:pPr>
        <w:pStyle w:val="C"/>
        <w:rPr>
          <w:color w:val="A31515"/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 xml:space="preserve">#include </w:t>
      </w:r>
      <w:r>
        <w:rPr>
          <w:color w:val="A31515"/>
          <w:lang w:eastAsia="en-GB"/>
        </w:rPr>
        <w:t>&lt;</w:t>
      </w:r>
      <w:proofErr w:type="spellStart"/>
      <w:r>
        <w:rPr>
          <w:color w:val="A31515"/>
          <w:lang w:eastAsia="en-GB"/>
        </w:rPr>
        <w:t>ctime</w:t>
      </w:r>
      <w:proofErr w:type="spellEnd"/>
      <w:r>
        <w:rPr>
          <w:color w:val="A31515"/>
          <w:lang w:eastAsia="en-GB"/>
        </w:rPr>
        <w:t>&gt;</w:t>
      </w:r>
    </w:p>
    <w:p w14:paraId="1518D203" w14:textId="77777777" w:rsidR="00BE7ED5" w:rsidRDefault="00BE7ED5" w:rsidP="00BE7ED5">
      <w:pPr>
        <w:pStyle w:val="instruction"/>
        <w:rPr>
          <w:lang w:eastAsia="en-GB"/>
        </w:rPr>
      </w:pPr>
      <w:r>
        <w:rPr>
          <w:lang w:eastAsia="en-GB"/>
        </w:rPr>
        <w:t>Add the following line of code just after line A.</w:t>
      </w:r>
    </w:p>
    <w:p w14:paraId="743D69F8" w14:textId="38F13548" w:rsidR="00BE7ED5" w:rsidRPr="00BE7ED5" w:rsidRDefault="00BE7ED5" w:rsidP="00BE7ED5">
      <w:pPr>
        <w:pStyle w:val="C"/>
        <w:rPr>
          <w:szCs w:val="19"/>
        </w:rPr>
      </w:pPr>
      <w:r>
        <w:rPr>
          <w:lang w:eastAsia="en-GB"/>
        </w:rPr>
        <w:tab/>
      </w:r>
      <w:r>
        <w:rPr>
          <w:lang w:eastAsia="en-GB"/>
        </w:rPr>
        <w:tab/>
      </w:r>
      <w:proofErr w:type="spellStart"/>
      <w:r>
        <w:rPr>
          <w:lang w:eastAsia="en-GB"/>
        </w:rPr>
        <w:t>srand</w:t>
      </w:r>
      <w:proofErr w:type="spellEnd"/>
      <w:r w:rsidR="002A4FD4">
        <w:rPr>
          <w:lang w:eastAsia="en-GB"/>
        </w:rPr>
        <w:t>(</w:t>
      </w:r>
      <w:r>
        <w:rPr>
          <w:lang w:eastAsia="en-GB"/>
        </w:rPr>
        <w:t>time(0));</w:t>
      </w:r>
    </w:p>
    <w:p w14:paraId="731747BA" w14:textId="77777777" w:rsidR="00BE7ED5" w:rsidRDefault="00BE7ED5" w:rsidP="00BE7ED5">
      <w:pPr>
        <w:pStyle w:val="instruction"/>
        <w:rPr>
          <w:lang w:eastAsia="en-GB"/>
        </w:rPr>
      </w:pPr>
      <w:r>
        <w:rPr>
          <w:lang w:eastAsia="en-GB"/>
        </w:rPr>
        <w:t xml:space="preserve">Change the declaration of the variable n1 and n2 so that they contain different random values (between 0 and </w:t>
      </w:r>
      <w:r w:rsidR="00ED5D64">
        <w:rPr>
          <w:lang w:eastAsia="en-GB"/>
        </w:rPr>
        <w:t>9</w:t>
      </w:r>
      <w:r>
        <w:rPr>
          <w:lang w:eastAsia="en-GB"/>
        </w:rPr>
        <w:t xml:space="preserve"> each time the program runs.</w:t>
      </w:r>
    </w:p>
    <w:p w14:paraId="5F27957E" w14:textId="77777777" w:rsidR="00ED5D64" w:rsidRDefault="00BE7ED5" w:rsidP="00ED5D64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 w:rsidR="00ED5D64">
        <w:rPr>
          <w:lang w:eastAsia="en-GB"/>
        </w:rPr>
        <w:t>int n1</w:t>
      </w:r>
      <w:r w:rsidR="002A4FD4">
        <w:rPr>
          <w:lang w:eastAsia="en-GB"/>
        </w:rPr>
        <w:t>(</w:t>
      </w:r>
      <w:r w:rsidR="00ED5D64">
        <w:rPr>
          <w:lang w:eastAsia="en-GB"/>
        </w:rPr>
        <w:t xml:space="preserve">rand() % 10); </w:t>
      </w:r>
    </w:p>
    <w:p w14:paraId="0C9EE469" w14:textId="77777777" w:rsidR="00ED5D64" w:rsidRPr="00ED5D64" w:rsidRDefault="00ED5D64" w:rsidP="00ED5D64">
      <w:pPr>
        <w:pStyle w:val="C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color w:val="0000FF"/>
          <w:lang w:eastAsia="en-GB"/>
        </w:rPr>
        <w:t>int</w:t>
      </w:r>
      <w:r>
        <w:rPr>
          <w:lang w:eastAsia="en-GB"/>
        </w:rPr>
        <w:t xml:space="preserve"> n2</w:t>
      </w:r>
      <w:r w:rsidR="002A4FD4">
        <w:rPr>
          <w:lang w:eastAsia="en-GB"/>
        </w:rPr>
        <w:t>(</w:t>
      </w:r>
      <w:r>
        <w:rPr>
          <w:lang w:eastAsia="en-GB"/>
        </w:rPr>
        <w:t>rand() % 10);</w:t>
      </w:r>
    </w:p>
    <w:p w14:paraId="46AD3742" w14:textId="77777777" w:rsidR="00BE7ED5" w:rsidRPr="00BE7ED5" w:rsidRDefault="00ED5D64" w:rsidP="00ED5D64">
      <w:pPr>
        <w:pStyle w:val="quest2"/>
        <w:numPr>
          <w:ilvl w:val="0"/>
          <w:numId w:val="0"/>
        </w:numPr>
        <w:ind w:left="720"/>
      </w:pPr>
      <w:r>
        <w:t>and test the new behaviour.</w:t>
      </w:r>
    </w:p>
    <w:p w14:paraId="7E2DB1C5" w14:textId="77777777" w:rsidR="00ED5D64" w:rsidRPr="00ED5D64" w:rsidRDefault="00ED5D64" w:rsidP="00ED5D64">
      <w:pPr>
        <w:pStyle w:val="quest2"/>
        <w:rPr>
          <w:lang w:eastAsia="en-GB"/>
        </w:rPr>
      </w:pPr>
      <w:r>
        <w:rPr>
          <w:lang w:val="en-GB" w:eastAsia="en-GB"/>
        </w:rPr>
        <w:t>Finally, modify the program so that the user is presented with 5 multiplication exercises in one single run of the program.</w:t>
      </w:r>
    </w:p>
    <w:p w14:paraId="26C8463D" w14:textId="4A147E64" w:rsidR="003F716A" w:rsidRDefault="0025197D" w:rsidP="00E72D5E">
      <w:pPr>
        <w:pStyle w:val="quest1"/>
      </w:pPr>
      <w:r w:rsidRPr="003F716A">
        <w:rPr>
          <w:b/>
          <w:i/>
        </w:rPr>
        <w:t xml:space="preserve"> </w:t>
      </w:r>
      <w:r w:rsidR="003F716A" w:rsidRPr="003F716A">
        <w:rPr>
          <w:b/>
          <w:i/>
        </w:rPr>
        <w:t>(In your own time)</w:t>
      </w:r>
      <w:r w:rsidR="003F716A">
        <w:t xml:space="preserve"> Open the </w:t>
      </w:r>
      <w:r w:rsidR="003F716A" w:rsidRPr="003F716A">
        <w:rPr>
          <w:b/>
        </w:rPr>
        <w:t>VS20</w:t>
      </w:r>
      <w:r w:rsidR="008E2A2B">
        <w:rPr>
          <w:b/>
        </w:rPr>
        <w:t>22</w:t>
      </w:r>
      <w:r w:rsidR="003F716A" w:rsidRPr="003F716A">
        <w:rPr>
          <w:b/>
        </w:rPr>
        <w:t xml:space="preserve">C++_ConsoleApplications </w:t>
      </w:r>
      <w:r w:rsidR="003F716A" w:rsidRPr="001D1433">
        <w:t>document from</w:t>
      </w:r>
      <w:r w:rsidR="003F716A">
        <w:t xml:space="preserve"> the</w:t>
      </w:r>
      <w:r w:rsidR="003F716A" w:rsidRPr="001D1433">
        <w:t xml:space="preserve"> </w:t>
      </w:r>
      <w:r w:rsidR="007031D6">
        <w:t>“</w:t>
      </w:r>
      <w:r w:rsidR="007031D6">
        <w:rPr>
          <w:b/>
        </w:rPr>
        <w:t>S</w:t>
      </w:r>
      <w:r w:rsidR="005A79F5">
        <w:rPr>
          <w:b/>
        </w:rPr>
        <w:t>upport</w:t>
      </w:r>
      <w:r w:rsidR="007031D6">
        <w:rPr>
          <w:b/>
        </w:rPr>
        <w:t xml:space="preserve"> Resources\Visual Studio C++ notes”</w:t>
      </w:r>
      <w:r w:rsidR="003F716A" w:rsidRPr="001D1433">
        <w:t xml:space="preserve"> section</w:t>
      </w:r>
      <w:r w:rsidR="003F716A" w:rsidRPr="003F716A">
        <w:t xml:space="preserve"> </w:t>
      </w:r>
      <w:r w:rsidR="003F716A">
        <w:t>of the module Bb site</w:t>
      </w:r>
      <w:r w:rsidR="003F716A" w:rsidRPr="001D1433">
        <w:t>.</w:t>
      </w:r>
      <w:r w:rsidR="003F716A" w:rsidRPr="003F716A">
        <w:rPr>
          <w:b/>
        </w:rPr>
        <w:t xml:space="preserve"> </w:t>
      </w:r>
      <w:r w:rsidR="003F716A" w:rsidRPr="003F716A">
        <w:rPr>
          <w:b/>
        </w:rPr>
        <w:br/>
      </w:r>
      <w:r w:rsidR="003F716A" w:rsidRPr="00CF0C67">
        <w:t xml:space="preserve">Follow the instructions </w:t>
      </w:r>
      <w:r w:rsidR="003F716A" w:rsidRPr="0097754B">
        <w:t>to get familiar with th</w:t>
      </w:r>
      <w:r w:rsidR="003F716A">
        <w:t xml:space="preserve">e Visual Studio C++ </w:t>
      </w:r>
      <w:r w:rsidR="003F716A" w:rsidRPr="0097754B">
        <w:t>environment</w:t>
      </w:r>
      <w:r w:rsidR="003F716A">
        <w:t xml:space="preserve"> that we are going to use this year (and the following ones...)</w:t>
      </w:r>
      <w:r w:rsidR="003F716A" w:rsidRPr="0097754B">
        <w:t>.</w:t>
      </w:r>
      <w:r w:rsidR="003F716A">
        <w:t xml:space="preserve"> You will develop a couple of very small programs on the way. Don’t worry if you don’t understand all the code there. It will come.</w:t>
      </w:r>
    </w:p>
    <w:p w14:paraId="60B21EF3" w14:textId="59EFC33D" w:rsidR="00380E00" w:rsidRDefault="00380E00" w:rsidP="00380E00">
      <w:pPr>
        <w:pStyle w:val="quest1"/>
        <w:numPr>
          <w:ilvl w:val="0"/>
          <w:numId w:val="27"/>
        </w:numPr>
      </w:pPr>
      <w:r w:rsidRPr="00380E00">
        <w:drawing>
          <wp:anchor distT="0" distB="0" distL="114300" distR="114300" simplePos="0" relativeHeight="251774464" behindDoc="0" locked="0" layoutInCell="1" allowOverlap="1" wp14:anchorId="14F54A69" wp14:editId="79410C83">
            <wp:simplePos x="0" y="0"/>
            <wp:positionH relativeFrom="column">
              <wp:posOffset>3589020</wp:posOffset>
            </wp:positionH>
            <wp:positionV relativeFrom="paragraph">
              <wp:posOffset>91580</wp:posOffset>
            </wp:positionV>
            <wp:extent cx="465005" cy="352425"/>
            <wp:effectExtent l="0" t="0" r="0" b="0"/>
            <wp:wrapNone/>
            <wp:docPr id="8" name="Picture 4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7CE9B76B-5910-47E2-8015-7D97993DC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hlinkClick r:id="rId8"/>
                      <a:extLst>
                        <a:ext uri="{FF2B5EF4-FFF2-40B4-BE49-F238E27FC236}">
                          <a16:creationId xmlns:a16="http://schemas.microsoft.com/office/drawing/2014/main" id="{7CE9B76B-5910-47E2-8015-7D97993DC4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E00">
        <w:drawing>
          <wp:anchor distT="0" distB="0" distL="114300" distR="114300" simplePos="0" relativeHeight="251651584" behindDoc="0" locked="0" layoutInCell="1" allowOverlap="1" wp14:anchorId="472D3DDC" wp14:editId="34A2B070">
            <wp:simplePos x="0" y="0"/>
            <wp:positionH relativeFrom="column">
              <wp:posOffset>2428875</wp:posOffset>
            </wp:positionH>
            <wp:positionV relativeFrom="paragraph">
              <wp:posOffset>53340</wp:posOffset>
            </wp:positionV>
            <wp:extent cx="1160720" cy="381000"/>
            <wp:effectExtent l="0" t="0" r="1905" b="0"/>
            <wp:wrapNone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1872C1A-B06E-4108-8420-60EBE8AC3D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1872C1A-B06E-4108-8420-60EBE8AC3D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07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Pr="00380E00">
          <w:rPr>
            <w:rStyle w:val="Hyperlink"/>
            <w:lang w:val="en-US"/>
          </w:rPr>
          <w:t>MS Visual Studio 20</w:t>
        </w:r>
        <w:r w:rsidR="00870F88">
          <w:rPr>
            <w:rStyle w:val="Hyperlink"/>
            <w:lang w:val="en-US"/>
          </w:rPr>
          <w:t>22</w:t>
        </w:r>
        <w:r w:rsidRPr="00380E00">
          <w:rPr>
            <w:rStyle w:val="Hyperlink"/>
            <w:lang w:val="en-US"/>
          </w:rPr>
          <w:t xml:space="preserve"> C++</w:t>
        </w:r>
      </w:hyperlink>
    </w:p>
    <w:p w14:paraId="592906AC" w14:textId="35D171A2" w:rsidR="003F716A" w:rsidRDefault="00380E00" w:rsidP="003F716A">
      <w:pPr>
        <w:pStyle w:val="quest1"/>
        <w:numPr>
          <w:ilvl w:val="0"/>
          <w:numId w:val="0"/>
        </w:numPr>
        <w:ind w:left="357"/>
      </w:pPr>
      <w:r>
        <w:t>There are other IDEs you can use to develop your C++ programs that you need to be aware of as they may be more widely accessible tha</w:t>
      </w:r>
      <w:r w:rsidR="005A79F5">
        <w:t>n</w:t>
      </w:r>
      <w:r>
        <w:t xml:space="preserve"> MS Visual Studio</w:t>
      </w:r>
      <w:r w:rsidR="005A79F5">
        <w:t xml:space="preserve"> and it just helps to try different tools on the same job. Try it at home.</w:t>
      </w:r>
    </w:p>
    <w:p w14:paraId="2E58FFDD" w14:textId="0C179212" w:rsidR="00BB65F2" w:rsidRPr="00380E00" w:rsidRDefault="00380E00" w:rsidP="00380E00">
      <w:pPr>
        <w:pStyle w:val="quest1"/>
        <w:numPr>
          <w:ilvl w:val="0"/>
          <w:numId w:val="27"/>
        </w:numPr>
        <w:rPr>
          <w:rStyle w:val="Hyperlink"/>
          <w:lang w:val="en-US"/>
        </w:rPr>
      </w:pPr>
      <w:r w:rsidRPr="00380E00">
        <w:rPr>
          <w:rStyle w:val="Hyperlink"/>
        </w:rPr>
        <w:drawing>
          <wp:anchor distT="0" distB="0" distL="114300" distR="114300" simplePos="0" relativeHeight="251786752" behindDoc="0" locked="0" layoutInCell="1" allowOverlap="1" wp14:anchorId="2B2F7A33" wp14:editId="0659A0D1">
            <wp:simplePos x="0" y="0"/>
            <wp:positionH relativeFrom="column">
              <wp:posOffset>1619250</wp:posOffset>
            </wp:positionH>
            <wp:positionV relativeFrom="paragraph">
              <wp:posOffset>93980</wp:posOffset>
            </wp:positionV>
            <wp:extent cx="895350" cy="320040"/>
            <wp:effectExtent l="0" t="0" r="0" b="3810"/>
            <wp:wrapNone/>
            <wp:docPr id="12" name="Picture 2">
              <a:hlinkClick xmlns:a="http://schemas.openxmlformats.org/drawingml/2006/main" r:id="rId12"/>
              <a:extLst xmlns:a="http://schemas.openxmlformats.org/drawingml/2006/main">
                <a:ext uri="{FF2B5EF4-FFF2-40B4-BE49-F238E27FC236}">
                  <a16:creationId xmlns:a16="http://schemas.microsoft.com/office/drawing/2014/main" id="{37A8E33F-12ED-42DC-AE55-3BE549E01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r:id="rId12"/>
                      <a:extLst>
                        <a:ext uri="{FF2B5EF4-FFF2-40B4-BE49-F238E27FC236}">
                          <a16:creationId xmlns:a16="http://schemas.microsoft.com/office/drawing/2014/main" id="{37A8E33F-12ED-42DC-AE55-3BE549E01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="00BA582C" w:rsidRPr="00380E00">
          <w:rPr>
            <w:rStyle w:val="Hyperlink"/>
            <w:lang w:val="en-US"/>
          </w:rPr>
          <w:t>repl.it</w:t>
        </w:r>
      </w:hyperlink>
    </w:p>
    <w:p w14:paraId="275C7C2E" w14:textId="37B59B55" w:rsidR="00BB65F2" w:rsidRPr="00380E00" w:rsidRDefault="00380E00" w:rsidP="00380E00">
      <w:pPr>
        <w:pStyle w:val="quest1"/>
        <w:numPr>
          <w:ilvl w:val="0"/>
          <w:numId w:val="27"/>
        </w:numPr>
        <w:rPr>
          <w:rStyle w:val="Hyperlink"/>
          <w:lang w:val="en-US"/>
        </w:rPr>
      </w:pPr>
      <w:r w:rsidRPr="00380E00">
        <w:rPr>
          <w:rStyle w:val="Hyperlink"/>
        </w:rPr>
        <w:drawing>
          <wp:anchor distT="0" distB="0" distL="114300" distR="114300" simplePos="0" relativeHeight="251781632" behindDoc="0" locked="0" layoutInCell="1" allowOverlap="1" wp14:anchorId="23B16900" wp14:editId="0D2551C3">
            <wp:simplePos x="0" y="0"/>
            <wp:positionH relativeFrom="column">
              <wp:posOffset>1600200</wp:posOffset>
            </wp:positionH>
            <wp:positionV relativeFrom="paragraph">
              <wp:posOffset>37465</wp:posOffset>
            </wp:positionV>
            <wp:extent cx="1295400" cy="342467"/>
            <wp:effectExtent l="0" t="0" r="0" b="635"/>
            <wp:wrapNone/>
            <wp:docPr id="11" name="Picture 1">
              <a:hlinkClick xmlns:a="http://schemas.openxmlformats.org/drawingml/2006/main" r:id="rId15"/>
              <a:extLst xmlns:a="http://schemas.openxmlformats.org/drawingml/2006/main">
                <a:ext uri="{FF2B5EF4-FFF2-40B4-BE49-F238E27FC236}">
                  <a16:creationId xmlns:a16="http://schemas.microsoft.com/office/drawing/2014/main" id="{2A078A76-FA6D-40FE-8299-AB27F9E190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15"/>
                      <a:extLst>
                        <a:ext uri="{FF2B5EF4-FFF2-40B4-BE49-F238E27FC236}">
                          <a16:creationId xmlns:a16="http://schemas.microsoft.com/office/drawing/2014/main" id="{2A078A76-FA6D-40FE-8299-AB27F9E190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BA582C" w:rsidRPr="00380E00">
          <w:rPr>
            <w:rStyle w:val="Hyperlink"/>
            <w:lang w:val="en-US"/>
          </w:rPr>
          <w:t xml:space="preserve">Code::Blocks </w:t>
        </w:r>
      </w:hyperlink>
    </w:p>
    <w:p w14:paraId="06752C5C" w14:textId="01989A69" w:rsidR="002A2FC1" w:rsidRDefault="007031D6" w:rsidP="007031D6">
      <w:pPr>
        <w:ind w:left="360" w:right="0"/>
        <w:rPr>
          <w:b/>
          <w:bCs/>
          <w:i/>
          <w:iCs/>
          <w:noProof/>
          <w:snapToGrid w:val="0"/>
          <w:lang w:eastAsia="en-GB"/>
        </w:rPr>
      </w:pPr>
      <w:r>
        <w:t xml:space="preserve">Have a look in </w:t>
      </w:r>
      <w:r w:rsidRPr="007031D6">
        <w:rPr>
          <w:b/>
          <w:bCs/>
        </w:rPr>
        <w:t>“Support Resources\Some C++ booklets”</w:t>
      </w:r>
      <w:r>
        <w:t xml:space="preserve"> on the module Bb site. Do they look interesting or do you prefer books from the </w:t>
      </w:r>
      <w:r w:rsidRPr="007031D6">
        <w:rPr>
          <w:b/>
          <w:bCs/>
        </w:rPr>
        <w:t>“Module Home Page\reading list online”</w:t>
      </w:r>
      <w:r>
        <w:t xml:space="preserve"> on the module Bb site? </w:t>
      </w:r>
      <w:r w:rsidR="002A2FC1">
        <w:rPr>
          <w:b/>
          <w:bCs/>
          <w:i/>
          <w:iCs/>
        </w:rPr>
        <w:br w:type="page"/>
      </w:r>
    </w:p>
    <w:p w14:paraId="6DF988C4" w14:textId="6F978636" w:rsidR="00057A0F" w:rsidRDefault="00DB5E44" w:rsidP="002A2FC1">
      <w:pPr>
        <w:pStyle w:val="quest1"/>
      </w:pPr>
      <w:r w:rsidRPr="00586E5E">
        <w:rPr>
          <w:b/>
          <w:i/>
          <w:color w:val="000000"/>
        </w:rPr>
        <w:lastRenderedPageBreak/>
        <w:t xml:space="preserve"> </w:t>
      </w:r>
      <w:r w:rsidR="00057A0F" w:rsidRPr="00586E5E">
        <w:rPr>
          <w:b/>
          <w:i/>
          <w:color w:val="000000"/>
        </w:rPr>
        <w:t xml:space="preserve">(Optional -  for those of you with </w:t>
      </w:r>
      <w:r w:rsidR="003F716A">
        <w:rPr>
          <w:b/>
          <w:i/>
          <w:color w:val="000000"/>
        </w:rPr>
        <w:t>p</w:t>
      </w:r>
      <w:r w:rsidR="00057A0F" w:rsidRPr="00586E5E">
        <w:rPr>
          <w:b/>
          <w:i/>
          <w:color w:val="000000"/>
        </w:rPr>
        <w:t>rogrammi</w:t>
      </w:r>
      <w:r w:rsidR="003F716A">
        <w:rPr>
          <w:b/>
          <w:i/>
          <w:color w:val="000000"/>
        </w:rPr>
        <w:t>ng</w:t>
      </w:r>
      <w:r w:rsidR="00057A0F" w:rsidRPr="00586E5E">
        <w:rPr>
          <w:b/>
          <w:i/>
          <w:color w:val="000000"/>
        </w:rPr>
        <w:t xml:space="preserve"> experience) </w:t>
      </w:r>
      <w:r w:rsidR="00057A0F">
        <w:t xml:space="preserve">Create a small C++ program that counts the number of words in a text. </w:t>
      </w:r>
    </w:p>
    <w:p w14:paraId="1900BD80" w14:textId="77777777" w:rsidR="00057A0F" w:rsidRDefault="00057A0F" w:rsidP="002A2FC1">
      <w:pPr>
        <w:pStyle w:val="quest2"/>
        <w:numPr>
          <w:ilvl w:val="0"/>
          <w:numId w:val="29"/>
        </w:numPr>
      </w:pPr>
      <w:r>
        <w:t>Create a</w:t>
      </w:r>
      <w:r w:rsidRPr="002A2FC1">
        <w:rPr>
          <w:lang w:val="en-GB"/>
        </w:rPr>
        <w:t xml:space="preserve"> new, </w:t>
      </w:r>
      <w:r>
        <w:t>empty C++ project</w:t>
      </w:r>
      <w:r w:rsidRPr="002A2FC1">
        <w:rPr>
          <w:lang w:val="en-GB"/>
        </w:rPr>
        <w:t xml:space="preserve"> </w:t>
      </w:r>
      <w:r>
        <w:t xml:space="preserve">(e.g., </w:t>
      </w:r>
      <w:proofErr w:type="spellStart"/>
      <w:r w:rsidR="004F17CE" w:rsidRPr="002A2FC1">
        <w:rPr>
          <w:b/>
          <w:lang w:val="en-GB"/>
        </w:rPr>
        <w:t>CountWords</w:t>
      </w:r>
      <w:r w:rsidRPr="002A2FC1">
        <w:rPr>
          <w:b/>
          <w:lang w:val="en-GB"/>
        </w:rPr>
        <w:t>Project</w:t>
      </w:r>
      <w:proofErr w:type="spellEnd"/>
      <w:r>
        <w:t>)</w:t>
      </w:r>
      <w:r w:rsidRPr="002A2FC1">
        <w:rPr>
          <w:lang w:val="en-GB"/>
        </w:rPr>
        <w:t xml:space="preserve">. </w:t>
      </w:r>
      <w:r>
        <w:t xml:space="preserve">Add a new source file (e.g., </w:t>
      </w:r>
      <w:r w:rsidRPr="002A2FC1">
        <w:rPr>
          <w:b/>
        </w:rPr>
        <w:t>Main.cpp</w:t>
      </w:r>
      <w:r>
        <w:t>)</w:t>
      </w:r>
      <w:r w:rsidRPr="002A2FC1">
        <w:rPr>
          <w:lang w:val="en-GB"/>
        </w:rPr>
        <w:t xml:space="preserve">, </w:t>
      </w:r>
      <w:r>
        <w:t xml:space="preserve">copy </w:t>
      </w:r>
      <w:r w:rsidRPr="002A2FC1">
        <w:rPr>
          <w:lang w:val="en-GB"/>
        </w:rPr>
        <w:t xml:space="preserve">and paste </w:t>
      </w:r>
      <w:r>
        <w:t>the code below</w:t>
      </w:r>
      <w:r w:rsidRPr="00840A89">
        <w:t xml:space="preserve"> </w:t>
      </w:r>
      <w:r w:rsidRPr="002A2FC1">
        <w:rPr>
          <w:lang w:val="en-GB"/>
        </w:rPr>
        <w:t xml:space="preserve">in that file </w:t>
      </w:r>
      <w:r>
        <w:t>and</w:t>
      </w:r>
      <w:r w:rsidR="00966BE8" w:rsidRPr="002A2FC1">
        <w:rPr>
          <w:lang w:val="en-GB"/>
        </w:rPr>
        <w:t xml:space="preserve"> save it, </w:t>
      </w:r>
      <w:r w:rsidR="00966BE8">
        <w:t>compile</w:t>
      </w:r>
      <w:r>
        <w:t xml:space="preserve"> and run it.</w:t>
      </w:r>
      <w:r w:rsidRPr="008F1CFD">
        <w:t xml:space="preserve"> </w:t>
      </w:r>
      <w:r>
        <w:t>Try it and test it.</w:t>
      </w:r>
    </w:p>
    <w:p w14:paraId="4C728B93" w14:textId="77777777" w:rsidR="00057A0F" w:rsidRPr="004139D6" w:rsidRDefault="00057A0F" w:rsidP="00057A0F">
      <w:pPr>
        <w:rPr>
          <w:rFonts w:ascii="Lucida Console" w:hAnsi="Lucida Console"/>
        </w:rPr>
      </w:pPr>
    </w:p>
    <w:p w14:paraId="61616975" w14:textId="77777777" w:rsidR="00057A0F" w:rsidRPr="00647ACA" w:rsidRDefault="00057A0F" w:rsidP="00057A0F">
      <w:pPr>
        <w:pStyle w:val="C"/>
      </w:pPr>
      <w:r>
        <w:t>/* This</w:t>
      </w:r>
      <w:r w:rsidRPr="00647ACA">
        <w:t xml:space="preserve"> program counts the number of words in a piece of text. </w:t>
      </w:r>
    </w:p>
    <w:p w14:paraId="71178C49" w14:textId="77777777" w:rsidR="00057A0F" w:rsidRPr="00647ACA" w:rsidRDefault="00057A0F" w:rsidP="00057A0F">
      <w:pPr>
        <w:pStyle w:val="C"/>
      </w:pPr>
      <w:r w:rsidRPr="00647ACA">
        <w:t xml:space="preserve">We'll assume that </w:t>
      </w:r>
      <w:r>
        <w:br/>
        <w:t>(a) it</w:t>
      </w:r>
      <w:r w:rsidRPr="00647ACA">
        <w:t xml:space="preserve"> can only read in and process characters in text one at a time.</w:t>
      </w:r>
    </w:p>
    <w:p w14:paraId="2F6DC41B" w14:textId="77777777" w:rsidR="00057A0F" w:rsidRDefault="00057A0F" w:rsidP="00057A0F">
      <w:pPr>
        <w:pStyle w:val="C"/>
      </w:pPr>
      <w:r>
        <w:t xml:space="preserve">(b) </w:t>
      </w:r>
      <w:r w:rsidRPr="00647ACA">
        <w:t xml:space="preserve">words are separated by a single space </w:t>
      </w:r>
    </w:p>
    <w:p w14:paraId="210915C1" w14:textId="77777777" w:rsidR="00057A0F" w:rsidRDefault="00057A0F" w:rsidP="00057A0F">
      <w:pPr>
        <w:pStyle w:val="C"/>
      </w:pPr>
      <w:r>
        <w:t xml:space="preserve">(c) </w:t>
      </w:r>
      <w:r w:rsidRPr="00647ACA">
        <w:t xml:space="preserve">the last word in the text </w:t>
      </w:r>
      <w:r>
        <w:t>ends with a period '.'</w:t>
      </w:r>
      <w:r w:rsidRPr="00647ACA">
        <w:t>.</w:t>
      </w:r>
    </w:p>
    <w:p w14:paraId="74944DB3" w14:textId="77777777" w:rsidR="00057A0F" w:rsidRDefault="00057A0F" w:rsidP="00057A0F">
      <w:pPr>
        <w:pStyle w:val="C"/>
      </w:pPr>
      <w:r>
        <w:t>*/</w:t>
      </w:r>
    </w:p>
    <w:p w14:paraId="7875BBE4" w14:textId="77777777" w:rsidR="00057A0F" w:rsidRPr="00647ACA" w:rsidRDefault="00057A0F" w:rsidP="00057A0F">
      <w:pPr>
        <w:pStyle w:val="C"/>
      </w:pPr>
    </w:p>
    <w:p w14:paraId="57B6215F" w14:textId="77777777" w:rsidR="00057A0F" w:rsidRDefault="00057A0F" w:rsidP="00057A0F">
      <w:pPr>
        <w:pStyle w:val="C"/>
      </w:pPr>
      <w:r>
        <w:t>#include &lt;iostream&gt;</w:t>
      </w:r>
      <w:r>
        <w:tab/>
      </w:r>
      <w:r>
        <w:tab/>
      </w:r>
      <w:r>
        <w:tab/>
      </w:r>
      <w:r>
        <w:tab/>
      </w:r>
      <w:r>
        <w:tab/>
        <w:t>//include input/output library</w:t>
      </w:r>
    </w:p>
    <w:p w14:paraId="6FF64E4F" w14:textId="3A413605" w:rsidR="00057A0F" w:rsidRDefault="00057A0F" w:rsidP="00057A0F">
      <w:pPr>
        <w:pStyle w:val="C"/>
      </w:pPr>
      <w:r>
        <w:t>using namespace std;</w:t>
      </w:r>
      <w:r>
        <w:tab/>
      </w:r>
      <w:r>
        <w:tab/>
      </w:r>
      <w:r>
        <w:tab/>
      </w:r>
      <w:r>
        <w:tab/>
        <w:t>//using standard namespace</w:t>
      </w:r>
    </w:p>
    <w:p w14:paraId="57271B85" w14:textId="77777777" w:rsidR="00057A0F" w:rsidRDefault="00057A0F" w:rsidP="00057A0F">
      <w:pPr>
        <w:pStyle w:val="C"/>
        <w:jc w:val="center"/>
      </w:pPr>
    </w:p>
    <w:p w14:paraId="12579536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>int numberOfWords;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//declare variables</w:t>
      </w:r>
    </w:p>
    <w:p w14:paraId="4503EE91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>char letter;</w:t>
      </w:r>
    </w:p>
    <w:p w14:paraId="42E4021F" w14:textId="77777777" w:rsidR="00057A0F" w:rsidRDefault="00057A0F" w:rsidP="00057A0F">
      <w:pPr>
        <w:pStyle w:val="C"/>
        <w:rPr>
          <w:noProof/>
        </w:rPr>
      </w:pPr>
    </w:p>
    <w:p w14:paraId="1D4AE6D7" w14:textId="77777777" w:rsidR="00870F88" w:rsidRDefault="00870F88" w:rsidP="00870F88">
      <w:pPr>
        <w:pStyle w:val="C"/>
        <w:rPr>
          <w:noProof/>
        </w:rPr>
      </w:pPr>
      <w:r>
        <w:rPr>
          <w:noProof/>
        </w:rPr>
        <w:t>/* count number of words in a piece of text</w:t>
      </w:r>
    </w:p>
    <w:p w14:paraId="32F3941E" w14:textId="77777777" w:rsidR="00870F88" w:rsidRDefault="00870F88" w:rsidP="00870F88">
      <w:pPr>
        <w:pStyle w:val="C"/>
        <w:rPr>
          <w:noProof/>
        </w:rPr>
      </w:pPr>
      <w:r>
        <w:rPr>
          <w:noProof/>
        </w:rPr>
        <w:t>**/</w:t>
      </w:r>
    </w:p>
    <w:p w14:paraId="40324A1C" w14:textId="0C91082E" w:rsidR="00057A0F" w:rsidRDefault="00057A0F" w:rsidP="00870F88">
      <w:pPr>
        <w:pStyle w:val="C"/>
        <w:rPr>
          <w:noProof/>
        </w:rPr>
      </w:pPr>
      <w:r>
        <w:rPr>
          <w:noProof/>
        </w:rPr>
        <w:t>int main()</w:t>
      </w:r>
    </w:p>
    <w:p w14:paraId="08DDC724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>{</w:t>
      </w:r>
    </w:p>
    <w:p w14:paraId="3F2D5BB0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>cout &lt;&lt; "\nThis program counts the number of words in a text ";</w:t>
      </w:r>
    </w:p>
    <w:p w14:paraId="4A233DD6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>cout &lt;&lt; "\n(ending with '.', single spaces between words) ";</w:t>
      </w:r>
    </w:p>
    <w:p w14:paraId="45081ED9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>cout &lt;&lt; "\n-------------------------------------------------\n";</w:t>
      </w:r>
    </w:p>
    <w:p w14:paraId="63943815" w14:textId="416756BC" w:rsidR="00057A0F" w:rsidRDefault="00057A0F" w:rsidP="00057A0F">
      <w:pPr>
        <w:pStyle w:val="C"/>
        <w:rPr>
          <w:noProof/>
        </w:rPr>
      </w:pPr>
      <w:r>
        <w:rPr>
          <w:noProof/>
        </w:rPr>
        <w:tab/>
        <w:t>numberOfWords = 0;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//initialise variables</w:t>
      </w:r>
    </w:p>
    <w:p w14:paraId="483861E2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>cout &lt;&lt; "\nEnter a line of text: ";</w:t>
      </w:r>
    </w:p>
    <w:p w14:paraId="360FF64A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>cin.get</w:t>
      </w:r>
      <w:r w:rsidR="002A4FD4">
        <w:rPr>
          <w:noProof/>
        </w:rPr>
        <w:t>(</w:t>
      </w:r>
      <w:r>
        <w:rPr>
          <w:noProof/>
        </w:rPr>
        <w:t>letter);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//read any character (even space)...</w:t>
      </w:r>
    </w:p>
    <w:p w14:paraId="1D6850E6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 xml:space="preserve">while </w:t>
      </w:r>
      <w:r w:rsidR="002A4FD4">
        <w:rPr>
          <w:noProof/>
        </w:rPr>
        <w:t>(</w:t>
      </w:r>
      <w:r>
        <w:rPr>
          <w:noProof/>
        </w:rPr>
        <w:t xml:space="preserve">letter != '.')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... and count words</w:t>
      </w:r>
    </w:p>
    <w:p w14:paraId="45F43D21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>{</w:t>
      </w:r>
    </w:p>
    <w:p w14:paraId="45D9EFF5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</w:t>
      </w:r>
      <w:r w:rsidR="002A4FD4">
        <w:rPr>
          <w:noProof/>
        </w:rPr>
        <w:t>(</w:t>
      </w:r>
      <w:r>
        <w:rPr>
          <w:noProof/>
        </w:rPr>
        <w:t>letter == ' ')</w:t>
      </w:r>
    </w:p>
    <w:p w14:paraId="54D76318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numberOfWords = numberOfWords + 1;</w:t>
      </w:r>
    </w:p>
    <w:p w14:paraId="6601686F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</w:r>
      <w:r>
        <w:rPr>
          <w:noProof/>
        </w:rPr>
        <w:tab/>
        <w:t>cin.get</w:t>
      </w:r>
      <w:r w:rsidR="002A4FD4">
        <w:rPr>
          <w:noProof/>
        </w:rPr>
        <w:t>(</w:t>
      </w:r>
      <w:r>
        <w:rPr>
          <w:noProof/>
        </w:rPr>
        <w:t>letter);</w:t>
      </w:r>
    </w:p>
    <w:p w14:paraId="5F10468F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>}</w:t>
      </w:r>
    </w:p>
    <w:p w14:paraId="0E6FCCCB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 xml:space="preserve">if </w:t>
      </w:r>
      <w:r w:rsidR="002A4FD4">
        <w:rPr>
          <w:noProof/>
        </w:rPr>
        <w:t>(</w:t>
      </w:r>
      <w:r>
        <w:rPr>
          <w:noProof/>
        </w:rPr>
        <w:t>numberOfWords &gt; 0)</w:t>
      </w:r>
    </w:p>
    <w:p w14:paraId="72105059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</w:r>
      <w:r>
        <w:rPr>
          <w:noProof/>
        </w:rPr>
        <w:tab/>
        <w:t>numberOfWords = numberOfWords + 1;</w:t>
      </w:r>
      <w:r>
        <w:rPr>
          <w:noProof/>
        </w:rPr>
        <w:tab/>
        <w:t>//take last word into account</w:t>
      </w:r>
    </w:p>
    <w:p w14:paraId="76E766E8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>cout &lt;&lt; "\nNumber of words: " &lt;&lt; numberOfWords &lt;&lt; ".\n";</w:t>
      </w:r>
      <w:r>
        <w:rPr>
          <w:noProof/>
        </w:rPr>
        <w:tab/>
        <w:t>//result</w:t>
      </w:r>
    </w:p>
    <w:p w14:paraId="2663C6CC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 xml:space="preserve">system("pause" );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//to hold the output screen</w:t>
      </w:r>
    </w:p>
    <w:p w14:paraId="5CCE44F8" w14:textId="77777777" w:rsidR="00057A0F" w:rsidRDefault="00057A0F" w:rsidP="00057A0F">
      <w:pPr>
        <w:pStyle w:val="C"/>
        <w:rPr>
          <w:noProof/>
        </w:rPr>
      </w:pPr>
      <w:r>
        <w:rPr>
          <w:noProof/>
        </w:rPr>
        <w:tab/>
        <w:t>return</w:t>
      </w:r>
      <w:r w:rsidR="002A4FD4">
        <w:rPr>
          <w:noProof/>
        </w:rPr>
        <w:t>(</w:t>
      </w:r>
      <w:r>
        <w:rPr>
          <w:noProof/>
        </w:rPr>
        <w:t>0);</w:t>
      </w:r>
    </w:p>
    <w:p w14:paraId="7038B528" w14:textId="77777777" w:rsidR="00057A0F" w:rsidRDefault="00057A0F" w:rsidP="00057A0F">
      <w:pPr>
        <w:pStyle w:val="C"/>
      </w:pPr>
      <w:r>
        <w:t>}</w:t>
      </w:r>
    </w:p>
    <w:p w14:paraId="4A8AC248" w14:textId="26682430" w:rsidR="00057A0F" w:rsidRDefault="00057A0F" w:rsidP="00057A0F">
      <w:pPr>
        <w:pStyle w:val="quest2"/>
        <w:numPr>
          <w:ilvl w:val="0"/>
          <w:numId w:val="14"/>
        </w:numPr>
      </w:pPr>
      <w:r>
        <w:rPr>
          <w:lang w:val="en-GB"/>
        </w:rPr>
        <w:t xml:space="preserve">This </w:t>
      </w:r>
      <w:r>
        <w:t>solution</w:t>
      </w:r>
      <w:r>
        <w:rPr>
          <w:lang w:val="en-GB"/>
        </w:rPr>
        <w:t xml:space="preserve"> is not correct.</w:t>
      </w:r>
      <w:r>
        <w:t xml:space="preserve"> Can you find </w:t>
      </w:r>
      <w:r>
        <w:rPr>
          <w:lang w:val="en-GB"/>
        </w:rPr>
        <w:t>the</w:t>
      </w:r>
      <w:r>
        <w:t xml:space="preserve"> bug? If yes, can you fix it?</w:t>
      </w:r>
      <w:r w:rsidR="00B32ED5">
        <w:rPr>
          <w:lang w:val="en-GB"/>
        </w:rPr>
        <w:t xml:space="preserve"> Clue – does it always count the right number of words?</w:t>
      </w:r>
    </w:p>
    <w:p w14:paraId="484C1CA5" w14:textId="34677258" w:rsidR="00D875EA" w:rsidRDefault="00057A0F" w:rsidP="00057A0F">
      <w:pPr>
        <w:pStyle w:val="quest2"/>
        <w:numPr>
          <w:ilvl w:val="0"/>
          <w:numId w:val="14"/>
        </w:numPr>
      </w:pPr>
      <w:r>
        <w:t xml:space="preserve">After saving and closing your application have a look at your </w:t>
      </w:r>
      <w:r w:rsidR="007031D6">
        <w:rPr>
          <w:lang w:val="en-GB"/>
        </w:rPr>
        <w:t>project folder in file explorer</w:t>
      </w:r>
      <w:r>
        <w:t xml:space="preserve"> and see which files have been created and where.</w:t>
      </w:r>
      <w:r w:rsidRPr="002B59DE">
        <w:t xml:space="preserve"> </w:t>
      </w:r>
      <w:r>
        <w:t>Look for the solution file (</w:t>
      </w:r>
      <w:r w:rsidRPr="00CB3D01">
        <w:rPr>
          <w:b/>
        </w:rPr>
        <w:t>.</w:t>
      </w:r>
      <w:proofErr w:type="spellStart"/>
      <w:r>
        <w:rPr>
          <w:b/>
        </w:rPr>
        <w:t>sln</w:t>
      </w:r>
      <w:proofErr w:type="spellEnd"/>
      <w:r>
        <w:t>), the project file(s) (</w:t>
      </w:r>
      <w:r w:rsidRPr="00CB3D01">
        <w:rPr>
          <w:b/>
        </w:rPr>
        <w:t>.</w:t>
      </w:r>
      <w:proofErr w:type="spellStart"/>
      <w:r>
        <w:rPr>
          <w:b/>
        </w:rPr>
        <w:t>vcxproj</w:t>
      </w:r>
      <w:proofErr w:type="spellEnd"/>
      <w:r>
        <w:t>) and the source file(s) (</w:t>
      </w:r>
      <w:r>
        <w:rPr>
          <w:b/>
        </w:rPr>
        <w:t>.</w:t>
      </w:r>
      <w:proofErr w:type="spellStart"/>
      <w:r>
        <w:rPr>
          <w:b/>
        </w:rPr>
        <w:t>cpp</w:t>
      </w:r>
      <w:proofErr w:type="spellEnd"/>
      <w:r>
        <w:t xml:space="preserve">) and </w:t>
      </w:r>
      <w:r w:rsidRPr="002B59DE">
        <w:rPr>
          <w:b/>
        </w:rPr>
        <w:t>Debug</w:t>
      </w:r>
      <w:r>
        <w:t xml:space="preserve"> folder and find the executable file (</w:t>
      </w:r>
      <w:r w:rsidRPr="00BC0E70">
        <w:rPr>
          <w:b/>
        </w:rPr>
        <w:t>.exe</w:t>
      </w:r>
      <w:r>
        <w:t>).</w:t>
      </w:r>
    </w:p>
    <w:p w14:paraId="2735FA96" w14:textId="56F21CF1" w:rsidR="00B60D57" w:rsidRDefault="00B60D57" w:rsidP="00B60D57">
      <w:pPr>
        <w:pStyle w:val="quest2"/>
        <w:numPr>
          <w:ilvl w:val="0"/>
          <w:numId w:val="30"/>
        </w:numPr>
      </w:pPr>
      <w:r>
        <w:rPr>
          <w:lang w:val="en-GB"/>
        </w:rPr>
        <w:t>If you want to send/email a solution to someone, delete the temporary files that are not required as the solution folder gets really big. All you need is</w:t>
      </w:r>
      <w:r w:rsidR="00035730">
        <w:rPr>
          <w:lang w:val="en-GB"/>
        </w:rPr>
        <w:t xml:space="preserve">: </w:t>
      </w:r>
      <w:proofErr w:type="spellStart"/>
      <w:r w:rsidR="00035730">
        <w:rPr>
          <w:lang w:val="en-GB"/>
        </w:rPr>
        <w:t>cpp</w:t>
      </w:r>
      <w:proofErr w:type="spellEnd"/>
      <w:r w:rsidR="00035730">
        <w:rPr>
          <w:lang w:val="en-GB"/>
        </w:rPr>
        <w:t xml:space="preserve">/h files, </w:t>
      </w:r>
      <w:proofErr w:type="spellStart"/>
      <w:r w:rsidR="00035730">
        <w:rPr>
          <w:lang w:val="en-GB"/>
        </w:rPr>
        <w:t>vcxproj</w:t>
      </w:r>
      <w:proofErr w:type="spellEnd"/>
      <w:r w:rsidR="00035730">
        <w:rPr>
          <w:lang w:val="en-GB"/>
        </w:rPr>
        <w:t xml:space="preserve"> files, </w:t>
      </w:r>
      <w:proofErr w:type="spellStart"/>
      <w:r w:rsidR="00035730">
        <w:rPr>
          <w:lang w:val="en-GB"/>
        </w:rPr>
        <w:t>sln</w:t>
      </w:r>
      <w:proofErr w:type="spellEnd"/>
      <w:r w:rsidR="00035730">
        <w:rPr>
          <w:lang w:val="en-GB"/>
        </w:rPr>
        <w:t xml:space="preserve"> file, NOTHING else.</w:t>
      </w:r>
    </w:p>
    <w:p w14:paraId="2AF3D3A3" w14:textId="190B645A" w:rsidR="00D875EA" w:rsidRDefault="00D875EA" w:rsidP="00D875EA">
      <w:pPr>
        <w:pStyle w:val="Tips"/>
      </w:pPr>
      <w:r w:rsidRPr="00270FEC">
        <w:t xml:space="preserve">Don't worry if you do not understand it all at this stage. </w:t>
      </w:r>
      <w:r>
        <w:br/>
      </w:r>
      <w:r w:rsidRPr="00270FEC">
        <w:t xml:space="preserve">The main outcome of this </w:t>
      </w:r>
      <w:r w:rsidR="006D0A2E">
        <w:t>project</w:t>
      </w:r>
      <w:r w:rsidRPr="00270FEC">
        <w:t xml:space="preserve"> is </w:t>
      </w:r>
      <w:r>
        <w:br/>
      </w:r>
      <w:r w:rsidRPr="00270FEC">
        <w:t xml:space="preserve">to learn how to design such programs and </w:t>
      </w:r>
      <w:r>
        <w:br/>
      </w:r>
      <w:r w:rsidRPr="00270FEC">
        <w:lastRenderedPageBreak/>
        <w:t xml:space="preserve">implement them in C++! </w:t>
      </w:r>
      <w:r>
        <w:br/>
      </w:r>
      <w:r w:rsidRPr="00270FEC">
        <w:t xml:space="preserve">So we have a few </w:t>
      </w:r>
      <w:r w:rsidR="006D0A2E">
        <w:t>months</w:t>
      </w:r>
      <w:r w:rsidRPr="00270FEC">
        <w:t xml:space="preserve"> to get there.</w:t>
      </w:r>
    </w:p>
    <w:p w14:paraId="29BB2C05" w14:textId="50580119" w:rsidR="00035730" w:rsidRDefault="00035730" w:rsidP="00D875EA">
      <w:pPr>
        <w:pStyle w:val="Tips"/>
      </w:pPr>
    </w:p>
    <w:p w14:paraId="59262BA0" w14:textId="173BEBDE" w:rsidR="00035730" w:rsidRDefault="00035730" w:rsidP="00035730">
      <w:pPr>
        <w:pStyle w:val="Heading1"/>
      </w:pPr>
      <w:r>
        <w:t>T0</w:t>
      </w:r>
      <w:r w:rsidR="005819F5">
        <w:t>1</w:t>
      </w:r>
      <w:r>
        <w:t xml:space="preserve"> - A quick tour…</w:t>
      </w:r>
    </w:p>
    <w:p w14:paraId="2864719E" w14:textId="77777777" w:rsidR="00035730" w:rsidRDefault="00035730" w:rsidP="00035730">
      <w:pPr>
        <w:pStyle w:val="Information"/>
        <w:rPr>
          <w:lang w:val="en-GB"/>
        </w:rPr>
      </w:pPr>
      <w:r>
        <w:rPr>
          <w:lang w:val="en-GB"/>
        </w:rPr>
        <w:t xml:space="preserve">The </w:t>
      </w:r>
      <w:r w:rsidRPr="00560263">
        <w:rPr>
          <w:b/>
          <w:lang w:val="en-GB"/>
        </w:rPr>
        <w:t>main stages of program development</w:t>
      </w:r>
      <w:r>
        <w:rPr>
          <w:lang w:val="en-GB"/>
        </w:rPr>
        <w:t xml:space="preserve"> that are relevant for this module are:</w:t>
      </w:r>
    </w:p>
    <w:p w14:paraId="306781BB" w14:textId="77777777" w:rsidR="00035730" w:rsidRDefault="00035730" w:rsidP="00035730">
      <w:pPr>
        <w:pStyle w:val="Information"/>
        <w:numPr>
          <w:ilvl w:val="0"/>
          <w:numId w:val="33"/>
        </w:numPr>
        <w:spacing w:before="0"/>
        <w:rPr>
          <w:lang w:val="en-GB"/>
        </w:rPr>
      </w:pPr>
      <w:r w:rsidRPr="00560263">
        <w:rPr>
          <w:b/>
          <w:lang w:val="en-GB"/>
        </w:rPr>
        <w:t>Think</w:t>
      </w:r>
      <w:r>
        <w:rPr>
          <w:lang w:val="en-GB"/>
        </w:rPr>
        <w:t>: Understand the problem at hand and find a way to solve it (typically using a small example)</w:t>
      </w:r>
      <w:r w:rsidRPr="00106219">
        <w:rPr>
          <w:noProof/>
          <w:lang w:eastAsia="en-GB"/>
        </w:rPr>
        <w:t xml:space="preserve"> </w:t>
      </w:r>
    </w:p>
    <w:p w14:paraId="0DE8B9C7" w14:textId="77777777" w:rsidR="00035730" w:rsidRDefault="00035730" w:rsidP="00035730">
      <w:pPr>
        <w:pStyle w:val="Information"/>
        <w:numPr>
          <w:ilvl w:val="0"/>
          <w:numId w:val="33"/>
        </w:numPr>
        <w:spacing w:before="0"/>
        <w:rPr>
          <w:lang w:val="en-GB"/>
        </w:rPr>
      </w:pPr>
      <w:r w:rsidRPr="00560263">
        <w:rPr>
          <w:b/>
          <w:lang w:val="en-GB"/>
        </w:rPr>
        <w:t>Design</w:t>
      </w:r>
      <w:r>
        <w:rPr>
          <w:lang w:val="en-GB"/>
        </w:rPr>
        <w:t>: Produce an algorithm (i.e., a set of instructions) that will solve the problem and express this in one of the two design notations used (pseudocode or flowchart)</w:t>
      </w:r>
    </w:p>
    <w:p w14:paraId="342BCEC7" w14:textId="77777777" w:rsidR="00035730" w:rsidRDefault="00035730" w:rsidP="00035730">
      <w:pPr>
        <w:pStyle w:val="Information"/>
        <w:numPr>
          <w:ilvl w:val="0"/>
          <w:numId w:val="33"/>
        </w:numPr>
        <w:spacing w:before="0"/>
        <w:rPr>
          <w:lang w:val="en-GB"/>
        </w:rPr>
      </w:pPr>
      <w:r w:rsidRPr="00560263">
        <w:rPr>
          <w:b/>
          <w:lang w:val="en-GB"/>
        </w:rPr>
        <w:t>Code</w:t>
      </w:r>
      <w:r>
        <w:rPr>
          <w:lang w:val="en-GB"/>
        </w:rPr>
        <w:t>: Translate this algorithm into C++</w:t>
      </w:r>
    </w:p>
    <w:p w14:paraId="0FA866B6" w14:textId="77777777" w:rsidR="00035730" w:rsidRDefault="00035730" w:rsidP="00035730">
      <w:pPr>
        <w:pStyle w:val="Information"/>
        <w:numPr>
          <w:ilvl w:val="0"/>
          <w:numId w:val="33"/>
        </w:numPr>
        <w:spacing w:before="0"/>
        <w:rPr>
          <w:lang w:val="en-GB"/>
        </w:rPr>
      </w:pPr>
      <w:r w:rsidRPr="00560263">
        <w:rPr>
          <w:b/>
          <w:lang w:val="en-GB"/>
        </w:rPr>
        <w:t>Test</w:t>
      </w:r>
      <w:r>
        <w:rPr>
          <w:lang w:val="en-GB"/>
        </w:rPr>
        <w:t>: Run and test the C++ program with a set of well-chosen data to check that it works as expected.</w:t>
      </w:r>
    </w:p>
    <w:p w14:paraId="4A79135B" w14:textId="07644F9F" w:rsidR="00035730" w:rsidRPr="0002602F" w:rsidRDefault="00035730" w:rsidP="00035730">
      <w:pPr>
        <w:pStyle w:val="quest1"/>
        <w:tabs>
          <w:tab w:val="clear" w:pos="360"/>
        </w:tabs>
        <w:ind w:left="357" w:hanging="357"/>
      </w:pPr>
      <w:r>
        <w:t>A</w:t>
      </w:r>
      <w:r w:rsidRPr="00A9189C">
        <w:t xml:space="preserve"> programmer has been asked to design a program that reads in a price represe</w:t>
      </w:r>
      <w:r>
        <w:t xml:space="preserve">nting the full price of an item, it then </w:t>
      </w:r>
      <w:r w:rsidRPr="00A9189C">
        <w:t>calculates and displays the price</w:t>
      </w:r>
      <w:r>
        <w:t xml:space="preserve"> with a 10% discount</w:t>
      </w:r>
      <w:r w:rsidRPr="00A9189C">
        <w:t>.</w:t>
      </w:r>
    </w:p>
    <w:p w14:paraId="21E86F97" w14:textId="77777777" w:rsidR="00035730" w:rsidRPr="0002602F" w:rsidRDefault="00035730" w:rsidP="00035730">
      <w:pPr>
        <w:pStyle w:val="exampleTitle"/>
        <w:rPr>
          <w:b/>
          <w:bCs/>
        </w:rPr>
      </w:pPr>
      <w:proofErr w:type="spellStart"/>
      <w:r w:rsidRPr="0002602F">
        <w:rPr>
          <w:b/>
          <w:bCs/>
        </w:rPr>
        <w:t>produceDiscountedPrice</w:t>
      </w:r>
      <w:proofErr w:type="spellEnd"/>
    </w:p>
    <w:p w14:paraId="6D0DAC0D" w14:textId="77777777" w:rsidR="00035730" w:rsidRPr="0002602F" w:rsidRDefault="00035730" w:rsidP="00035730">
      <w:pPr>
        <w:pStyle w:val="example"/>
        <w:rPr>
          <w:b/>
          <w:bCs/>
        </w:rPr>
      </w:pPr>
      <w:r w:rsidRPr="0002602F">
        <w:rPr>
          <w:b/>
          <w:bCs/>
        </w:rPr>
        <w:tab/>
        <w:t>output("Enter the original price: ")</w:t>
      </w:r>
    </w:p>
    <w:p w14:paraId="408E5167" w14:textId="77777777" w:rsidR="00035730" w:rsidRPr="0002602F" w:rsidRDefault="00035730" w:rsidP="00035730">
      <w:pPr>
        <w:pStyle w:val="example"/>
        <w:rPr>
          <w:b/>
          <w:bCs/>
        </w:rPr>
      </w:pPr>
      <w:r w:rsidRPr="0002602F">
        <w:rPr>
          <w:b/>
          <w:bCs/>
        </w:rPr>
        <w:tab/>
        <w:t>input(</w:t>
      </w:r>
      <w:proofErr w:type="spellStart"/>
      <w:r w:rsidRPr="0002602F">
        <w:rPr>
          <w:b/>
          <w:bCs/>
        </w:rPr>
        <w:t>originalPrice</w:t>
      </w:r>
      <w:proofErr w:type="spellEnd"/>
      <w:r w:rsidRPr="0002602F">
        <w:rPr>
          <w:b/>
          <w:bCs/>
        </w:rPr>
        <w:t>)</w:t>
      </w:r>
    </w:p>
    <w:p w14:paraId="2ED5BECD" w14:textId="77777777" w:rsidR="00035730" w:rsidRPr="0002602F" w:rsidRDefault="00035730" w:rsidP="00035730">
      <w:pPr>
        <w:pStyle w:val="example"/>
        <w:rPr>
          <w:b/>
          <w:bCs/>
        </w:rPr>
      </w:pPr>
      <w:r>
        <w:rPr>
          <w:b/>
          <w:bCs/>
        </w:rPr>
        <w:tab/>
        <w:t xml:space="preserve">set discount to </w:t>
      </w:r>
      <w:proofErr w:type="spellStart"/>
      <w:r w:rsidRPr="0002602F">
        <w:rPr>
          <w:b/>
          <w:bCs/>
        </w:rPr>
        <w:t>originalPrice</w:t>
      </w:r>
      <w:proofErr w:type="spellEnd"/>
      <w:r w:rsidRPr="0002602F">
        <w:rPr>
          <w:b/>
          <w:bCs/>
        </w:rPr>
        <w:t xml:space="preserve"> * </w:t>
      </w:r>
      <w:r>
        <w:rPr>
          <w:b/>
          <w:bCs/>
        </w:rPr>
        <w:t>0.1</w:t>
      </w:r>
    </w:p>
    <w:p w14:paraId="590584E7" w14:textId="77777777" w:rsidR="00035730" w:rsidRPr="0002602F" w:rsidRDefault="00035730" w:rsidP="00035730">
      <w:pPr>
        <w:pStyle w:val="example"/>
        <w:rPr>
          <w:b/>
          <w:bCs/>
        </w:rPr>
      </w:pPr>
      <w:r w:rsidRPr="0002602F">
        <w:rPr>
          <w:b/>
          <w:bCs/>
        </w:rPr>
        <w:tab/>
        <w:t xml:space="preserve">set </w:t>
      </w:r>
      <w:proofErr w:type="spellStart"/>
      <w:r w:rsidRPr="0002602F">
        <w:rPr>
          <w:b/>
          <w:bCs/>
        </w:rPr>
        <w:t>discountedPrice</w:t>
      </w:r>
      <w:proofErr w:type="spellEnd"/>
      <w:r w:rsidRPr="0002602F">
        <w:rPr>
          <w:b/>
          <w:bCs/>
        </w:rPr>
        <w:t xml:space="preserve"> to </w:t>
      </w:r>
      <w:proofErr w:type="spellStart"/>
      <w:r w:rsidRPr="0002602F">
        <w:rPr>
          <w:b/>
          <w:bCs/>
        </w:rPr>
        <w:t>originalPrice</w:t>
      </w:r>
      <w:proofErr w:type="spellEnd"/>
      <w:r w:rsidRPr="0002602F">
        <w:rPr>
          <w:b/>
          <w:bCs/>
        </w:rPr>
        <w:t xml:space="preserve"> - discount</w:t>
      </w:r>
    </w:p>
    <w:p w14:paraId="43C8883B" w14:textId="77777777" w:rsidR="00035730" w:rsidRPr="0002602F" w:rsidRDefault="00035730" w:rsidP="00035730">
      <w:pPr>
        <w:pStyle w:val="example"/>
        <w:rPr>
          <w:b/>
          <w:bCs/>
        </w:rPr>
      </w:pPr>
      <w:r w:rsidRPr="0002602F">
        <w:rPr>
          <w:b/>
          <w:bCs/>
        </w:rPr>
        <w:tab/>
        <w:t xml:space="preserve">output("The discounted price is ", </w:t>
      </w:r>
      <w:proofErr w:type="spellStart"/>
      <w:r w:rsidRPr="0002602F">
        <w:rPr>
          <w:b/>
          <w:bCs/>
        </w:rPr>
        <w:t>discountedPrice</w:t>
      </w:r>
      <w:proofErr w:type="spellEnd"/>
      <w:r w:rsidRPr="0002602F">
        <w:rPr>
          <w:b/>
          <w:bCs/>
        </w:rPr>
        <w:t>)</w:t>
      </w:r>
    </w:p>
    <w:p w14:paraId="7F1F1200" w14:textId="77777777" w:rsidR="00035730" w:rsidRDefault="00035730" w:rsidP="00035730">
      <w:pPr>
        <w:pStyle w:val="notes"/>
      </w:pPr>
      <w:r>
        <w:t>You can assume (i.e., your program does not need to check this) that the user enters a positive value for the price.</w:t>
      </w:r>
    </w:p>
    <w:p w14:paraId="660290A5" w14:textId="77777777" w:rsidR="00035730" w:rsidRDefault="00035730" w:rsidP="00DB5E44">
      <w:pPr>
        <w:pStyle w:val="quest2"/>
        <w:numPr>
          <w:ilvl w:val="0"/>
          <w:numId w:val="38"/>
        </w:numPr>
      </w:pPr>
      <w:r>
        <w:t xml:space="preserve">What </w:t>
      </w:r>
      <w:r w:rsidRPr="00DB5E44">
        <w:rPr>
          <w:lang w:val="en-GB"/>
        </w:rPr>
        <w:t xml:space="preserve">data items </w:t>
      </w:r>
      <w:r>
        <w:t>does this program</w:t>
      </w:r>
      <w:r w:rsidRPr="009E3515">
        <w:t xml:space="preserve"> </w:t>
      </w:r>
      <w:r>
        <w:t xml:space="preserve">use? </w:t>
      </w:r>
      <w:r w:rsidRPr="00DB5E44">
        <w:rPr>
          <w:lang w:val="en-GB"/>
        </w:rPr>
        <w:t xml:space="preserve">Are they </w:t>
      </w:r>
      <w:r>
        <w:t xml:space="preserve">variables or </w:t>
      </w:r>
      <w:r w:rsidRPr="00DB5E44">
        <w:rPr>
          <w:lang w:val="en-GB"/>
        </w:rPr>
        <w:t xml:space="preserve">constants, named or </w:t>
      </w:r>
      <w:r>
        <w:t>literal</w:t>
      </w:r>
      <w:r w:rsidRPr="00DB5E44">
        <w:rPr>
          <w:lang w:val="en-GB"/>
        </w:rPr>
        <w:t>?</w:t>
      </w:r>
      <w:r>
        <w:t xml:space="preserve"> Which type? </w:t>
      </w:r>
      <w:r w:rsidRPr="00DB5E44">
        <w:rPr>
          <w:lang w:val="en-GB"/>
        </w:rPr>
        <w:t>Which scope?</w:t>
      </w:r>
    </w:p>
    <w:p w14:paraId="0B73F385" w14:textId="77777777" w:rsidR="00035730" w:rsidRDefault="00035730" w:rsidP="00035730">
      <w:pPr>
        <w:pStyle w:val="quest2"/>
        <w:numPr>
          <w:ilvl w:val="0"/>
          <w:numId w:val="15"/>
        </w:numPr>
      </w:pPr>
      <w:r>
        <w:rPr>
          <w:lang w:val="en-GB"/>
        </w:rPr>
        <w:t>A</w:t>
      </w:r>
      <w:r w:rsidRPr="00106219">
        <w:rPr>
          <w:lang w:val="en-GB"/>
        </w:rPr>
        <w:t xml:space="preserve">dd the </w:t>
      </w:r>
      <w:r>
        <w:t xml:space="preserve">necessary </w:t>
      </w:r>
      <w:r w:rsidRPr="00106219">
        <w:rPr>
          <w:lang w:val="en-GB"/>
        </w:rPr>
        <w:t>data item declarations, indicating their data type as a comment.</w:t>
      </w:r>
    </w:p>
    <w:p w14:paraId="7A51E62B" w14:textId="77777777" w:rsidR="00035730" w:rsidRDefault="00035730" w:rsidP="00035730">
      <w:pPr>
        <w:pStyle w:val="quest2"/>
        <w:numPr>
          <w:ilvl w:val="0"/>
          <w:numId w:val="15"/>
        </w:numPr>
      </w:pPr>
      <w:r>
        <w:t xml:space="preserve">Identify the </w:t>
      </w:r>
      <w:r w:rsidRPr="00BD021E">
        <w:rPr>
          <w:lang w:val="en-GB"/>
        </w:rPr>
        <w:t xml:space="preserve">various </w:t>
      </w:r>
      <w:r>
        <w:t>expressions used</w:t>
      </w:r>
      <w:r w:rsidRPr="00006836">
        <w:rPr>
          <w:lang w:val="en-GB"/>
        </w:rPr>
        <w:t xml:space="preserve"> </w:t>
      </w:r>
      <w:r w:rsidRPr="00BD021E">
        <w:rPr>
          <w:lang w:val="en-GB"/>
        </w:rPr>
        <w:t>by this program</w:t>
      </w:r>
      <w:r>
        <w:rPr>
          <w:lang w:val="en-GB"/>
        </w:rPr>
        <w:t xml:space="preserve">. How/when are they evaluated? What is </w:t>
      </w:r>
      <w:r>
        <w:t>their type? Their value (when known)</w:t>
      </w:r>
      <w:r>
        <w:rPr>
          <w:lang w:val="en-GB"/>
        </w:rPr>
        <w:t>?</w:t>
      </w:r>
    </w:p>
    <w:p w14:paraId="32F7E9F2" w14:textId="77777777" w:rsidR="00035730" w:rsidRPr="00542C79" w:rsidRDefault="00035730" w:rsidP="00035730">
      <w:pPr>
        <w:pStyle w:val="quest2"/>
        <w:numPr>
          <w:ilvl w:val="0"/>
          <w:numId w:val="14"/>
        </w:numPr>
      </w:pPr>
      <w:r>
        <w:t xml:space="preserve">Identify </w:t>
      </w:r>
      <w:r w:rsidRPr="00BD021E">
        <w:rPr>
          <w:lang w:val="en-GB"/>
        </w:rPr>
        <w:t xml:space="preserve">the various types of statements used by this program: </w:t>
      </w:r>
      <w:r>
        <w:t>assignment</w:t>
      </w:r>
      <w:r w:rsidRPr="00BD021E">
        <w:rPr>
          <w:lang w:val="en-GB"/>
        </w:rPr>
        <w:t xml:space="preserve">, </w:t>
      </w:r>
      <w:r>
        <w:t xml:space="preserve">input/output </w:t>
      </w:r>
      <w:r w:rsidRPr="00BD021E">
        <w:rPr>
          <w:lang w:val="en-GB"/>
        </w:rPr>
        <w:t xml:space="preserve">and control </w:t>
      </w:r>
      <w:r>
        <w:t>statements.</w:t>
      </w:r>
      <w:r>
        <w:rPr>
          <w:lang w:val="en-GB"/>
        </w:rPr>
        <w:t xml:space="preserve"> </w:t>
      </w:r>
    </w:p>
    <w:p w14:paraId="6BD6B929" w14:textId="77777777" w:rsidR="00035730" w:rsidRDefault="00035730" w:rsidP="00035730">
      <w:pPr>
        <w:pStyle w:val="quest2"/>
        <w:numPr>
          <w:ilvl w:val="0"/>
          <w:numId w:val="14"/>
        </w:numPr>
      </w:pPr>
      <w:r>
        <w:rPr>
          <w:lang w:val="en-GB"/>
        </w:rPr>
        <w:t>Could any of the instructions be re-ordered</w:t>
      </w:r>
      <w:r>
        <w:t xml:space="preserve"> without changing the behaviour</w:t>
      </w:r>
      <w:r w:rsidRPr="00006836">
        <w:t xml:space="preserve"> </w:t>
      </w:r>
      <w:r>
        <w:rPr>
          <w:lang w:val="en-GB"/>
        </w:rPr>
        <w:t xml:space="preserve">of the </w:t>
      </w:r>
      <w:r>
        <w:t>program?</w:t>
      </w:r>
    </w:p>
    <w:p w14:paraId="278A4857" w14:textId="77777777" w:rsidR="00035730" w:rsidRPr="0002602F" w:rsidRDefault="00035730" w:rsidP="00035730">
      <w:pPr>
        <w:pStyle w:val="quest2"/>
        <w:numPr>
          <w:ilvl w:val="0"/>
          <w:numId w:val="14"/>
        </w:numPr>
      </w:pPr>
      <w:r>
        <w:rPr>
          <w:lang w:val="en-GB"/>
        </w:rPr>
        <w:t>Modify this program so that it</w:t>
      </w:r>
      <w:r w:rsidRPr="00A9189C">
        <w:t xml:space="preserve"> </w:t>
      </w:r>
      <w:r>
        <w:rPr>
          <w:lang w:val="en-GB"/>
        </w:rPr>
        <w:t xml:space="preserve">also </w:t>
      </w:r>
      <w:r w:rsidRPr="00A9189C">
        <w:t xml:space="preserve">reads in </w:t>
      </w:r>
      <w:r>
        <w:rPr>
          <w:lang w:val="en-GB"/>
        </w:rPr>
        <w:t>the</w:t>
      </w:r>
      <w:r w:rsidRPr="00A9189C">
        <w:t xml:space="preserve"> rate of discount expressed in %, calculates the discount on the item at that rate and displays the discounted price.</w:t>
      </w:r>
    </w:p>
    <w:p w14:paraId="7F06018D" w14:textId="77777777" w:rsidR="00035730" w:rsidRDefault="00035730" w:rsidP="00035730">
      <w:pPr>
        <w:pStyle w:val="notes"/>
      </w:pPr>
      <w:r>
        <w:t xml:space="preserve">You can assume (i.e., your program does not need to check this) that the user enters a positive number for the price </w:t>
      </w:r>
      <w:r w:rsidRPr="0002602F">
        <w:rPr>
          <w:u w:val="single"/>
        </w:rPr>
        <w:t>and</w:t>
      </w:r>
      <w:r>
        <w:t xml:space="preserve"> a number between 0 and 100 for the discount rate.</w:t>
      </w:r>
    </w:p>
    <w:p w14:paraId="24767729" w14:textId="77777777" w:rsidR="00035730" w:rsidRDefault="00035730" w:rsidP="00035730">
      <w:pPr>
        <w:ind w:left="360"/>
      </w:pPr>
    </w:p>
    <w:p w14:paraId="6FC619F6" w14:textId="07FDA629" w:rsidR="00035730" w:rsidRDefault="00035730" w:rsidP="00035730">
      <w:pPr>
        <w:pStyle w:val="quest2"/>
        <w:numPr>
          <w:ilvl w:val="0"/>
          <w:numId w:val="14"/>
        </w:numPr>
      </w:pPr>
      <w:r>
        <w:t xml:space="preserve">What output will </w:t>
      </w:r>
      <w:r>
        <w:rPr>
          <w:lang w:val="en-GB"/>
        </w:rPr>
        <w:t>your new</w:t>
      </w:r>
      <w:r>
        <w:t xml:space="preserve"> program produce for the following input values?</w:t>
      </w:r>
    </w:p>
    <w:p w14:paraId="1DDEE9CE" w14:textId="77777777" w:rsidR="00035730" w:rsidRDefault="00035730" w:rsidP="00035730">
      <w:pPr>
        <w:pStyle w:val="quest2"/>
        <w:numPr>
          <w:ilvl w:val="0"/>
          <w:numId w:val="32"/>
        </w:numPr>
        <w:tabs>
          <w:tab w:val="left" w:pos="2520"/>
          <w:tab w:val="left" w:pos="3600"/>
          <w:tab w:val="left" w:pos="5040"/>
        </w:tabs>
        <w:spacing w:before="0"/>
      </w:pPr>
      <w:proofErr w:type="spellStart"/>
      <w:r w:rsidRPr="00D92EFB">
        <w:t>originalPrice</w:t>
      </w:r>
      <w:proofErr w:type="spellEnd"/>
      <w:r>
        <w:tab/>
        <w:t>100</w:t>
      </w:r>
      <w:r>
        <w:tab/>
      </w:r>
      <w:proofErr w:type="spellStart"/>
      <w:r w:rsidRPr="00D92EFB">
        <w:t>discountRate</w:t>
      </w:r>
      <w:proofErr w:type="spellEnd"/>
      <w:r>
        <w:tab/>
        <w:t>10</w:t>
      </w:r>
    </w:p>
    <w:p w14:paraId="0BBC4BFF" w14:textId="77777777" w:rsidR="00035730" w:rsidRDefault="00035730" w:rsidP="00035730">
      <w:pPr>
        <w:pStyle w:val="quest2"/>
        <w:numPr>
          <w:ilvl w:val="0"/>
          <w:numId w:val="32"/>
        </w:numPr>
        <w:tabs>
          <w:tab w:val="left" w:pos="2520"/>
          <w:tab w:val="left" w:pos="3600"/>
          <w:tab w:val="left" w:pos="5040"/>
        </w:tabs>
        <w:spacing w:before="0"/>
      </w:pPr>
      <w:proofErr w:type="spellStart"/>
      <w:r w:rsidRPr="00D92EFB">
        <w:t>originalPrice</w:t>
      </w:r>
      <w:proofErr w:type="spellEnd"/>
      <w:r>
        <w:tab/>
        <w:t>200</w:t>
      </w:r>
      <w:r>
        <w:tab/>
      </w:r>
      <w:proofErr w:type="spellStart"/>
      <w:r w:rsidRPr="00D92EFB">
        <w:t>discountRate</w:t>
      </w:r>
      <w:proofErr w:type="spellEnd"/>
      <w:r>
        <w:tab/>
        <w:t>50</w:t>
      </w:r>
    </w:p>
    <w:p w14:paraId="51BC260A" w14:textId="77777777" w:rsidR="00035730" w:rsidRDefault="00035730" w:rsidP="00035730">
      <w:pPr>
        <w:pStyle w:val="quest2"/>
        <w:numPr>
          <w:ilvl w:val="0"/>
          <w:numId w:val="32"/>
        </w:numPr>
        <w:tabs>
          <w:tab w:val="left" w:pos="2520"/>
          <w:tab w:val="left" w:pos="3600"/>
          <w:tab w:val="left" w:pos="5040"/>
        </w:tabs>
        <w:spacing w:before="0"/>
      </w:pPr>
      <w:proofErr w:type="spellStart"/>
      <w:r w:rsidRPr="00D92EFB">
        <w:t>originalPrice</w:t>
      </w:r>
      <w:proofErr w:type="spellEnd"/>
      <w:r>
        <w:tab/>
        <w:t>500</w:t>
      </w:r>
      <w:r>
        <w:tab/>
      </w:r>
      <w:proofErr w:type="spellStart"/>
      <w:r w:rsidRPr="00D92EFB">
        <w:t>discountRate</w:t>
      </w:r>
      <w:proofErr w:type="spellEnd"/>
      <w:r>
        <w:tab/>
        <w:t>0</w:t>
      </w:r>
    </w:p>
    <w:p w14:paraId="3A0C3483" w14:textId="77777777" w:rsidR="00035730" w:rsidRDefault="00035730" w:rsidP="00035730">
      <w:pPr>
        <w:pStyle w:val="quest2"/>
        <w:numPr>
          <w:ilvl w:val="0"/>
          <w:numId w:val="32"/>
        </w:numPr>
        <w:tabs>
          <w:tab w:val="left" w:pos="2520"/>
          <w:tab w:val="left" w:pos="3600"/>
          <w:tab w:val="left" w:pos="5040"/>
        </w:tabs>
        <w:spacing w:before="0"/>
      </w:pPr>
      <w:proofErr w:type="spellStart"/>
      <w:r w:rsidRPr="00D92EFB">
        <w:t>originalPrice</w:t>
      </w:r>
      <w:proofErr w:type="spellEnd"/>
      <w:r>
        <w:tab/>
        <w:t>200</w:t>
      </w:r>
      <w:r>
        <w:tab/>
      </w:r>
      <w:proofErr w:type="spellStart"/>
      <w:r w:rsidRPr="00D92EFB">
        <w:t>discountRate</w:t>
      </w:r>
      <w:proofErr w:type="spellEnd"/>
      <w:r>
        <w:tab/>
        <w:t>100</w:t>
      </w:r>
    </w:p>
    <w:p w14:paraId="01474821" w14:textId="77777777" w:rsidR="00035730" w:rsidRDefault="00035730" w:rsidP="00035730">
      <w:pPr>
        <w:pStyle w:val="quest2"/>
        <w:numPr>
          <w:ilvl w:val="0"/>
          <w:numId w:val="32"/>
        </w:numPr>
        <w:tabs>
          <w:tab w:val="left" w:pos="2520"/>
          <w:tab w:val="left" w:pos="3600"/>
          <w:tab w:val="left" w:pos="5040"/>
        </w:tabs>
        <w:spacing w:before="0"/>
      </w:pPr>
      <w:proofErr w:type="spellStart"/>
      <w:r w:rsidRPr="00D92EFB">
        <w:t>originalPrice</w:t>
      </w:r>
      <w:proofErr w:type="spellEnd"/>
      <w:r>
        <w:tab/>
        <w:t>0</w:t>
      </w:r>
      <w:r>
        <w:tab/>
      </w:r>
      <w:proofErr w:type="spellStart"/>
      <w:r w:rsidRPr="00D92EFB">
        <w:t>discountRate</w:t>
      </w:r>
      <w:proofErr w:type="spellEnd"/>
      <w:r>
        <w:tab/>
        <w:t>10</w:t>
      </w:r>
    </w:p>
    <w:p w14:paraId="26A6D8DB" w14:textId="77777777" w:rsidR="00035730" w:rsidRPr="00937DAB" w:rsidRDefault="00035730" w:rsidP="00035730">
      <w:pPr>
        <w:pStyle w:val="quest2"/>
        <w:numPr>
          <w:ilvl w:val="0"/>
          <w:numId w:val="14"/>
        </w:numPr>
      </w:pPr>
      <w:r>
        <w:lastRenderedPageBreak/>
        <w:t>What would happen if the values entered by the user were negative? If the discount was more than 100?</w:t>
      </w:r>
      <w:r>
        <w:rPr>
          <w:lang w:val="en-GB"/>
        </w:rPr>
        <w:t xml:space="preserve"> Do we need to test this?</w:t>
      </w:r>
    </w:p>
    <w:p w14:paraId="6D14A530" w14:textId="77777777" w:rsidR="00035730" w:rsidRDefault="00035730" w:rsidP="00035730">
      <w:pPr>
        <w:pStyle w:val="quest2"/>
        <w:numPr>
          <w:ilvl w:val="0"/>
          <w:numId w:val="14"/>
        </w:numPr>
      </w:pPr>
      <w:r>
        <w:t>Here is an alternative solution to the same problem. Does this one work? If yes, is it better than the previous one and why?</w:t>
      </w:r>
    </w:p>
    <w:p w14:paraId="4C1211EE" w14:textId="77777777" w:rsidR="00035730" w:rsidRPr="00F22140" w:rsidRDefault="00035730" w:rsidP="00035730">
      <w:pPr>
        <w:pStyle w:val="exampleTitle"/>
        <w:rPr>
          <w:b/>
          <w:bCs/>
        </w:rPr>
      </w:pPr>
      <w:proofErr w:type="spellStart"/>
      <w:r w:rsidRPr="00F22140">
        <w:rPr>
          <w:b/>
          <w:bCs/>
        </w:rPr>
        <w:t>produceDiscountedPrice</w:t>
      </w:r>
      <w:proofErr w:type="spellEnd"/>
    </w:p>
    <w:p w14:paraId="6C46BC16" w14:textId="77777777" w:rsidR="00035730" w:rsidRPr="000E1152" w:rsidRDefault="00035730" w:rsidP="00035730">
      <w:pPr>
        <w:pStyle w:val="example"/>
        <w:rPr>
          <w:b/>
          <w:bCs/>
        </w:rPr>
      </w:pPr>
      <w:r w:rsidRPr="000E1152">
        <w:rPr>
          <w:b/>
          <w:bCs/>
        </w:rPr>
        <w:t xml:space="preserve">local </w:t>
      </w:r>
      <w:proofErr w:type="spellStart"/>
      <w:r w:rsidRPr="000E1152">
        <w:rPr>
          <w:b/>
          <w:bCs/>
        </w:rPr>
        <w:t>originalPrice</w:t>
      </w:r>
      <w:proofErr w:type="spellEnd"/>
      <w:r w:rsidRPr="000E1152">
        <w:rPr>
          <w:b/>
          <w:bCs/>
        </w:rPr>
        <w:t xml:space="preserve">, </w:t>
      </w:r>
      <w:proofErr w:type="spellStart"/>
      <w:r>
        <w:rPr>
          <w:b/>
          <w:bCs/>
        </w:rPr>
        <w:t>discountRate</w:t>
      </w:r>
      <w:proofErr w:type="spellEnd"/>
      <w:r>
        <w:rPr>
          <w:b/>
          <w:bCs/>
        </w:rPr>
        <w:t>,</w:t>
      </w:r>
      <w:r w:rsidRPr="000E1152">
        <w:rPr>
          <w:b/>
          <w:bCs/>
        </w:rPr>
        <w:t xml:space="preserve"> </w:t>
      </w:r>
      <w:proofErr w:type="spellStart"/>
      <w:r w:rsidRPr="000E1152">
        <w:rPr>
          <w:b/>
          <w:bCs/>
        </w:rPr>
        <w:t>discountedPrice</w:t>
      </w:r>
      <w:proofErr w:type="spellEnd"/>
      <w:r w:rsidRPr="000E1152">
        <w:rPr>
          <w:b/>
          <w:bCs/>
        </w:rPr>
        <w:tab/>
        <w:t>//floating point numbers</w:t>
      </w:r>
    </w:p>
    <w:p w14:paraId="70AA9605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>output("Enter the original price: ")</w:t>
      </w:r>
    </w:p>
    <w:p w14:paraId="5B4A2BBC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>input(</w:t>
      </w:r>
      <w:proofErr w:type="spellStart"/>
      <w:r w:rsidRPr="00F22140">
        <w:rPr>
          <w:b/>
          <w:bCs/>
        </w:rPr>
        <w:t>originalPrice</w:t>
      </w:r>
      <w:proofErr w:type="spellEnd"/>
      <w:r w:rsidRPr="00F22140">
        <w:rPr>
          <w:b/>
          <w:bCs/>
        </w:rPr>
        <w:t>)</w:t>
      </w:r>
    </w:p>
    <w:p w14:paraId="477CB71E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>output("Enter the discount rate: ")</w:t>
      </w:r>
    </w:p>
    <w:p w14:paraId="1689E25A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>input(</w:t>
      </w:r>
      <w:proofErr w:type="spellStart"/>
      <w:r w:rsidRPr="00F22140">
        <w:rPr>
          <w:b/>
          <w:bCs/>
        </w:rPr>
        <w:t>discountRate</w:t>
      </w:r>
      <w:proofErr w:type="spellEnd"/>
      <w:r w:rsidRPr="00F22140">
        <w:rPr>
          <w:b/>
          <w:bCs/>
        </w:rPr>
        <w:t>)</w:t>
      </w:r>
    </w:p>
    <w:p w14:paraId="42BD521D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 xml:space="preserve">set </w:t>
      </w:r>
      <w:proofErr w:type="spellStart"/>
      <w:r w:rsidRPr="00F22140">
        <w:rPr>
          <w:b/>
          <w:bCs/>
        </w:rPr>
        <w:t>discountedPrice</w:t>
      </w:r>
      <w:proofErr w:type="spellEnd"/>
      <w:r w:rsidRPr="00F22140">
        <w:rPr>
          <w:b/>
          <w:bCs/>
        </w:rPr>
        <w:t xml:space="preserve"> to </w:t>
      </w:r>
      <w:proofErr w:type="spellStart"/>
      <w:r w:rsidRPr="00F22140">
        <w:rPr>
          <w:b/>
          <w:bCs/>
        </w:rPr>
        <w:t>originalPrice</w:t>
      </w:r>
      <w:proofErr w:type="spellEnd"/>
      <w:r w:rsidRPr="00F22140">
        <w:rPr>
          <w:b/>
          <w:bCs/>
        </w:rPr>
        <w:t xml:space="preserve"> – ((</w:t>
      </w:r>
      <w:proofErr w:type="spellStart"/>
      <w:r w:rsidRPr="00F22140">
        <w:rPr>
          <w:b/>
          <w:bCs/>
        </w:rPr>
        <w:t>originalPrice</w:t>
      </w:r>
      <w:proofErr w:type="spellEnd"/>
      <w:r w:rsidRPr="00F22140">
        <w:rPr>
          <w:b/>
          <w:bCs/>
        </w:rPr>
        <w:t xml:space="preserve"> * </w:t>
      </w:r>
      <w:proofErr w:type="spellStart"/>
      <w:r w:rsidRPr="00F22140">
        <w:rPr>
          <w:b/>
          <w:bCs/>
        </w:rPr>
        <w:t>discountRate</w:t>
      </w:r>
      <w:proofErr w:type="spellEnd"/>
      <w:r w:rsidRPr="00F22140">
        <w:rPr>
          <w:b/>
          <w:bCs/>
        </w:rPr>
        <w:t>) / 100)</w:t>
      </w:r>
    </w:p>
    <w:p w14:paraId="7403FDF2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 xml:space="preserve">output("The discounted price is ", </w:t>
      </w:r>
      <w:proofErr w:type="spellStart"/>
      <w:r w:rsidRPr="00F22140">
        <w:rPr>
          <w:b/>
          <w:bCs/>
        </w:rPr>
        <w:t>discountedPrice</w:t>
      </w:r>
      <w:proofErr w:type="spellEnd"/>
      <w:r w:rsidRPr="00F22140">
        <w:rPr>
          <w:b/>
          <w:bCs/>
        </w:rPr>
        <w:t>)</w:t>
      </w:r>
    </w:p>
    <w:p w14:paraId="58321DD4" w14:textId="77777777" w:rsidR="00035730" w:rsidRDefault="00035730" w:rsidP="00035730">
      <w:pPr>
        <w:ind w:left="0" w:right="0"/>
      </w:pPr>
    </w:p>
    <w:p w14:paraId="15AF4408" w14:textId="77777777" w:rsidR="00035730" w:rsidRDefault="00035730" w:rsidP="00035730">
      <w:pPr>
        <w:ind w:left="0" w:right="0"/>
      </w:pPr>
      <w:r>
        <w:t>What about this one?</w:t>
      </w:r>
    </w:p>
    <w:p w14:paraId="7FD19D9A" w14:textId="77777777" w:rsidR="00035730" w:rsidRPr="00F22140" w:rsidRDefault="00035730" w:rsidP="00035730">
      <w:pPr>
        <w:pStyle w:val="exampleTitle"/>
        <w:rPr>
          <w:b/>
          <w:bCs/>
        </w:rPr>
      </w:pPr>
      <w:proofErr w:type="spellStart"/>
      <w:r w:rsidRPr="00F22140">
        <w:rPr>
          <w:b/>
          <w:bCs/>
        </w:rPr>
        <w:t>produceDiscountedPrice</w:t>
      </w:r>
      <w:proofErr w:type="spellEnd"/>
    </w:p>
    <w:p w14:paraId="27980DB7" w14:textId="77777777" w:rsidR="00035730" w:rsidRPr="000E1152" w:rsidRDefault="00035730" w:rsidP="00035730">
      <w:pPr>
        <w:pStyle w:val="example"/>
        <w:rPr>
          <w:b/>
          <w:bCs/>
        </w:rPr>
      </w:pPr>
      <w:r w:rsidRPr="000E1152">
        <w:rPr>
          <w:b/>
          <w:bCs/>
        </w:rPr>
        <w:t xml:space="preserve">local </w:t>
      </w:r>
      <w:proofErr w:type="spellStart"/>
      <w:r w:rsidRPr="000E1152">
        <w:rPr>
          <w:b/>
          <w:bCs/>
        </w:rPr>
        <w:t>originalPrice</w:t>
      </w:r>
      <w:proofErr w:type="spellEnd"/>
      <w:r w:rsidRPr="000E1152">
        <w:rPr>
          <w:b/>
          <w:bCs/>
        </w:rPr>
        <w:t xml:space="preserve">, </w:t>
      </w:r>
      <w:proofErr w:type="spellStart"/>
      <w:r>
        <w:rPr>
          <w:b/>
          <w:bCs/>
        </w:rPr>
        <w:t>discountRate</w:t>
      </w:r>
      <w:proofErr w:type="spellEnd"/>
      <w:r>
        <w:rPr>
          <w:b/>
          <w:bCs/>
        </w:rPr>
        <w:t>,</w:t>
      </w:r>
      <w:r w:rsidRPr="000E1152">
        <w:rPr>
          <w:b/>
          <w:bCs/>
        </w:rPr>
        <w:t xml:space="preserve"> </w:t>
      </w:r>
      <w:proofErr w:type="spellStart"/>
      <w:r w:rsidRPr="000E1152">
        <w:rPr>
          <w:b/>
          <w:bCs/>
        </w:rPr>
        <w:t>discountedPrice</w:t>
      </w:r>
      <w:proofErr w:type="spellEnd"/>
      <w:r w:rsidRPr="000E1152">
        <w:rPr>
          <w:b/>
          <w:bCs/>
        </w:rPr>
        <w:tab/>
        <w:t>//floating point numbers</w:t>
      </w:r>
    </w:p>
    <w:p w14:paraId="0F52E732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>output("Enter the original price: ")</w:t>
      </w:r>
    </w:p>
    <w:p w14:paraId="7A7C281A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>input(</w:t>
      </w:r>
      <w:proofErr w:type="spellStart"/>
      <w:r w:rsidRPr="00F22140">
        <w:rPr>
          <w:b/>
          <w:bCs/>
        </w:rPr>
        <w:t>originalPrice</w:t>
      </w:r>
      <w:proofErr w:type="spellEnd"/>
      <w:r w:rsidRPr="00F22140">
        <w:rPr>
          <w:b/>
          <w:bCs/>
        </w:rPr>
        <w:t>)</w:t>
      </w:r>
    </w:p>
    <w:p w14:paraId="081B5D78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>output("Enter the discount rate: ")</w:t>
      </w:r>
    </w:p>
    <w:p w14:paraId="1CDD66FD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>input(</w:t>
      </w:r>
      <w:proofErr w:type="spellStart"/>
      <w:r w:rsidRPr="00F22140">
        <w:rPr>
          <w:b/>
          <w:bCs/>
        </w:rPr>
        <w:t>discountRate</w:t>
      </w:r>
      <w:proofErr w:type="spellEnd"/>
      <w:r w:rsidRPr="00F22140">
        <w:rPr>
          <w:b/>
          <w:bCs/>
        </w:rPr>
        <w:t>)</w:t>
      </w:r>
    </w:p>
    <w:p w14:paraId="74C4B9B2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 xml:space="preserve">set </w:t>
      </w:r>
      <w:proofErr w:type="spellStart"/>
      <w:r w:rsidRPr="00F22140">
        <w:rPr>
          <w:b/>
          <w:bCs/>
        </w:rPr>
        <w:t>discountedPrice</w:t>
      </w:r>
      <w:proofErr w:type="spellEnd"/>
      <w:r w:rsidRPr="00F22140">
        <w:rPr>
          <w:b/>
          <w:bCs/>
        </w:rPr>
        <w:t xml:space="preserve"> to </w:t>
      </w:r>
      <w:proofErr w:type="spellStart"/>
      <w:r w:rsidRPr="00F22140">
        <w:rPr>
          <w:b/>
          <w:bCs/>
        </w:rPr>
        <w:t>originalPrice</w:t>
      </w:r>
      <w:proofErr w:type="spellEnd"/>
      <w:r w:rsidRPr="00F22140">
        <w:rPr>
          <w:b/>
          <w:bCs/>
        </w:rPr>
        <w:t xml:space="preserve"> * (1 – (</w:t>
      </w:r>
      <w:proofErr w:type="spellStart"/>
      <w:r w:rsidRPr="00F22140">
        <w:rPr>
          <w:b/>
          <w:bCs/>
        </w:rPr>
        <w:t>discountRate</w:t>
      </w:r>
      <w:proofErr w:type="spellEnd"/>
      <w:r w:rsidRPr="00F22140">
        <w:rPr>
          <w:b/>
          <w:bCs/>
        </w:rPr>
        <w:t xml:space="preserve"> / 100))</w:t>
      </w:r>
    </w:p>
    <w:p w14:paraId="3A14CDF0" w14:textId="77777777" w:rsidR="00035730" w:rsidRPr="00F22140" w:rsidRDefault="00035730" w:rsidP="00035730">
      <w:pPr>
        <w:pStyle w:val="example"/>
        <w:rPr>
          <w:b/>
          <w:bCs/>
        </w:rPr>
      </w:pPr>
      <w:r w:rsidRPr="00F22140">
        <w:rPr>
          <w:b/>
          <w:bCs/>
        </w:rPr>
        <w:tab/>
        <w:t xml:space="preserve">output("The discounted price is ", </w:t>
      </w:r>
      <w:proofErr w:type="spellStart"/>
      <w:r w:rsidRPr="00F22140">
        <w:rPr>
          <w:b/>
          <w:bCs/>
        </w:rPr>
        <w:t>discountedPrice</w:t>
      </w:r>
      <w:proofErr w:type="spellEnd"/>
      <w:r w:rsidRPr="00F22140">
        <w:rPr>
          <w:b/>
          <w:bCs/>
        </w:rPr>
        <w:t>)</w:t>
      </w:r>
    </w:p>
    <w:p w14:paraId="4B2D35CC" w14:textId="58CD69BC" w:rsidR="00035730" w:rsidRDefault="00035730" w:rsidP="00035730">
      <w:pPr>
        <w:pStyle w:val="quest2"/>
        <w:numPr>
          <w:ilvl w:val="0"/>
          <w:numId w:val="14"/>
        </w:numPr>
      </w:pPr>
      <w:r w:rsidRPr="00BF13CC">
        <w:rPr>
          <w:lang w:val="en-GB"/>
        </w:rPr>
        <w:t xml:space="preserve">Implement </w:t>
      </w:r>
      <w:r>
        <w:rPr>
          <w:lang w:val="en-GB"/>
        </w:rPr>
        <w:t>your favourite solution</w:t>
      </w:r>
      <w:r w:rsidRPr="00BF13CC">
        <w:rPr>
          <w:lang w:val="en-GB"/>
        </w:rPr>
        <w:t xml:space="preserve"> </w:t>
      </w:r>
      <w:r>
        <w:rPr>
          <w:lang w:val="en-GB"/>
        </w:rPr>
        <w:t xml:space="preserve">(i.e., the one you understand best) </w:t>
      </w:r>
      <w:r w:rsidRPr="00BF13CC">
        <w:rPr>
          <w:lang w:val="en-GB"/>
        </w:rPr>
        <w:t>in C++.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t xml:space="preserve">Create an empty project (called </w:t>
      </w:r>
      <w:r w:rsidR="0003284B">
        <w:rPr>
          <w:b/>
          <w:bCs/>
          <w:lang w:val="en-US"/>
        </w:rPr>
        <w:t>Discount</w:t>
      </w:r>
      <w:r>
        <w:t xml:space="preserve">), add a new source file (called </w:t>
      </w:r>
      <w:proofErr w:type="spellStart"/>
      <w:r>
        <w:rPr>
          <w:b/>
          <w:lang w:val="en-GB"/>
        </w:rPr>
        <w:t>calculateD</w:t>
      </w:r>
      <w:proofErr w:type="spellEnd"/>
      <w:r w:rsidRPr="00BA796F">
        <w:rPr>
          <w:b/>
        </w:rPr>
        <w:t>iscountedPrice</w:t>
      </w:r>
      <w:r w:rsidRPr="001A038C">
        <w:rPr>
          <w:b/>
          <w:bCs/>
        </w:rPr>
        <w:t>.cpp</w:t>
      </w:r>
      <w:r>
        <w:t>),</w:t>
      </w:r>
      <w:r w:rsidRPr="001A038C">
        <w:t xml:space="preserve"> attach it to your solution</w:t>
      </w:r>
      <w:r>
        <w:t xml:space="preserve"> and t</w:t>
      </w:r>
      <w:r w:rsidRPr="002D2B88">
        <w:t xml:space="preserve">ype in </w:t>
      </w:r>
      <w:r>
        <w:rPr>
          <w:lang w:val="en-GB"/>
        </w:rPr>
        <w:t>your C++</w:t>
      </w:r>
      <w:r>
        <w:t xml:space="preserve"> code into it. </w:t>
      </w:r>
      <w:r w:rsidRPr="00BF13CC">
        <w:rPr>
          <w:lang w:val="en-GB"/>
        </w:rPr>
        <w:br/>
      </w:r>
      <w:r>
        <w:t>The interaction with the program would produce the following behaviour (with user's input shown in bold</w:t>
      </w:r>
      <w:r>
        <w:rPr>
          <w:lang w:val="en-GB"/>
        </w:rPr>
        <w:t xml:space="preserve"> here</w:t>
      </w:r>
      <w:r>
        <w:t>):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C4C4C"/>
        <w:tblLook w:val="01E0" w:firstRow="1" w:lastRow="1" w:firstColumn="1" w:lastColumn="1" w:noHBand="0" w:noVBand="0"/>
      </w:tblPr>
      <w:tblGrid>
        <w:gridCol w:w="7502"/>
      </w:tblGrid>
      <w:tr w:rsidR="00035730" w14:paraId="0925493B" w14:textId="77777777" w:rsidTr="00457F05">
        <w:tc>
          <w:tcPr>
            <w:tcW w:w="7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4C4C"/>
          </w:tcPr>
          <w:p w14:paraId="2075A323" w14:textId="77777777" w:rsidR="00035730" w:rsidRDefault="00035730" w:rsidP="00457F05">
            <w:pPr>
              <w:ind w:left="0"/>
            </w:pPr>
          </w:p>
          <w:p w14:paraId="5C0028E4" w14:textId="77777777" w:rsidR="00035730" w:rsidRPr="00006323" w:rsidRDefault="00035730" w:rsidP="00457F05">
            <w:pPr>
              <w:pStyle w:val="console"/>
              <w:rPr>
                <w:rFonts w:ascii="Consolas" w:hAnsi="Consolas"/>
                <w:lang w:val="en-GB"/>
              </w:rPr>
            </w:pPr>
            <w:r w:rsidRPr="00006323">
              <w:rPr>
                <w:rFonts w:ascii="Consolas" w:hAnsi="Consolas"/>
                <w:lang w:val="en-GB"/>
              </w:rPr>
              <w:t xml:space="preserve">Enter the </w:t>
            </w:r>
            <w:r w:rsidRPr="00006323">
              <w:rPr>
                <w:rFonts w:ascii="Consolas" w:hAnsi="Consolas"/>
              </w:rPr>
              <w:t>original price</w:t>
            </w:r>
            <w:r w:rsidRPr="00006323">
              <w:rPr>
                <w:rFonts w:ascii="Consolas" w:hAnsi="Consolas"/>
                <w:lang w:val="en-GB"/>
              </w:rPr>
              <w:t xml:space="preserve">: </w:t>
            </w:r>
            <w:r w:rsidRPr="00006323">
              <w:rPr>
                <w:rFonts w:ascii="Consolas" w:hAnsi="Consolas"/>
                <w:b/>
                <w:lang w:val="en-GB"/>
              </w:rPr>
              <w:t>100.0</w:t>
            </w:r>
          </w:p>
          <w:p w14:paraId="0D2D8EFE" w14:textId="77777777" w:rsidR="00035730" w:rsidRPr="00006323" w:rsidRDefault="00035730" w:rsidP="00457F05">
            <w:pPr>
              <w:pStyle w:val="console"/>
              <w:rPr>
                <w:rFonts w:ascii="Consolas" w:hAnsi="Consolas"/>
                <w:lang w:val="en-GB"/>
              </w:rPr>
            </w:pPr>
            <w:r w:rsidRPr="00006323">
              <w:rPr>
                <w:rFonts w:ascii="Consolas" w:hAnsi="Consolas"/>
                <w:lang w:val="en-GB"/>
              </w:rPr>
              <w:t xml:space="preserve">Enter the </w:t>
            </w:r>
            <w:r w:rsidRPr="00006323">
              <w:rPr>
                <w:rFonts w:ascii="Consolas" w:hAnsi="Consolas"/>
              </w:rPr>
              <w:t>discount rate</w:t>
            </w:r>
            <w:r>
              <w:rPr>
                <w:rFonts w:ascii="Consolas" w:hAnsi="Consolas"/>
                <w:lang w:val="en-GB"/>
              </w:rPr>
              <w:t xml:space="preserve"> </w:t>
            </w:r>
            <w:r w:rsidRPr="00616B5C">
              <w:rPr>
                <w:rFonts w:ascii="Consolas" w:hAnsi="Consolas"/>
              </w:rPr>
              <w:t>(in %):</w:t>
            </w:r>
            <w:r w:rsidRPr="00006323">
              <w:rPr>
                <w:rFonts w:ascii="Consolas" w:hAnsi="Consolas"/>
                <w:lang w:val="en-GB"/>
              </w:rPr>
              <w:t xml:space="preserve"> </w:t>
            </w:r>
            <w:r w:rsidRPr="00006323">
              <w:rPr>
                <w:rFonts w:ascii="Consolas" w:hAnsi="Consolas"/>
                <w:b/>
                <w:lang w:val="en-GB"/>
              </w:rPr>
              <w:t>20.0</w:t>
            </w:r>
          </w:p>
          <w:p w14:paraId="27D369C9" w14:textId="77777777" w:rsidR="00035730" w:rsidRPr="00006323" w:rsidRDefault="00035730" w:rsidP="00457F05">
            <w:pPr>
              <w:pStyle w:val="console"/>
              <w:rPr>
                <w:rFonts w:ascii="Consolas" w:hAnsi="Consolas"/>
                <w:lang w:val="en-GB"/>
              </w:rPr>
            </w:pPr>
            <w:r w:rsidRPr="00006323">
              <w:rPr>
                <w:rFonts w:ascii="Consolas" w:hAnsi="Consolas"/>
                <w:lang w:val="en-GB"/>
              </w:rPr>
              <w:t xml:space="preserve">The </w:t>
            </w:r>
            <w:r w:rsidRPr="00006323">
              <w:rPr>
                <w:rFonts w:ascii="Consolas" w:hAnsi="Consolas"/>
              </w:rPr>
              <w:t xml:space="preserve">discounted price is </w:t>
            </w:r>
            <w:r w:rsidRPr="00006323">
              <w:rPr>
                <w:rFonts w:ascii="Consolas" w:hAnsi="Consolas"/>
                <w:lang w:val="en-GB"/>
              </w:rPr>
              <w:t>80 pounds.</w:t>
            </w:r>
          </w:p>
          <w:p w14:paraId="748E10BE" w14:textId="77777777" w:rsidR="00035730" w:rsidRDefault="00035730" w:rsidP="00457F05">
            <w:pPr>
              <w:pStyle w:val="console"/>
              <w:ind w:left="0"/>
              <w:rPr>
                <w:lang w:val="en-GB"/>
              </w:rPr>
            </w:pPr>
          </w:p>
        </w:tc>
      </w:tr>
    </w:tbl>
    <w:p w14:paraId="767707D0" w14:textId="77777777" w:rsidR="00035730" w:rsidRDefault="00035730" w:rsidP="00035730">
      <w:pPr>
        <w:pStyle w:val="quest2"/>
        <w:numPr>
          <w:ilvl w:val="0"/>
          <w:numId w:val="14"/>
        </w:numPr>
      </w:pPr>
      <w:r>
        <w:t>Format the program's outputs so that, typically, the pound sign ‘£’ shows before a price and prices are always displayed with 2 digits after the floating point (e.g., 180 pounds should be displayed as £180.00 and 9.64534 pounds as £9.65).</w:t>
      </w:r>
    </w:p>
    <w:p w14:paraId="4F73BD48" w14:textId="77777777" w:rsidR="00035730" w:rsidRPr="00410774" w:rsidRDefault="00035730" w:rsidP="00035730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C4C4C"/>
        <w:tblLook w:val="01E0" w:firstRow="1" w:lastRow="1" w:firstColumn="1" w:lastColumn="1" w:noHBand="0" w:noVBand="0"/>
      </w:tblPr>
      <w:tblGrid>
        <w:gridCol w:w="6390"/>
      </w:tblGrid>
      <w:tr w:rsidR="00035730" w:rsidRPr="007E77DF" w14:paraId="7B4CF4B5" w14:textId="77777777" w:rsidTr="00457F05">
        <w:tc>
          <w:tcPr>
            <w:tcW w:w="6390" w:type="dxa"/>
            <w:shd w:val="clear" w:color="auto" w:fill="4C4C4C"/>
          </w:tcPr>
          <w:p w14:paraId="263163C6" w14:textId="77777777" w:rsidR="00035730" w:rsidRPr="00006323" w:rsidRDefault="00035730" w:rsidP="00457F05">
            <w:pPr>
              <w:ind w:left="0"/>
              <w:rPr>
                <w:rFonts w:ascii="Consolas" w:hAnsi="Consolas"/>
                <w:color w:val="FFFFFF"/>
                <w:sz w:val="20"/>
              </w:rPr>
            </w:pPr>
          </w:p>
          <w:p w14:paraId="4FCD7CFE" w14:textId="77777777" w:rsidR="00035730" w:rsidRPr="00006323" w:rsidRDefault="00035730" w:rsidP="00457F05">
            <w:pPr>
              <w:ind w:left="0"/>
              <w:rPr>
                <w:rFonts w:ascii="Consolas" w:hAnsi="Consolas"/>
                <w:color w:val="FFFFFF"/>
                <w:sz w:val="20"/>
              </w:rPr>
            </w:pPr>
            <w:r w:rsidRPr="00006323">
              <w:rPr>
                <w:rFonts w:ascii="Consolas" w:hAnsi="Consolas"/>
                <w:color w:val="FFFFFF"/>
                <w:sz w:val="20"/>
              </w:rPr>
              <w:t>Enter the original price: £</w:t>
            </w:r>
            <w:r w:rsidRPr="00006323">
              <w:rPr>
                <w:rFonts w:ascii="Consolas" w:hAnsi="Consolas"/>
                <w:b/>
                <w:color w:val="FFFFFF"/>
                <w:sz w:val="20"/>
              </w:rPr>
              <w:t>200</w:t>
            </w:r>
          </w:p>
          <w:p w14:paraId="194102DA" w14:textId="77777777" w:rsidR="00035730" w:rsidRPr="00006323" w:rsidRDefault="00035730" w:rsidP="00457F05">
            <w:pPr>
              <w:ind w:left="0"/>
              <w:rPr>
                <w:rFonts w:ascii="Consolas" w:hAnsi="Consolas"/>
                <w:color w:val="FFFFFF"/>
                <w:sz w:val="20"/>
              </w:rPr>
            </w:pPr>
            <w:r w:rsidRPr="00006323">
              <w:rPr>
                <w:rFonts w:ascii="Consolas" w:hAnsi="Consolas"/>
                <w:color w:val="FFFFFF"/>
                <w:sz w:val="20"/>
              </w:rPr>
              <w:t xml:space="preserve">Enter the discount rate (in %): </w:t>
            </w:r>
            <w:r w:rsidRPr="00006323">
              <w:rPr>
                <w:rFonts w:ascii="Consolas" w:hAnsi="Consolas"/>
                <w:b/>
                <w:color w:val="FFFFFF"/>
                <w:sz w:val="20"/>
              </w:rPr>
              <w:t>10</w:t>
            </w:r>
          </w:p>
          <w:p w14:paraId="6E173238" w14:textId="77777777" w:rsidR="00035730" w:rsidRPr="00006323" w:rsidRDefault="00035730" w:rsidP="00457F05">
            <w:pPr>
              <w:ind w:left="0"/>
              <w:rPr>
                <w:rFonts w:ascii="Consolas" w:hAnsi="Consolas"/>
                <w:color w:val="FFFFFF"/>
                <w:sz w:val="20"/>
              </w:rPr>
            </w:pPr>
            <w:r w:rsidRPr="00006323">
              <w:rPr>
                <w:rFonts w:ascii="Consolas" w:hAnsi="Consolas"/>
                <w:color w:val="FFFFFF"/>
                <w:sz w:val="20"/>
              </w:rPr>
              <w:t>The discounted price is £180.00.</w:t>
            </w:r>
          </w:p>
          <w:p w14:paraId="0AEE840F" w14:textId="77777777" w:rsidR="00035730" w:rsidRPr="007E77DF" w:rsidRDefault="00035730" w:rsidP="00457F05">
            <w:pPr>
              <w:ind w:left="0"/>
              <w:rPr>
                <w:sz w:val="20"/>
              </w:rPr>
            </w:pPr>
          </w:p>
        </w:tc>
      </w:tr>
    </w:tbl>
    <w:p w14:paraId="5254CBF9" w14:textId="77777777" w:rsidR="00035730" w:rsidRPr="00410774" w:rsidRDefault="00035730" w:rsidP="00035730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C4C4C"/>
        <w:tblLook w:val="01E0" w:firstRow="1" w:lastRow="1" w:firstColumn="1" w:lastColumn="1" w:noHBand="0" w:noVBand="0"/>
      </w:tblPr>
      <w:tblGrid>
        <w:gridCol w:w="6390"/>
      </w:tblGrid>
      <w:tr w:rsidR="00035730" w:rsidRPr="007E77DF" w14:paraId="22131183" w14:textId="77777777" w:rsidTr="00457F05">
        <w:tc>
          <w:tcPr>
            <w:tcW w:w="6390" w:type="dxa"/>
            <w:shd w:val="clear" w:color="auto" w:fill="4C4C4C"/>
          </w:tcPr>
          <w:p w14:paraId="1A21F1FE" w14:textId="77777777" w:rsidR="00035730" w:rsidRPr="00006323" w:rsidRDefault="00035730" w:rsidP="00457F05">
            <w:pPr>
              <w:ind w:left="0"/>
              <w:rPr>
                <w:rFonts w:ascii="Consolas" w:hAnsi="Consolas"/>
                <w:color w:val="FFFFFF"/>
                <w:sz w:val="20"/>
              </w:rPr>
            </w:pPr>
          </w:p>
          <w:p w14:paraId="234D4B48" w14:textId="77777777" w:rsidR="00035730" w:rsidRPr="00006323" w:rsidRDefault="00035730" w:rsidP="00457F05">
            <w:pPr>
              <w:ind w:left="0"/>
              <w:rPr>
                <w:rFonts w:ascii="Consolas" w:hAnsi="Consolas"/>
                <w:color w:val="FFFFFF"/>
                <w:sz w:val="20"/>
              </w:rPr>
            </w:pPr>
            <w:r>
              <w:rPr>
                <w:rFonts w:ascii="Consolas" w:hAnsi="Consolas"/>
                <w:color w:val="FFFFFF"/>
                <w:sz w:val="20"/>
              </w:rPr>
              <w:t>Enter the original price</w:t>
            </w:r>
            <w:r w:rsidRPr="00006323">
              <w:rPr>
                <w:rFonts w:ascii="Consolas" w:hAnsi="Consolas"/>
                <w:color w:val="FFFFFF"/>
                <w:sz w:val="20"/>
              </w:rPr>
              <w:t>: £</w:t>
            </w:r>
            <w:r w:rsidRPr="00006323">
              <w:rPr>
                <w:rFonts w:ascii="Consolas" w:hAnsi="Consolas"/>
                <w:b/>
                <w:color w:val="FFFFFF"/>
                <w:sz w:val="20"/>
              </w:rPr>
              <w:t>9.99</w:t>
            </w:r>
          </w:p>
          <w:p w14:paraId="674DD0DC" w14:textId="77777777" w:rsidR="00035730" w:rsidRPr="00006323" w:rsidRDefault="00035730" w:rsidP="00457F05">
            <w:pPr>
              <w:ind w:left="0"/>
              <w:rPr>
                <w:rFonts w:ascii="Consolas" w:hAnsi="Consolas"/>
                <w:color w:val="FFFFFF"/>
                <w:sz w:val="20"/>
              </w:rPr>
            </w:pPr>
            <w:r w:rsidRPr="00006323">
              <w:rPr>
                <w:rFonts w:ascii="Consolas" w:hAnsi="Consolas"/>
                <w:color w:val="FFFFFF"/>
                <w:sz w:val="20"/>
              </w:rPr>
              <w:t xml:space="preserve">Enter the discount rate (in %): </w:t>
            </w:r>
            <w:r w:rsidRPr="00006323">
              <w:rPr>
                <w:rFonts w:ascii="Consolas" w:hAnsi="Consolas"/>
                <w:b/>
                <w:color w:val="FFFFFF"/>
                <w:sz w:val="20"/>
              </w:rPr>
              <w:t>3.45</w:t>
            </w:r>
          </w:p>
          <w:p w14:paraId="2F52819B" w14:textId="77777777" w:rsidR="00035730" w:rsidRPr="00006323" w:rsidRDefault="00035730" w:rsidP="00457F05">
            <w:pPr>
              <w:ind w:left="0"/>
              <w:rPr>
                <w:rFonts w:ascii="Consolas" w:hAnsi="Consolas"/>
                <w:color w:val="FFFFFF"/>
                <w:sz w:val="20"/>
              </w:rPr>
            </w:pPr>
            <w:r w:rsidRPr="00006323">
              <w:rPr>
                <w:rFonts w:ascii="Consolas" w:hAnsi="Consolas"/>
                <w:color w:val="FFFFFF"/>
                <w:sz w:val="20"/>
              </w:rPr>
              <w:t>The discounted price is £9.65.</w:t>
            </w:r>
          </w:p>
          <w:p w14:paraId="0B42F08D" w14:textId="77777777" w:rsidR="00035730" w:rsidRPr="007E77DF" w:rsidRDefault="00035730" w:rsidP="00457F05">
            <w:pPr>
              <w:ind w:left="0"/>
              <w:rPr>
                <w:sz w:val="20"/>
              </w:rPr>
            </w:pPr>
          </w:p>
        </w:tc>
      </w:tr>
    </w:tbl>
    <w:p w14:paraId="5093A295" w14:textId="77777777" w:rsidR="00035730" w:rsidRPr="001376A3" w:rsidRDefault="00035730" w:rsidP="00035730"/>
    <w:p w14:paraId="4AD11FB8" w14:textId="77777777" w:rsidR="00035730" w:rsidRDefault="00035730" w:rsidP="00035730">
      <w:pPr>
        <w:ind w:left="0" w:right="0"/>
      </w:pPr>
      <w:r>
        <w:br w:type="page"/>
      </w:r>
    </w:p>
    <w:p w14:paraId="53BABDC5" w14:textId="77777777" w:rsidR="00035730" w:rsidRDefault="00035730" w:rsidP="00035730">
      <w:pPr>
        <w:pStyle w:val="Information"/>
        <w:rPr>
          <w:i/>
        </w:rPr>
      </w:pPr>
      <w:r w:rsidRPr="00A02D75">
        <w:lastRenderedPageBreak/>
        <w:t xml:space="preserve">To format the prices with a 2-digit precision you need use C++ output manipulators (in the </w:t>
      </w:r>
      <w:r w:rsidRPr="00410774">
        <w:rPr>
          <w:b/>
        </w:rPr>
        <w:t>&lt;</w:t>
      </w:r>
      <w:proofErr w:type="spellStart"/>
      <w:r w:rsidRPr="00410774">
        <w:rPr>
          <w:b/>
        </w:rPr>
        <w:t>iomanip</w:t>
      </w:r>
      <w:proofErr w:type="spellEnd"/>
      <w:r w:rsidRPr="00410774">
        <w:rPr>
          <w:b/>
        </w:rPr>
        <w:t>&gt;</w:t>
      </w:r>
      <w:r>
        <w:t xml:space="preserve"> library).</w:t>
      </w:r>
      <w:r w:rsidRPr="00410774">
        <w:rPr>
          <w:i/>
        </w:rPr>
        <w:t xml:space="preserve"> (See slides and notes for examples)</w:t>
      </w:r>
    </w:p>
    <w:p w14:paraId="3E0F05EF" w14:textId="77777777" w:rsidR="00035730" w:rsidRDefault="00035730" w:rsidP="00035730">
      <w:pPr>
        <w:pStyle w:val="Information"/>
        <w:numPr>
          <w:ilvl w:val="0"/>
          <w:numId w:val="34"/>
        </w:numPr>
        <w:spacing w:before="60"/>
        <w:ind w:left="714" w:hanging="357"/>
      </w:pPr>
      <w:r>
        <w:t>By fixing the precision of the output, e.g.,</w:t>
      </w:r>
    </w:p>
    <w:p w14:paraId="616373B8" w14:textId="77777777" w:rsidR="00035730" w:rsidRPr="00410774" w:rsidRDefault="00035730" w:rsidP="00035730">
      <w:pPr>
        <w:pStyle w:val="Information"/>
        <w:spacing w:before="60"/>
        <w:ind w:firstLine="357"/>
        <w:rPr>
          <w:rStyle w:val="CChar"/>
        </w:rPr>
      </w:pPr>
      <w:proofErr w:type="spellStart"/>
      <w:r w:rsidRPr="00410774">
        <w:rPr>
          <w:rStyle w:val="CChar"/>
        </w:rPr>
        <w:t>cout.setf</w:t>
      </w:r>
      <w:proofErr w:type="spellEnd"/>
      <w:r w:rsidRPr="00410774">
        <w:rPr>
          <w:rStyle w:val="CChar"/>
        </w:rPr>
        <w:t>(</w:t>
      </w:r>
      <w:proofErr w:type="spellStart"/>
      <w:r w:rsidRPr="00410774">
        <w:rPr>
          <w:rStyle w:val="CChar"/>
        </w:rPr>
        <w:t>ios</w:t>
      </w:r>
      <w:proofErr w:type="spellEnd"/>
      <w:r w:rsidRPr="00410774">
        <w:rPr>
          <w:rStyle w:val="CChar"/>
        </w:rPr>
        <w:t>::fixed);</w:t>
      </w:r>
      <w:r>
        <w:rPr>
          <w:rStyle w:val="CChar"/>
        </w:rPr>
        <w:br/>
      </w:r>
      <w:r w:rsidRPr="00410774">
        <w:rPr>
          <w:rStyle w:val="CChar"/>
        </w:rPr>
        <w:tab/>
      </w:r>
      <w:proofErr w:type="spellStart"/>
      <w:r w:rsidRPr="00410774">
        <w:rPr>
          <w:rStyle w:val="CChar"/>
        </w:rPr>
        <w:t>cout</w:t>
      </w:r>
      <w:proofErr w:type="spellEnd"/>
      <w:r w:rsidRPr="00410774">
        <w:rPr>
          <w:rStyle w:val="CChar"/>
        </w:rPr>
        <w:t xml:space="preserve"> &lt;&lt; </w:t>
      </w:r>
      <w:proofErr w:type="spellStart"/>
      <w:r w:rsidRPr="00410774">
        <w:rPr>
          <w:rStyle w:val="CChar"/>
        </w:rPr>
        <w:t>setprecision</w:t>
      </w:r>
      <w:proofErr w:type="spellEnd"/>
      <w:r w:rsidRPr="00410774">
        <w:rPr>
          <w:rStyle w:val="CChar"/>
        </w:rPr>
        <w:t>(2);</w:t>
      </w:r>
    </w:p>
    <w:p w14:paraId="3F5B4823" w14:textId="77777777" w:rsidR="00035730" w:rsidRPr="00A02D75" w:rsidRDefault="00035730" w:rsidP="00035730">
      <w:pPr>
        <w:pStyle w:val="Information"/>
      </w:pPr>
      <w:r w:rsidRPr="00A02D75">
        <w:t>To display the ‘£’ sign you need to obtain its character symbol by using one of the three following methods:</w:t>
      </w:r>
    </w:p>
    <w:p w14:paraId="2BEB4EF1" w14:textId="77777777" w:rsidR="00035730" w:rsidRDefault="00035730" w:rsidP="00035730">
      <w:pPr>
        <w:pStyle w:val="Information"/>
        <w:numPr>
          <w:ilvl w:val="0"/>
          <w:numId w:val="34"/>
        </w:numPr>
        <w:spacing w:before="60"/>
        <w:ind w:left="714" w:hanging="357"/>
      </w:pPr>
      <w:r>
        <w:t>By converting its ASCII number (156)  as a character directly in the output statement, e.g.,</w:t>
      </w:r>
    </w:p>
    <w:p w14:paraId="7D40406C" w14:textId="77777777" w:rsidR="00035730" w:rsidRPr="00B41378" w:rsidRDefault="00035730" w:rsidP="00035730">
      <w:pPr>
        <w:pStyle w:val="Information"/>
        <w:spacing w:before="60"/>
        <w:ind w:firstLine="357"/>
      </w:pPr>
      <w:proofErr w:type="spellStart"/>
      <w:r w:rsidRPr="00410774">
        <w:rPr>
          <w:rStyle w:val="CChar"/>
        </w:rPr>
        <w:t>cout</w:t>
      </w:r>
      <w:proofErr w:type="spellEnd"/>
      <w:r w:rsidRPr="00410774">
        <w:rPr>
          <w:rStyle w:val="CChar"/>
        </w:rPr>
        <w:t xml:space="preserve"> &lt;&lt; "The discounted price is " &lt;&lt; </w:t>
      </w:r>
      <w:r>
        <w:rPr>
          <w:rStyle w:val="CChar"/>
          <w:lang w:val="en-GB"/>
        </w:rPr>
        <w:t>static_cast&lt;</w:t>
      </w:r>
      <w:r w:rsidRPr="00410774">
        <w:rPr>
          <w:rStyle w:val="CChar"/>
        </w:rPr>
        <w:t>char</w:t>
      </w:r>
      <w:r>
        <w:rPr>
          <w:rStyle w:val="CChar"/>
          <w:lang w:val="en-GB"/>
        </w:rPr>
        <w:t>&gt;</w:t>
      </w:r>
      <w:r>
        <w:rPr>
          <w:rStyle w:val="CChar"/>
        </w:rPr>
        <w:t>(</w:t>
      </w:r>
      <w:r w:rsidRPr="00410774">
        <w:rPr>
          <w:rStyle w:val="CChar"/>
        </w:rPr>
        <w:t xml:space="preserve">156) </w:t>
      </w:r>
      <w:r>
        <w:rPr>
          <w:rStyle w:val="CChar"/>
        </w:rPr>
        <w:br/>
      </w:r>
      <w:r>
        <w:rPr>
          <w:rStyle w:val="CChar"/>
        </w:rPr>
        <w:tab/>
      </w:r>
      <w:r>
        <w:rPr>
          <w:rStyle w:val="CChar"/>
          <w:lang w:val="en-GB"/>
        </w:rPr>
        <w:t xml:space="preserve">     </w:t>
      </w:r>
      <w:r w:rsidRPr="00410774">
        <w:rPr>
          <w:rStyle w:val="CChar"/>
        </w:rPr>
        <w:t xml:space="preserve">&lt;&lt; </w:t>
      </w:r>
      <w:proofErr w:type="spellStart"/>
      <w:r w:rsidRPr="00410774">
        <w:rPr>
          <w:rStyle w:val="CChar"/>
        </w:rPr>
        <w:t>discountedPrice</w:t>
      </w:r>
      <w:proofErr w:type="spellEnd"/>
      <w:r w:rsidRPr="00410774">
        <w:rPr>
          <w:rStyle w:val="CChar"/>
        </w:rPr>
        <w:t>;</w:t>
      </w:r>
      <w:r>
        <w:t xml:space="preserve"> </w:t>
      </w:r>
    </w:p>
    <w:p w14:paraId="24F47D60" w14:textId="77777777" w:rsidR="00035730" w:rsidRDefault="00035730" w:rsidP="00035730">
      <w:pPr>
        <w:pStyle w:val="Information"/>
        <w:numPr>
          <w:ilvl w:val="0"/>
          <w:numId w:val="34"/>
        </w:numPr>
        <w:spacing w:before="60"/>
        <w:ind w:left="714" w:hanging="357"/>
      </w:pPr>
      <w:r>
        <w:t xml:space="preserve">By placing the ’£’ symbol into a </w:t>
      </w:r>
      <w:proofErr w:type="spellStart"/>
      <w:r w:rsidRPr="00006323">
        <w:rPr>
          <w:rStyle w:val="CChar"/>
        </w:rPr>
        <w:t>const</w:t>
      </w:r>
      <w:proofErr w:type="spellEnd"/>
      <w:r>
        <w:t xml:space="preserve"> and using it whenever needed in the program, e.g.,</w:t>
      </w:r>
      <w:r w:rsidRPr="00B53182">
        <w:t xml:space="preserve"> </w:t>
      </w:r>
    </w:p>
    <w:p w14:paraId="527A9561" w14:textId="77777777" w:rsidR="00035730" w:rsidRPr="00B41378" w:rsidRDefault="00035730" w:rsidP="00035730">
      <w:pPr>
        <w:pStyle w:val="Information"/>
        <w:spacing w:before="60"/>
        <w:ind w:firstLine="357"/>
      </w:pPr>
      <w:proofErr w:type="spellStart"/>
      <w:r w:rsidRPr="00410774">
        <w:rPr>
          <w:rStyle w:val="CChar"/>
        </w:rPr>
        <w:t>const</w:t>
      </w:r>
      <w:proofErr w:type="spellEnd"/>
      <w:r w:rsidRPr="00410774">
        <w:rPr>
          <w:rStyle w:val="CChar"/>
        </w:rPr>
        <w:t xml:space="preserve"> char </w:t>
      </w:r>
      <w:proofErr w:type="spellStart"/>
      <w:r w:rsidRPr="00410774">
        <w:rPr>
          <w:rStyle w:val="CChar"/>
        </w:rPr>
        <w:t>poundSign</w:t>
      </w:r>
      <w:proofErr w:type="spellEnd"/>
      <w:r w:rsidRPr="00410774">
        <w:rPr>
          <w:rStyle w:val="CChar"/>
        </w:rPr>
        <w:t>( 156);</w:t>
      </w:r>
      <w:r w:rsidRPr="00410774">
        <w:rPr>
          <w:rStyle w:val="CChar"/>
        </w:rPr>
        <w:tab/>
      </w:r>
      <w:r>
        <w:rPr>
          <w:rStyle w:val="CChar"/>
        </w:rPr>
        <w:tab/>
      </w:r>
      <w:r>
        <w:rPr>
          <w:rStyle w:val="CChar"/>
        </w:rPr>
        <w:tab/>
      </w:r>
      <w:r>
        <w:rPr>
          <w:rStyle w:val="CChar"/>
        </w:rPr>
        <w:tab/>
      </w:r>
      <w:r>
        <w:rPr>
          <w:rStyle w:val="CChar"/>
        </w:rPr>
        <w:tab/>
      </w:r>
      <w:r w:rsidRPr="00410774">
        <w:rPr>
          <w:rStyle w:val="CChar"/>
        </w:rPr>
        <w:t xml:space="preserve">//set </w:t>
      </w:r>
      <w:proofErr w:type="spellStart"/>
      <w:r w:rsidRPr="00410774">
        <w:rPr>
          <w:rStyle w:val="CChar"/>
        </w:rPr>
        <w:t>poundSign</w:t>
      </w:r>
      <w:proofErr w:type="spellEnd"/>
      <w:r w:rsidRPr="00410774">
        <w:rPr>
          <w:rStyle w:val="CChar"/>
        </w:rPr>
        <w:t xml:space="preserve"> to '£' </w:t>
      </w:r>
      <w:r>
        <w:rPr>
          <w:rStyle w:val="CChar"/>
        </w:rPr>
        <w:br/>
        <w:t xml:space="preserve"> </w:t>
      </w:r>
      <w:r>
        <w:rPr>
          <w:rStyle w:val="CChar"/>
        </w:rPr>
        <w:tab/>
      </w:r>
      <w:proofErr w:type="spellStart"/>
      <w:r w:rsidRPr="00410774">
        <w:rPr>
          <w:rStyle w:val="CChar"/>
        </w:rPr>
        <w:t>cout</w:t>
      </w:r>
      <w:proofErr w:type="spellEnd"/>
      <w:r w:rsidRPr="00410774">
        <w:rPr>
          <w:rStyle w:val="CChar"/>
        </w:rPr>
        <w:t xml:space="preserve"> &lt;&lt; "The discounted price is " &lt;&lt; </w:t>
      </w:r>
      <w:proofErr w:type="spellStart"/>
      <w:r w:rsidRPr="00410774">
        <w:rPr>
          <w:rStyle w:val="CChar"/>
        </w:rPr>
        <w:t>poundSign</w:t>
      </w:r>
      <w:proofErr w:type="spellEnd"/>
      <w:r w:rsidRPr="00410774">
        <w:rPr>
          <w:rStyle w:val="CChar"/>
        </w:rPr>
        <w:t xml:space="preserve"> &lt;&lt; </w:t>
      </w:r>
      <w:proofErr w:type="spellStart"/>
      <w:r w:rsidRPr="00410774">
        <w:rPr>
          <w:rStyle w:val="CChar"/>
        </w:rPr>
        <w:t>discountedPrice</w:t>
      </w:r>
      <w:proofErr w:type="spellEnd"/>
      <w:r w:rsidRPr="00410774">
        <w:rPr>
          <w:rStyle w:val="CChar"/>
        </w:rPr>
        <w:t>;</w:t>
      </w:r>
      <w:r w:rsidRPr="00410774">
        <w:t xml:space="preserve"> </w:t>
      </w:r>
    </w:p>
    <w:p w14:paraId="43C18B58" w14:textId="77777777" w:rsidR="00035730" w:rsidRDefault="00035730" w:rsidP="00035730">
      <w:pPr>
        <w:pStyle w:val="Information"/>
        <w:numPr>
          <w:ilvl w:val="0"/>
          <w:numId w:val="34"/>
        </w:numPr>
        <w:spacing w:before="60"/>
        <w:ind w:left="714" w:hanging="357"/>
      </w:pPr>
      <w:r>
        <w:t xml:space="preserve">By using its octal </w:t>
      </w:r>
      <w:r>
        <w:rPr>
          <w:lang w:val="en-GB"/>
        </w:rPr>
        <w:t>value</w:t>
      </w:r>
      <w:r>
        <w:t xml:space="preserve"> (</w:t>
      </w:r>
      <w:r w:rsidRPr="00410774">
        <w:t>\234</w:t>
      </w:r>
      <w:r>
        <w:rPr>
          <w:lang w:val="en-GB"/>
        </w:rPr>
        <w:t>) or hexadecimal value (\x9C</w:t>
      </w:r>
      <w:r>
        <w:t>) directly in a constant text, e.g.,</w:t>
      </w:r>
      <w:r w:rsidRPr="00B53182">
        <w:t xml:space="preserve"> </w:t>
      </w:r>
    </w:p>
    <w:p w14:paraId="730B9864" w14:textId="77777777" w:rsidR="00035730" w:rsidRDefault="00035730" w:rsidP="00035730">
      <w:pPr>
        <w:pStyle w:val="Information"/>
        <w:spacing w:before="60"/>
        <w:ind w:firstLine="357"/>
        <w:rPr>
          <w:rStyle w:val="CChar"/>
          <w:lang w:val="en-GB"/>
        </w:rPr>
      </w:pPr>
      <w:proofErr w:type="spellStart"/>
      <w:r w:rsidRPr="00410774">
        <w:rPr>
          <w:rStyle w:val="CChar"/>
        </w:rPr>
        <w:t>cout</w:t>
      </w:r>
      <w:proofErr w:type="spellEnd"/>
      <w:r w:rsidRPr="00410774">
        <w:rPr>
          <w:rStyle w:val="CChar"/>
        </w:rPr>
        <w:t xml:space="preserve"> &lt;&lt; "The discounted price is \234" &lt;&lt; </w:t>
      </w:r>
      <w:proofErr w:type="spellStart"/>
      <w:r w:rsidRPr="00410774">
        <w:rPr>
          <w:rStyle w:val="CChar"/>
        </w:rPr>
        <w:t>discountedPrice</w:t>
      </w:r>
      <w:proofErr w:type="spellEnd"/>
      <w:r w:rsidRPr="00410774">
        <w:rPr>
          <w:rStyle w:val="CChar"/>
        </w:rPr>
        <w:t xml:space="preserve">; </w:t>
      </w:r>
    </w:p>
    <w:p w14:paraId="75234D34" w14:textId="77777777" w:rsidR="00035730" w:rsidRPr="00F00E85" w:rsidRDefault="00035730" w:rsidP="00035730">
      <w:pPr>
        <w:pStyle w:val="quest1"/>
        <w:tabs>
          <w:tab w:val="clear" w:pos="360"/>
        </w:tabs>
        <w:ind w:left="357" w:hanging="357"/>
        <w:rPr>
          <w:i/>
        </w:rPr>
      </w:pPr>
      <w:r>
        <w:t xml:space="preserve">The </w:t>
      </w:r>
      <w:r w:rsidRPr="00744E31">
        <w:rPr>
          <w:b/>
          <w:bCs/>
        </w:rPr>
        <w:t>div</w:t>
      </w:r>
      <w:r>
        <w:t xml:space="preserve"> and </w:t>
      </w:r>
      <w:r w:rsidRPr="00744E31">
        <w:rPr>
          <w:b/>
          <w:bCs/>
        </w:rPr>
        <w:t>mod</w:t>
      </w:r>
      <w:r>
        <w:t xml:space="preserve"> operators handle the integer division, i.e., </w:t>
      </w:r>
      <w:r w:rsidRPr="00744E31">
        <w:rPr>
          <w:b/>
          <w:bCs/>
        </w:rPr>
        <w:t>div</w:t>
      </w:r>
      <w:r>
        <w:t xml:space="preserve"> gives the quotient and </w:t>
      </w:r>
      <w:r w:rsidRPr="00744E31">
        <w:rPr>
          <w:b/>
          <w:bCs/>
        </w:rPr>
        <w:t>mod</w:t>
      </w:r>
      <w:r>
        <w:t xml:space="preserve"> the remainder of the division. For example, </w:t>
      </w:r>
      <w:r w:rsidRPr="00744E31">
        <w:rPr>
          <w:b/>
          <w:bCs/>
        </w:rPr>
        <w:t>10 div 3</w:t>
      </w:r>
      <w:r>
        <w:t xml:space="preserve"> is </w:t>
      </w:r>
      <w:r w:rsidRPr="00744E31">
        <w:rPr>
          <w:b/>
          <w:bCs/>
        </w:rPr>
        <w:t>3</w:t>
      </w:r>
      <w:r>
        <w:t xml:space="preserve"> and </w:t>
      </w:r>
      <w:r w:rsidRPr="00744E31">
        <w:rPr>
          <w:b/>
          <w:bCs/>
        </w:rPr>
        <w:t>10 mod 3</w:t>
      </w:r>
      <w:r>
        <w:t xml:space="preserve"> is </w:t>
      </w:r>
      <w:r w:rsidRPr="00744E31">
        <w:rPr>
          <w:b/>
          <w:bCs/>
        </w:rPr>
        <w:t>1</w:t>
      </w:r>
      <w:r>
        <w:t>.</w:t>
      </w:r>
      <w:r>
        <w:br/>
        <w:t xml:space="preserve">Look at the following flowchart representing a program which makes use of these operations. </w:t>
      </w:r>
    </w:p>
    <w:p w14:paraId="6655ACDD" w14:textId="77777777" w:rsidR="00035730" w:rsidRPr="00F00E85" w:rsidRDefault="00035730" w:rsidP="00035730">
      <w:pPr>
        <w:pStyle w:val="notes"/>
      </w:pPr>
      <w:r w:rsidRPr="00F00E85">
        <w:t xml:space="preserve">Assume the number entered is a positive integer, exactly 3-digit long. </w:t>
      </w:r>
    </w:p>
    <w:p w14:paraId="7FD5868E" w14:textId="77777777" w:rsidR="00035730" w:rsidRDefault="00035730" w:rsidP="00035730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637F9E70" wp14:editId="31EE285F">
                <wp:extent cx="3877310" cy="3014345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1878330" y="403225"/>
                            <a:ext cx="635" cy="2239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512570" y="2642235"/>
                            <a:ext cx="730885" cy="2730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90880" y="403225"/>
                            <a:ext cx="2365375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C6321" w14:textId="77777777" w:rsidR="00035730" w:rsidRPr="00A369C5" w:rsidRDefault="00035730" w:rsidP="00035730">
                              <w:pPr>
                                <w:ind w:left="0"/>
                                <w:jc w:val="center"/>
                              </w:pPr>
                              <w:r w:rsidRPr="00E14970">
                                <w:t>output</w:t>
                              </w:r>
                              <w:r>
                                <w:t>(</w:t>
                              </w:r>
                              <w:r w:rsidRPr="00E14970">
                                <w:t xml:space="preserve">"Enter </w:t>
                              </w:r>
                              <w:r>
                                <w:t>a</w:t>
                              </w:r>
                              <w:r w:rsidRPr="00E14970">
                                <w:t xml:space="preserve"> </w:t>
                              </w:r>
                              <w:r>
                                <w:t>3-digit number</w:t>
                              </w:r>
                              <w:r w:rsidRPr="00E14970">
                                <w:t>: ")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62075" y="768350"/>
                            <a:ext cx="1117600" cy="274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70DC6" w14:textId="77777777" w:rsidR="00035730" w:rsidRPr="007D7900" w:rsidRDefault="00035730" w:rsidP="00035730">
                              <w:pPr>
                                <w:ind w:left="0"/>
                              </w:pPr>
                              <w:r w:rsidRPr="00D92EFB">
                                <w:t>input</w:t>
                              </w:r>
                              <w:r>
                                <w:t>(number</w:t>
                              </w:r>
                              <w:r w:rsidRPr="00D92EFB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1878965" y="278130"/>
                            <a:ext cx="635" cy="1250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94055" y="1134745"/>
                            <a:ext cx="2365375" cy="274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25CAA" w14:textId="77777777" w:rsidR="00035730" w:rsidRPr="007D7900" w:rsidRDefault="00035730" w:rsidP="00035730">
                              <w:pPr>
                                <w:ind w:left="0"/>
                              </w:pPr>
                              <w:r w:rsidRPr="00D92EFB">
                                <w:t xml:space="preserve">set </w:t>
                              </w:r>
                              <w:r>
                                <w:t>hundreds to (number div 100)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24965" y="2642235"/>
                            <a:ext cx="49466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F3C2E" w14:textId="77777777" w:rsidR="00035730" w:rsidRDefault="00035730" w:rsidP="00035730">
                              <w:pPr>
                                <w:ind w:left="0"/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512570" y="5080"/>
                            <a:ext cx="730885" cy="2730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12570" y="36830"/>
                            <a:ext cx="73088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B3B1E" w14:textId="77777777" w:rsidR="00035730" w:rsidRDefault="00035730" w:rsidP="00035730">
                              <w:pPr>
                                <w:ind w:left="0"/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86740" y="1497330"/>
                            <a:ext cx="257683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AFA42" w14:textId="77777777" w:rsidR="00035730" w:rsidRPr="007D7900" w:rsidRDefault="00035730" w:rsidP="00035730">
                              <w:pPr>
                                <w:ind w:left="0"/>
                              </w:pPr>
                              <w:r w:rsidRPr="00D92EFB">
                                <w:t xml:space="preserve">set </w:t>
                              </w:r>
                              <w:r w:rsidRPr="00394D45">
                                <w:t>tens</w:t>
                              </w:r>
                              <w:r>
                                <w:t xml:space="preserve"> to ((number mod 100) div 10)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61695" y="1862455"/>
                            <a:ext cx="2032635" cy="274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DDB59" w14:textId="77777777" w:rsidR="00035730" w:rsidRDefault="00035730" w:rsidP="00035730">
                              <w:pPr>
                                <w:ind w:left="0"/>
                                <w:jc w:val="center"/>
                              </w:pPr>
                              <w:r w:rsidRPr="00D92EFB">
                                <w:t xml:space="preserve">set </w:t>
                              </w:r>
                              <w:r>
                                <w:t>units to (number mod 10)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2230" y="2228850"/>
                            <a:ext cx="3619500" cy="274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3BD06" w14:textId="77777777" w:rsidR="00035730" w:rsidRPr="007D7900" w:rsidRDefault="00035730" w:rsidP="00035730">
                              <w:pPr>
                                <w:ind w:left="0"/>
                              </w:pPr>
                              <w:r w:rsidRPr="00D92EFB">
                                <w:t>output</w:t>
                              </w:r>
                              <w:r>
                                <w:t>(</w:t>
                              </w:r>
                              <w:r w:rsidRPr="00D92EFB">
                                <w:t xml:space="preserve">"The </w:t>
                              </w:r>
                              <w:r>
                                <w:t>reverse number</w:t>
                              </w:r>
                              <w:r w:rsidRPr="00D92EFB">
                                <w:t xml:space="preserve"> is ", </w:t>
                              </w:r>
                              <w:r>
                                <w:t xml:space="preserve">units, </w:t>
                              </w:r>
                              <w:r w:rsidRPr="00394D45">
                                <w:t>tens</w:t>
                              </w:r>
                              <w:r>
                                <w:t>, hundreds)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7F9E70" id="Canvas 17" o:spid="_x0000_s1026" editas="canvas" style="width:305.3pt;height:237.35pt;mso-position-horizontal-relative:char;mso-position-vertical-relative:line" coordsize="38773,30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773;height:30143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8783,4032" to="18789,2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">
                  <v:stroke endarrow="classic" endarrowlength="short"/>
                </v:line>
                <v:oval id="Oval 5" o:spid="_x0000_s1029" style="position:absolute;left:15125;top:26422;width:730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rect id="Rectangle 6" o:spid="_x0000_s1030" style="position:absolute;left:6908;top:4032;width:2365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C3C6321" w14:textId="77777777" w:rsidR="00035730" w:rsidRPr="00A369C5" w:rsidRDefault="00035730" w:rsidP="00035730">
                        <w:pPr>
                          <w:ind w:left="0"/>
                          <w:jc w:val="center"/>
                        </w:pPr>
                        <w:r w:rsidRPr="00E14970">
                          <w:t>output</w:t>
                        </w:r>
                        <w:r>
                          <w:t>(</w:t>
                        </w:r>
                        <w:r w:rsidRPr="00E14970">
                          <w:t xml:space="preserve">"Enter </w:t>
                        </w:r>
                        <w:r>
                          <w:t>a</w:t>
                        </w:r>
                        <w:r w:rsidRPr="00E14970">
                          <w:t xml:space="preserve"> </w:t>
                        </w:r>
                        <w:r>
                          <w:t>3-digit number</w:t>
                        </w:r>
                        <w:r w:rsidRPr="00E14970">
                          <w:t>: ")</w:t>
                        </w:r>
                      </w:p>
                    </w:txbxContent>
                  </v:textbox>
                </v:rect>
                <v:rect id="Rectangle 7" o:spid="_x0000_s1031" style="position:absolute;left:13620;top:7683;width:11176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18170DC6" w14:textId="77777777" w:rsidR="00035730" w:rsidRPr="007D7900" w:rsidRDefault="00035730" w:rsidP="00035730">
                        <w:pPr>
                          <w:ind w:left="0"/>
                        </w:pPr>
                        <w:r w:rsidRPr="00D92EFB">
                          <w:t>input</w:t>
                        </w:r>
                        <w:r>
                          <w:t>(number</w:t>
                        </w:r>
                        <w:r w:rsidRPr="00D92EFB">
                          <w:t>)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18789,2781" to="18796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">
                  <v:stroke endarrow="classic" endarrowlength="short"/>
                </v:line>
                <v:rect id="Rectangle 9" o:spid="_x0000_s1033" style="position:absolute;left:6940;top:11347;width:2365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68525CAA" w14:textId="77777777" w:rsidR="00035730" w:rsidRPr="007D7900" w:rsidRDefault="00035730" w:rsidP="00035730">
                        <w:pPr>
                          <w:ind w:left="0"/>
                        </w:pPr>
                        <w:r w:rsidRPr="00D92EFB">
                          <w:t xml:space="preserve">set </w:t>
                        </w:r>
                        <w:r>
                          <w:t>hundreds to (number div 100)</w:t>
                        </w:r>
                      </w:p>
                    </w:txbxContent>
                  </v:textbox>
                </v:rect>
                <v:rect id="Rectangle 10" o:spid="_x0000_s1034" style="position:absolute;left:16249;top:26422;width:4947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<v:textbox>
                    <w:txbxContent>
                      <w:p w14:paraId="037F3C2E" w14:textId="77777777" w:rsidR="00035730" w:rsidRDefault="00035730" w:rsidP="00035730">
                        <w:pPr>
                          <w:ind w:left="0"/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rect>
                <v:oval id="Oval 11" o:spid="_x0000_s1035" style="position:absolute;left:15125;top:50;width:7309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rect id="Rectangle 12" o:spid="_x0000_s1036" style="position:absolute;left:15125;top:368;width:7309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14:paraId="4B9B3B1E" w14:textId="77777777" w:rsidR="00035730" w:rsidRDefault="00035730" w:rsidP="00035730">
                        <w:pPr>
                          <w:ind w:left="0"/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ect>
                <v:rect id="Rectangle 13" o:spid="_x0000_s1037" style="position:absolute;left:5867;top:14973;width:2576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01CAFA42" w14:textId="77777777" w:rsidR="00035730" w:rsidRPr="007D7900" w:rsidRDefault="00035730" w:rsidP="00035730">
                        <w:pPr>
                          <w:ind w:left="0"/>
                        </w:pPr>
                        <w:r w:rsidRPr="00D92EFB">
                          <w:t xml:space="preserve">set </w:t>
                        </w:r>
                        <w:r w:rsidRPr="00394D45">
                          <w:t>tens</w:t>
                        </w:r>
                        <w:r>
                          <w:t xml:space="preserve"> to ((number mod 100) div 10)</w:t>
                        </w:r>
                      </w:p>
                    </w:txbxContent>
                  </v:textbox>
                </v:rect>
                <v:rect id="Rectangle 14" o:spid="_x0000_s1038" style="position:absolute;left:8616;top:18624;width:2032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14:paraId="12ADDB59" w14:textId="77777777" w:rsidR="00035730" w:rsidRDefault="00035730" w:rsidP="00035730">
                        <w:pPr>
                          <w:ind w:left="0"/>
                          <w:jc w:val="center"/>
                        </w:pPr>
                        <w:r w:rsidRPr="00D92EFB">
                          <w:t xml:space="preserve">set </w:t>
                        </w:r>
                        <w:r>
                          <w:t>units to (number mod 10)</w:t>
                        </w:r>
                      </w:p>
                    </w:txbxContent>
                  </v:textbox>
                </v:rect>
                <v:rect id="Rectangle 15" o:spid="_x0000_s1039" style="position:absolute;left:622;top:22288;width:3619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3CB3BD06" w14:textId="77777777" w:rsidR="00035730" w:rsidRPr="007D7900" w:rsidRDefault="00035730" w:rsidP="00035730">
                        <w:pPr>
                          <w:ind w:left="0"/>
                        </w:pPr>
                        <w:r w:rsidRPr="00D92EFB">
                          <w:t>output</w:t>
                        </w:r>
                        <w:r>
                          <w:t>(</w:t>
                        </w:r>
                        <w:r w:rsidRPr="00D92EFB">
                          <w:t xml:space="preserve">"The </w:t>
                        </w:r>
                        <w:r>
                          <w:t>reverse number</w:t>
                        </w:r>
                        <w:r w:rsidRPr="00D92EFB">
                          <w:t xml:space="preserve"> is ", </w:t>
                        </w:r>
                        <w:r>
                          <w:t xml:space="preserve">units, </w:t>
                        </w:r>
                        <w:r w:rsidRPr="00394D45">
                          <w:t>tens</w:t>
                        </w:r>
                        <w:r>
                          <w:t>, hundreds)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97E17C" w14:textId="77777777" w:rsidR="00035730" w:rsidRDefault="00035730" w:rsidP="00035730">
      <w:pPr>
        <w:ind w:left="0" w:right="0"/>
      </w:pPr>
      <w:r>
        <w:br w:type="page"/>
      </w:r>
    </w:p>
    <w:p w14:paraId="06B21B1B" w14:textId="77777777" w:rsidR="00035730" w:rsidRPr="00616B5C" w:rsidRDefault="00035730" w:rsidP="0003284B">
      <w:pPr>
        <w:pStyle w:val="quest2"/>
        <w:numPr>
          <w:ilvl w:val="0"/>
          <w:numId w:val="40"/>
        </w:numPr>
      </w:pPr>
      <w:r w:rsidRPr="0003284B">
        <w:rPr>
          <w:lang w:val="en-GB"/>
        </w:rPr>
        <w:lastRenderedPageBreak/>
        <w:t>Describe what this program does. Does it always work as intended?</w:t>
      </w:r>
    </w:p>
    <w:p w14:paraId="79C6921A" w14:textId="77777777" w:rsidR="00035730" w:rsidRPr="00BA796F" w:rsidRDefault="00035730" w:rsidP="00035730">
      <w:pPr>
        <w:pStyle w:val="quest2"/>
        <w:numPr>
          <w:ilvl w:val="0"/>
          <w:numId w:val="15"/>
        </w:numPr>
      </w:pPr>
      <w:r>
        <w:rPr>
          <w:lang w:val="en-GB"/>
        </w:rPr>
        <w:t>Rewrite it in pseudocode, including necessary data item declarations.</w:t>
      </w:r>
    </w:p>
    <w:p w14:paraId="51DFF198" w14:textId="77777777" w:rsidR="00035730" w:rsidRPr="009F5462" w:rsidRDefault="00035730" w:rsidP="00035730">
      <w:pPr>
        <w:pStyle w:val="quest2"/>
        <w:numPr>
          <w:ilvl w:val="0"/>
          <w:numId w:val="15"/>
        </w:numPr>
      </w:pPr>
      <w:r w:rsidRPr="00BA796F">
        <w:rPr>
          <w:lang w:val="en-GB"/>
        </w:rPr>
        <w:t>Code this solution in C++.</w:t>
      </w:r>
      <w:r>
        <w:rPr>
          <w:lang w:val="en-GB"/>
        </w:rPr>
        <w:t xml:space="preserve"> In C++, the </w:t>
      </w:r>
      <w:r w:rsidRPr="00744E31">
        <w:rPr>
          <w:b/>
          <w:bCs/>
          <w:lang w:val="en-GB"/>
        </w:rPr>
        <w:t>div</w:t>
      </w:r>
      <w:r>
        <w:rPr>
          <w:lang w:val="en-GB"/>
        </w:rPr>
        <w:t xml:space="preserve"> operator is '</w:t>
      </w:r>
      <w:r w:rsidRPr="00744E31">
        <w:rPr>
          <w:rStyle w:val="CChar"/>
        </w:rPr>
        <w:t>/</w:t>
      </w:r>
      <w:r>
        <w:rPr>
          <w:lang w:val="en-GB"/>
        </w:rPr>
        <w:t xml:space="preserve">' and the </w:t>
      </w:r>
      <w:r w:rsidRPr="00744E31">
        <w:rPr>
          <w:b/>
          <w:bCs/>
          <w:lang w:val="en-GB"/>
        </w:rPr>
        <w:t>mod</w:t>
      </w:r>
      <w:r>
        <w:rPr>
          <w:lang w:val="en-GB"/>
        </w:rPr>
        <w:t xml:space="preserve"> operator is '</w:t>
      </w:r>
      <w:r w:rsidRPr="00744E31">
        <w:rPr>
          <w:rStyle w:val="CChar"/>
        </w:rPr>
        <w:t>%</w:t>
      </w:r>
      <w:r>
        <w:rPr>
          <w:lang w:val="en-GB"/>
        </w:rPr>
        <w:t>'.</w:t>
      </w:r>
    </w:p>
    <w:p w14:paraId="174441B1" w14:textId="77777777" w:rsidR="00035730" w:rsidRPr="007F2C33" w:rsidRDefault="00035730" w:rsidP="00035730">
      <w:pPr>
        <w:pStyle w:val="quest2"/>
        <w:numPr>
          <w:ilvl w:val="0"/>
          <w:numId w:val="14"/>
        </w:numPr>
      </w:pPr>
      <w:r>
        <w:rPr>
          <w:lang w:val="en-GB"/>
        </w:rPr>
        <w:t>T</w:t>
      </w:r>
      <w:r w:rsidRPr="00BA796F">
        <w:rPr>
          <w:lang w:val="en-GB"/>
        </w:rPr>
        <w:t>est it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What would happen if the number entered was less than 100 or more than 999? Or a float number? </w:t>
      </w:r>
      <w:r>
        <w:rPr>
          <w:i/>
          <w:iCs/>
          <w:lang w:val="en-GB"/>
        </w:rPr>
        <w:t>L</w:t>
      </w:r>
      <w:r w:rsidRPr="00744E31">
        <w:rPr>
          <w:i/>
          <w:iCs/>
          <w:lang w:val="en-GB"/>
        </w:rPr>
        <w:t>ook carefully at the specification given</w:t>
      </w:r>
      <w:r>
        <w:rPr>
          <w:lang w:val="en-GB"/>
        </w:rPr>
        <w:t>.</w:t>
      </w:r>
      <w:r w:rsidRPr="00744E31">
        <w:rPr>
          <w:lang w:val="en-GB"/>
        </w:rPr>
        <w:t xml:space="preserve"> </w:t>
      </w:r>
      <w:r>
        <w:rPr>
          <w:lang w:val="en-GB"/>
        </w:rPr>
        <w:t>Do we need to test this?</w:t>
      </w:r>
    </w:p>
    <w:p w14:paraId="3098E53D" w14:textId="053BB3D4" w:rsidR="00035730" w:rsidRDefault="004E3BC6" w:rsidP="00035730">
      <w:pPr>
        <w:pStyle w:val="quest1"/>
        <w:tabs>
          <w:tab w:val="clear" w:pos="360"/>
        </w:tabs>
        <w:ind w:left="357" w:hanging="357"/>
      </w:pPr>
      <w:r>
        <w:t>Write a program to convert a distance in cm into metres and cm</w:t>
      </w:r>
      <w:r w:rsidR="00035730">
        <w:t>.</w:t>
      </w:r>
    </w:p>
    <w:p w14:paraId="749F2901" w14:textId="6AAC6068" w:rsidR="00035730" w:rsidRDefault="00035730" w:rsidP="00035730">
      <w:pPr>
        <w:pStyle w:val="notes"/>
      </w:pPr>
      <w:r>
        <w:t xml:space="preserve">Assume that the number of </w:t>
      </w:r>
      <w:r w:rsidR="004E3BC6">
        <w:t>CM</w:t>
      </w:r>
      <w:r>
        <w:t xml:space="preserve">s given is valid (i.e., is a positive or zero integer value representing a </w:t>
      </w:r>
      <w:r w:rsidR="004E3BC6">
        <w:t>distance</w:t>
      </w:r>
      <w:r>
        <w:t>).</w:t>
      </w:r>
    </w:p>
    <w:p w14:paraId="18F4EF05" w14:textId="77777777" w:rsidR="00035730" w:rsidRDefault="00035730" w:rsidP="00035730">
      <w:pPr>
        <w:ind w:left="360"/>
      </w:pPr>
    </w:p>
    <w:p w14:paraId="07825CC6" w14:textId="77777777" w:rsidR="00035730" w:rsidRDefault="00035730" w:rsidP="00035730">
      <w:pPr>
        <w:ind w:left="360"/>
      </w:pPr>
      <w:r>
        <w:t>The interaction with the program would produce the following behaviour: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C4C4C"/>
        <w:tblLook w:val="01E0" w:firstRow="1" w:lastRow="1" w:firstColumn="1" w:lastColumn="1" w:noHBand="0" w:noVBand="0"/>
      </w:tblPr>
      <w:tblGrid>
        <w:gridCol w:w="7502"/>
      </w:tblGrid>
      <w:tr w:rsidR="00035730" w14:paraId="2666845F" w14:textId="77777777" w:rsidTr="00457F05">
        <w:tc>
          <w:tcPr>
            <w:tcW w:w="7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4C4C"/>
          </w:tcPr>
          <w:p w14:paraId="2F2DD61F" w14:textId="77777777" w:rsidR="00035730" w:rsidRPr="00006323" w:rsidRDefault="00035730" w:rsidP="00457F05">
            <w:pPr>
              <w:ind w:left="0"/>
              <w:rPr>
                <w:rFonts w:ascii="Consolas" w:hAnsi="Consolas"/>
              </w:rPr>
            </w:pPr>
          </w:p>
          <w:p w14:paraId="0C7C33F7" w14:textId="37819C10" w:rsidR="00035730" w:rsidRPr="00006323" w:rsidRDefault="00035730" w:rsidP="00457F05">
            <w:pPr>
              <w:pStyle w:val="console"/>
              <w:rPr>
                <w:rFonts w:ascii="Consolas" w:hAnsi="Consolas"/>
                <w:lang w:val="en-GB"/>
              </w:rPr>
            </w:pPr>
            <w:r w:rsidRPr="00006323">
              <w:rPr>
                <w:rFonts w:ascii="Consolas" w:hAnsi="Consolas"/>
                <w:lang w:val="en-GB"/>
              </w:rPr>
              <w:t xml:space="preserve">Enter the </w:t>
            </w:r>
            <w:r w:rsidR="004E3BC6">
              <w:rPr>
                <w:rFonts w:ascii="Consolas" w:hAnsi="Consolas"/>
                <w:lang w:val="en-GB"/>
              </w:rPr>
              <w:t>distance</w:t>
            </w:r>
            <w:r w:rsidRPr="00006323">
              <w:rPr>
                <w:rFonts w:ascii="Consolas" w:hAnsi="Consolas"/>
                <w:lang w:val="en-GB"/>
              </w:rPr>
              <w:t xml:space="preserve"> in </w:t>
            </w:r>
            <w:r w:rsidR="004E3BC6">
              <w:rPr>
                <w:rFonts w:ascii="Consolas" w:hAnsi="Consolas"/>
                <w:lang w:val="en-GB"/>
              </w:rPr>
              <w:t>cm</w:t>
            </w:r>
            <w:r w:rsidRPr="00006323">
              <w:rPr>
                <w:rFonts w:ascii="Consolas" w:hAnsi="Consolas"/>
                <w:lang w:val="en-GB"/>
              </w:rPr>
              <w:t xml:space="preserve">: </w:t>
            </w:r>
            <w:proofErr w:type="gramStart"/>
            <w:r w:rsidRPr="00006323">
              <w:rPr>
                <w:rFonts w:ascii="Consolas" w:hAnsi="Consolas"/>
                <w:b/>
                <w:bCs/>
              </w:rPr>
              <w:t>3723</w:t>
            </w:r>
            <w:proofErr w:type="gramEnd"/>
          </w:p>
          <w:p w14:paraId="13E22FE6" w14:textId="209039A4" w:rsidR="00035730" w:rsidRPr="00006323" w:rsidRDefault="00035730" w:rsidP="00457F05">
            <w:pPr>
              <w:pStyle w:val="console"/>
              <w:rPr>
                <w:rFonts w:ascii="Consolas" w:hAnsi="Consolas"/>
                <w:lang w:val="en-GB"/>
              </w:rPr>
            </w:pPr>
            <w:r w:rsidRPr="00006323">
              <w:rPr>
                <w:rFonts w:ascii="Consolas" w:hAnsi="Consolas"/>
                <w:lang w:val="en-GB"/>
              </w:rPr>
              <w:t xml:space="preserve">The </w:t>
            </w:r>
            <w:r w:rsidR="004E3BC6">
              <w:rPr>
                <w:rFonts w:ascii="Consolas" w:hAnsi="Consolas"/>
                <w:lang w:val="en-GB"/>
              </w:rPr>
              <w:t>distance is 37m and 23cm</w:t>
            </w:r>
            <w:r w:rsidRPr="00006323">
              <w:rPr>
                <w:rFonts w:ascii="Consolas" w:hAnsi="Consolas"/>
                <w:lang w:val="en-GB"/>
              </w:rPr>
              <w:t>.</w:t>
            </w:r>
          </w:p>
          <w:p w14:paraId="675441A0" w14:textId="77777777" w:rsidR="00035730" w:rsidRDefault="00035730" w:rsidP="00457F05">
            <w:pPr>
              <w:pStyle w:val="console"/>
              <w:rPr>
                <w:lang w:val="en-GB"/>
              </w:rPr>
            </w:pPr>
          </w:p>
        </w:tc>
      </w:tr>
    </w:tbl>
    <w:p w14:paraId="2883CDEC" w14:textId="649C7FED" w:rsidR="00035730" w:rsidRDefault="00035730" w:rsidP="00035730">
      <w:pPr>
        <w:pStyle w:val="quest2"/>
        <w:numPr>
          <w:ilvl w:val="0"/>
          <w:numId w:val="0"/>
        </w:numPr>
        <w:ind w:left="360"/>
        <w:rPr>
          <w:lang w:val="en-GB"/>
        </w:rPr>
      </w:pPr>
    </w:p>
    <w:p w14:paraId="766F4596" w14:textId="65157FE6" w:rsidR="00031928" w:rsidRDefault="00031928" w:rsidP="00035730">
      <w:pPr>
        <w:pStyle w:val="quest2"/>
        <w:numPr>
          <w:ilvl w:val="0"/>
          <w:numId w:val="0"/>
        </w:numPr>
        <w:ind w:left="360"/>
        <w:rPr>
          <w:lang w:val="en-GB"/>
        </w:rPr>
      </w:pPr>
    </w:p>
    <w:p w14:paraId="44D00A29" w14:textId="04D88508" w:rsidR="00031928" w:rsidRDefault="00031928" w:rsidP="00031928">
      <w:pPr>
        <w:pStyle w:val="quest1"/>
        <w:tabs>
          <w:tab w:val="clear" w:pos="360"/>
        </w:tabs>
        <w:ind w:left="357" w:hanging="357"/>
      </w:pPr>
      <w:r>
        <w:t>W</w:t>
      </w:r>
      <w:r w:rsidRPr="001C0469">
        <w:t xml:space="preserve">rite </w:t>
      </w:r>
      <w:r>
        <w:t xml:space="preserve">a </w:t>
      </w:r>
      <w:r w:rsidRPr="001C0469">
        <w:t xml:space="preserve">program </w:t>
      </w:r>
      <w:r>
        <w:t>to add VAT (</w:t>
      </w:r>
      <w:r w:rsidR="00700CC4">
        <w:t>20</w:t>
      </w:r>
      <w:r>
        <w:t>%) to a given price.</w:t>
      </w:r>
      <w:r>
        <w:br/>
      </w:r>
      <w:r w:rsidRPr="004F46C2">
        <w:rPr>
          <w:b/>
        </w:rPr>
        <w:t>Specification:</w:t>
      </w:r>
      <w:r>
        <w:t xml:space="preserve"> The program asks the user for the price without VAT and reads it in. You can assume that the user will enter the appropriate type of data (i.e., a positive floating point number or zero). It produces the price with VAT.</w:t>
      </w:r>
      <w:r>
        <w:br/>
        <w:t>The interaction with the program would produce the following behaviour: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C4C4C"/>
        <w:tblLook w:val="01E0" w:firstRow="1" w:lastRow="1" w:firstColumn="1" w:lastColumn="1" w:noHBand="0" w:noVBand="0"/>
      </w:tblPr>
      <w:tblGrid>
        <w:gridCol w:w="7502"/>
      </w:tblGrid>
      <w:tr w:rsidR="00031928" w14:paraId="5952001D" w14:textId="77777777" w:rsidTr="00457F05">
        <w:tc>
          <w:tcPr>
            <w:tcW w:w="7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4C4C"/>
          </w:tcPr>
          <w:p w14:paraId="7C22A0BB" w14:textId="77777777" w:rsidR="00031928" w:rsidRPr="00006323" w:rsidRDefault="00031928" w:rsidP="00457F05">
            <w:pPr>
              <w:ind w:left="0"/>
              <w:rPr>
                <w:rFonts w:ascii="Consolas" w:hAnsi="Consolas"/>
              </w:rPr>
            </w:pPr>
          </w:p>
          <w:p w14:paraId="577D1DF8" w14:textId="77777777" w:rsidR="00031928" w:rsidRPr="00006323" w:rsidRDefault="00031928" w:rsidP="00457F05">
            <w:pPr>
              <w:pStyle w:val="console"/>
              <w:rPr>
                <w:rFonts w:ascii="Consolas" w:hAnsi="Consolas"/>
                <w:lang w:val="en-GB"/>
              </w:rPr>
            </w:pPr>
            <w:r w:rsidRPr="00006323">
              <w:rPr>
                <w:rFonts w:ascii="Consolas" w:hAnsi="Consolas"/>
                <w:lang w:val="en-GB"/>
              </w:rPr>
              <w:t>Enter the price without VAT: £</w:t>
            </w:r>
            <w:r w:rsidRPr="00006323">
              <w:rPr>
                <w:rFonts w:ascii="Consolas" w:hAnsi="Consolas"/>
                <w:b/>
                <w:lang w:val="en-GB"/>
              </w:rPr>
              <w:t>100.0</w:t>
            </w:r>
          </w:p>
          <w:p w14:paraId="75F38CA1" w14:textId="77777777" w:rsidR="00031928" w:rsidRPr="00006323" w:rsidRDefault="00031928" w:rsidP="00457F05">
            <w:pPr>
              <w:pStyle w:val="console"/>
              <w:rPr>
                <w:rFonts w:ascii="Consolas" w:hAnsi="Consolas"/>
                <w:lang w:val="en-GB"/>
              </w:rPr>
            </w:pPr>
            <w:r w:rsidRPr="00006323">
              <w:rPr>
                <w:rFonts w:ascii="Consolas" w:hAnsi="Consolas"/>
                <w:lang w:val="en-GB"/>
              </w:rPr>
              <w:t>The price with VAT is £117.50.</w:t>
            </w:r>
          </w:p>
          <w:p w14:paraId="1B66FF04" w14:textId="77777777" w:rsidR="00031928" w:rsidRDefault="00031928" w:rsidP="00457F05">
            <w:pPr>
              <w:pStyle w:val="console"/>
              <w:rPr>
                <w:lang w:val="en-GB"/>
              </w:rPr>
            </w:pPr>
          </w:p>
        </w:tc>
      </w:tr>
    </w:tbl>
    <w:p w14:paraId="7E288ECC" w14:textId="5DD16C3B" w:rsidR="00031928" w:rsidRDefault="006D0A2E" w:rsidP="00031928">
      <w:pPr>
        <w:pStyle w:val="quest2"/>
        <w:numPr>
          <w:ilvl w:val="0"/>
          <w:numId w:val="37"/>
        </w:numPr>
        <w:rPr>
          <w:lang w:val="en-GB"/>
        </w:rPr>
      </w:pPr>
      <w:r>
        <w:rPr>
          <w:lang w:val="en-GB"/>
        </w:rPr>
        <w:t>Create a design doc with a copy of the above spec</w:t>
      </w:r>
      <w:r w:rsidR="00031928">
        <w:rPr>
          <w:lang w:val="en-GB"/>
        </w:rPr>
        <w:t>. Call the word document, “Tut01 design”.</w:t>
      </w:r>
    </w:p>
    <w:p w14:paraId="222521D3" w14:textId="2C5BADBB" w:rsidR="00031928" w:rsidRDefault="00031928" w:rsidP="00031928">
      <w:pPr>
        <w:pStyle w:val="quest2"/>
        <w:numPr>
          <w:ilvl w:val="0"/>
          <w:numId w:val="37"/>
        </w:numPr>
        <w:rPr>
          <w:lang w:val="en-GB"/>
        </w:rPr>
      </w:pPr>
      <w:r>
        <w:rPr>
          <w:lang w:val="en-GB"/>
        </w:rPr>
        <w:t>Add a flow chart to the word doc.</w:t>
      </w:r>
    </w:p>
    <w:p w14:paraId="6440054F" w14:textId="6513E098" w:rsidR="00031928" w:rsidRDefault="00031928" w:rsidP="00031928">
      <w:pPr>
        <w:pStyle w:val="quest2"/>
        <w:numPr>
          <w:ilvl w:val="0"/>
          <w:numId w:val="37"/>
        </w:numPr>
        <w:rPr>
          <w:lang w:val="en-GB"/>
        </w:rPr>
      </w:pPr>
      <w:r>
        <w:rPr>
          <w:lang w:val="en-GB"/>
        </w:rPr>
        <w:t>Add a pseudocode algorithm to the word doc.</w:t>
      </w:r>
    </w:p>
    <w:p w14:paraId="469C14C4" w14:textId="3743AD8D" w:rsidR="00031928" w:rsidRDefault="00031928" w:rsidP="00031928">
      <w:pPr>
        <w:pStyle w:val="quest2"/>
        <w:numPr>
          <w:ilvl w:val="0"/>
          <w:numId w:val="37"/>
        </w:numPr>
        <w:rPr>
          <w:lang w:val="en-GB"/>
        </w:rPr>
      </w:pPr>
      <w:r>
        <w:rPr>
          <w:lang w:val="en-GB"/>
        </w:rPr>
        <w:t>Add a test plan to the word doc.</w:t>
      </w:r>
    </w:p>
    <w:p w14:paraId="47A95EA7" w14:textId="2060188A" w:rsidR="00031928" w:rsidRDefault="006D0A2E" w:rsidP="00031928">
      <w:pPr>
        <w:pStyle w:val="quest2"/>
        <w:numPr>
          <w:ilvl w:val="0"/>
          <w:numId w:val="37"/>
        </w:numPr>
        <w:rPr>
          <w:lang w:val="en-GB"/>
        </w:rPr>
      </w:pPr>
      <w:r>
        <w:rPr>
          <w:lang w:val="en-GB"/>
        </w:rPr>
        <w:t>Keep</w:t>
      </w:r>
      <w:r w:rsidR="00031928">
        <w:rPr>
          <w:lang w:val="en-GB"/>
        </w:rPr>
        <w:t xml:space="preserve"> your</w:t>
      </w:r>
      <w:r>
        <w:rPr>
          <w:lang w:val="en-GB"/>
        </w:rPr>
        <w:t xml:space="preserve"> full</w:t>
      </w:r>
      <w:r w:rsidR="00031928">
        <w:rPr>
          <w:lang w:val="en-GB"/>
        </w:rPr>
        <w:t xml:space="preserve"> C++ solution folder</w:t>
      </w:r>
      <w:r>
        <w:rPr>
          <w:lang w:val="en-GB"/>
        </w:rPr>
        <w:t>, but check the program runs outside VS</w:t>
      </w:r>
      <w:r w:rsidR="00031928">
        <w:rPr>
          <w:lang w:val="en-GB"/>
        </w:rPr>
        <w:t>.</w:t>
      </w:r>
    </w:p>
    <w:p w14:paraId="2A4E405C" w14:textId="692126BF" w:rsidR="00955E2E" w:rsidRPr="00B56E90" w:rsidRDefault="00955E2E" w:rsidP="00955E2E">
      <w:pPr>
        <w:pStyle w:val="quest2"/>
        <w:numPr>
          <w:ilvl w:val="0"/>
          <w:numId w:val="0"/>
        </w:numPr>
        <w:ind w:left="720" w:hanging="360"/>
        <w:rPr>
          <w:lang w:val="en-GB"/>
        </w:rPr>
      </w:pPr>
      <w:r>
        <w:rPr>
          <w:lang w:val="en-GB"/>
        </w:rPr>
        <w:t>Competencies: 1.1,1.2.1,1.2.3,1.4,1.6.1,1.6.3,1.7,1.9,2.7.1</w:t>
      </w:r>
    </w:p>
    <w:p w14:paraId="5B2EF818" w14:textId="77777777" w:rsidR="00035730" w:rsidRDefault="00035730" w:rsidP="00035730">
      <w:pPr>
        <w:pStyle w:val="Tips"/>
        <w:jc w:val="left"/>
      </w:pPr>
    </w:p>
    <w:sectPr w:rsidR="00035730" w:rsidSect="00581782">
      <w:headerReference w:type="default" r:id="rId18"/>
      <w:footerReference w:type="default" r:id="rId19"/>
      <w:pgSz w:w="11894" w:h="16834"/>
      <w:pgMar w:top="1440" w:right="1440" w:bottom="1276" w:left="1440" w:header="706" w:footer="706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BB46" w14:textId="77777777" w:rsidR="00B552A9" w:rsidRDefault="00B552A9">
      <w:r>
        <w:separator/>
      </w:r>
    </w:p>
  </w:endnote>
  <w:endnote w:type="continuationSeparator" w:id="0">
    <w:p w14:paraId="395C3B78" w14:textId="77777777" w:rsidR="00B552A9" w:rsidRDefault="00B5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358B" w14:textId="1B888305" w:rsidR="0021777F" w:rsidRPr="00052FCD" w:rsidRDefault="0021777F" w:rsidP="00203926">
    <w:pPr>
      <w:pStyle w:val="Footer"/>
      <w:rPr>
        <w:lang w:val="fr-FR"/>
      </w:rPr>
    </w:pPr>
    <w:r w:rsidRPr="00052FCD">
      <w:rPr>
        <w:lang w:val="fr-FR"/>
      </w:rPr>
      <w:tab/>
    </w:r>
    <w:r>
      <w:fldChar w:fldCharType="begin"/>
    </w:r>
    <w:r w:rsidRPr="00052FCD">
      <w:rPr>
        <w:lang w:val="fr-FR"/>
      </w:rPr>
      <w:instrText>PAGE</w:instrText>
    </w:r>
    <w:r>
      <w:fldChar w:fldCharType="separate"/>
    </w:r>
    <w:r w:rsidR="00700CC4">
      <w:rPr>
        <w:noProof/>
        <w:lang w:val="fr-FR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239E" w14:textId="77777777" w:rsidR="00B552A9" w:rsidRDefault="00B552A9">
      <w:r>
        <w:separator/>
      </w:r>
    </w:p>
  </w:footnote>
  <w:footnote w:type="continuationSeparator" w:id="0">
    <w:p w14:paraId="365192B5" w14:textId="77777777" w:rsidR="00B552A9" w:rsidRDefault="00B55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E357" w14:textId="6C89960E" w:rsidR="0021777F" w:rsidRDefault="00D14667">
    <w:pPr>
      <w:pStyle w:val="Header"/>
    </w:pPr>
    <w:r>
      <w:t>Tutorial</w:t>
    </w:r>
    <w:r w:rsidR="008E38AD">
      <w:t xml:space="preserve"> </w:t>
    </w:r>
    <w:r w:rsidR="003C7834">
      <w:t>1</w:t>
    </w:r>
  </w:p>
  <w:p w14:paraId="4EB78228" w14:textId="77777777" w:rsidR="0021777F" w:rsidRDefault="0021777F">
    <w:pPr>
      <w:pStyle w:val="Header"/>
      <w:pBdr>
        <w:bottom w:val="none" w:sz="0" w:space="0" w:color="auto"/>
      </w:pBdr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712B836"/>
    <w:lvl w:ilvl="0">
      <w:numFmt w:val="decimal"/>
      <w:lvlText w:val="*"/>
      <w:lvlJc w:val="left"/>
    </w:lvl>
  </w:abstractNum>
  <w:abstractNum w:abstractNumId="1" w15:restartNumberingAfterBreak="0">
    <w:nsid w:val="0835072B"/>
    <w:multiLevelType w:val="singleLevel"/>
    <w:tmpl w:val="1362D2A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7055BF9"/>
    <w:multiLevelType w:val="hybridMultilevel"/>
    <w:tmpl w:val="6284DD7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B8D3030"/>
    <w:multiLevelType w:val="hybridMultilevel"/>
    <w:tmpl w:val="FB6CE310"/>
    <w:lvl w:ilvl="0" w:tplc="1486B0EE">
      <w:start w:val="1"/>
      <w:numFmt w:val="none"/>
      <w:lvlText w:val=""/>
      <w:lvlJc w:val="left"/>
      <w:pPr>
        <w:tabs>
          <w:tab w:val="num" w:pos="-720"/>
        </w:tabs>
        <w:ind w:left="360" w:hanging="360"/>
      </w:pPr>
      <w:rPr>
        <w:rFonts w:ascii="Symbol" w:hAnsi="Symbol"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1C3A1851"/>
    <w:multiLevelType w:val="hybridMultilevel"/>
    <w:tmpl w:val="2582570C"/>
    <w:lvl w:ilvl="0" w:tplc="43068CD0">
      <w:start w:val="1"/>
      <w:numFmt w:val="none"/>
      <w:lvlText w:val=""/>
      <w:lvlJc w:val="left"/>
      <w:pPr>
        <w:tabs>
          <w:tab w:val="num" w:pos="720"/>
        </w:tabs>
        <w:ind w:left="1800" w:hanging="360"/>
      </w:pPr>
      <w:rPr>
        <w:rFonts w:ascii="Symbol" w:hAnsi="Symbol" w:hint="default"/>
        <w:sz w:val="16"/>
      </w:rPr>
    </w:lvl>
    <w:lvl w:ilvl="1" w:tplc="08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1CF80577"/>
    <w:multiLevelType w:val="hybridMultilevel"/>
    <w:tmpl w:val="D2664A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6A0659"/>
    <w:multiLevelType w:val="hybridMultilevel"/>
    <w:tmpl w:val="7DA0FDBC"/>
    <w:lvl w:ilvl="0" w:tplc="B2CE3A36">
      <w:start w:val="1"/>
      <w:numFmt w:val="none"/>
      <w:pStyle w:val="instruction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1E544A"/>
    <w:multiLevelType w:val="hybridMultilevel"/>
    <w:tmpl w:val="DF12690E"/>
    <w:lvl w:ilvl="0" w:tplc="1486B0EE">
      <w:start w:val="1"/>
      <w:numFmt w:val="none"/>
      <w:lvlText w:val=""/>
      <w:lvlJc w:val="left"/>
      <w:pPr>
        <w:tabs>
          <w:tab w:val="num" w:pos="-720"/>
        </w:tabs>
        <w:ind w:left="360" w:hanging="360"/>
      </w:pPr>
      <w:rPr>
        <w:rFonts w:ascii="Symbol" w:hAnsi="Symbol"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26930680"/>
    <w:multiLevelType w:val="hybridMultilevel"/>
    <w:tmpl w:val="15C6BAAC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2BC3168E"/>
    <w:multiLevelType w:val="singleLevel"/>
    <w:tmpl w:val="6C4E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6"/>
      </w:rPr>
    </w:lvl>
  </w:abstractNum>
  <w:abstractNum w:abstractNumId="10" w15:restartNumberingAfterBreak="0">
    <w:nsid w:val="36B908CB"/>
    <w:multiLevelType w:val="hybridMultilevel"/>
    <w:tmpl w:val="0D12C08A"/>
    <w:lvl w:ilvl="0" w:tplc="E6E814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E2615"/>
    <w:multiLevelType w:val="hybridMultilevel"/>
    <w:tmpl w:val="7E54B8A2"/>
    <w:lvl w:ilvl="0" w:tplc="43068CD0">
      <w:start w:val="1"/>
      <w:numFmt w:val="none"/>
      <w:lvlText w:val=""/>
      <w:lvlJc w:val="left"/>
      <w:pPr>
        <w:tabs>
          <w:tab w:val="num" w:pos="720"/>
        </w:tabs>
        <w:ind w:left="1800" w:hanging="360"/>
      </w:pPr>
      <w:rPr>
        <w:rFonts w:ascii="Symbol" w:hAnsi="Symbol"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E091D35"/>
    <w:multiLevelType w:val="singleLevel"/>
    <w:tmpl w:val="6A4EBEE6"/>
    <w:lvl w:ilvl="0">
      <w:start w:val="1"/>
      <w:numFmt w:val="lowerLetter"/>
      <w:pStyle w:val="quest2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3" w15:restartNumberingAfterBreak="0">
    <w:nsid w:val="3EE46B56"/>
    <w:multiLevelType w:val="singleLevel"/>
    <w:tmpl w:val="B02277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46BC4CA6"/>
    <w:multiLevelType w:val="hybridMultilevel"/>
    <w:tmpl w:val="6DEEE350"/>
    <w:lvl w:ilvl="0" w:tplc="43068CD0">
      <w:start w:val="1"/>
      <w:numFmt w:val="none"/>
      <w:lvlText w:val=""/>
      <w:lvlJc w:val="left"/>
      <w:pPr>
        <w:tabs>
          <w:tab w:val="num" w:pos="-720"/>
        </w:tabs>
        <w:ind w:left="360" w:hanging="360"/>
      </w:pPr>
      <w:rPr>
        <w:rFonts w:ascii="Symbol" w:hAnsi="Symbol"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491A39B2"/>
    <w:multiLevelType w:val="hybridMultilevel"/>
    <w:tmpl w:val="598CAA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F84375"/>
    <w:multiLevelType w:val="hybridMultilevel"/>
    <w:tmpl w:val="2B3040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432814"/>
    <w:multiLevelType w:val="hybridMultilevel"/>
    <w:tmpl w:val="8F7E3E1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F10702F"/>
    <w:multiLevelType w:val="hybridMultilevel"/>
    <w:tmpl w:val="F2042106"/>
    <w:lvl w:ilvl="0" w:tplc="37C4BD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C29C9C">
      <w:start w:val="13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22B7E">
      <w:start w:val="13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C1E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10FC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0279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0AF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0AF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8E6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26492"/>
    <w:multiLevelType w:val="hybridMultilevel"/>
    <w:tmpl w:val="969454E6"/>
    <w:lvl w:ilvl="0" w:tplc="54D8535A">
      <w:start w:val="1"/>
      <w:numFmt w:val="bullet"/>
      <w:pStyle w:val="notes"/>
      <w:lvlText w:val="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59E027E1"/>
    <w:multiLevelType w:val="singleLevel"/>
    <w:tmpl w:val="859E8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5C2E271B"/>
    <w:multiLevelType w:val="hybridMultilevel"/>
    <w:tmpl w:val="592A2AC2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5F3531E3"/>
    <w:multiLevelType w:val="singleLevel"/>
    <w:tmpl w:val="6BB44030"/>
    <w:lvl w:ilvl="0">
      <w:start w:val="1"/>
      <w:numFmt w:val="decimal"/>
      <w:pStyle w:val="que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8B111C2"/>
    <w:multiLevelType w:val="hybridMultilevel"/>
    <w:tmpl w:val="CFF6BE4A"/>
    <w:lvl w:ilvl="0" w:tplc="C3541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2264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7205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28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E1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0B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23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8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22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E12E49"/>
    <w:multiLevelType w:val="hybridMultilevel"/>
    <w:tmpl w:val="C7D4C9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5E1052"/>
    <w:multiLevelType w:val="hybridMultilevel"/>
    <w:tmpl w:val="8222D7CC"/>
    <w:lvl w:ilvl="0" w:tplc="1486B0EE">
      <w:start w:val="1"/>
      <w:numFmt w:val="none"/>
      <w:lvlText w:val=""/>
      <w:lvlJc w:val="left"/>
      <w:pPr>
        <w:tabs>
          <w:tab w:val="num" w:pos="-720"/>
        </w:tabs>
        <w:ind w:left="360" w:hanging="360"/>
      </w:pPr>
      <w:rPr>
        <w:rFonts w:ascii="Symbol" w:hAnsi="Symbol"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773011086">
    <w:abstractNumId w:val="9"/>
  </w:num>
  <w:num w:numId="2" w16cid:durableId="1893736297">
    <w:abstractNumId w:val="20"/>
  </w:num>
  <w:num w:numId="3" w16cid:durableId="1886481391">
    <w:abstractNumId w:val="13"/>
  </w:num>
  <w:num w:numId="4" w16cid:durableId="1906721423">
    <w:abstractNumId w:val="1"/>
  </w:num>
  <w:num w:numId="5" w16cid:durableId="1427992800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16"/>
        </w:rPr>
      </w:lvl>
    </w:lvlOverride>
  </w:num>
  <w:num w:numId="6" w16cid:durableId="1880510349">
    <w:abstractNumId w:val="11"/>
  </w:num>
  <w:num w:numId="7" w16cid:durableId="1408576361">
    <w:abstractNumId w:val="6"/>
  </w:num>
  <w:num w:numId="8" w16cid:durableId="2101245772">
    <w:abstractNumId w:val="14"/>
  </w:num>
  <w:num w:numId="9" w16cid:durableId="1287618250">
    <w:abstractNumId w:val="4"/>
  </w:num>
  <w:num w:numId="10" w16cid:durableId="1206604318">
    <w:abstractNumId w:val="3"/>
  </w:num>
  <w:num w:numId="11" w16cid:durableId="268584987">
    <w:abstractNumId w:val="25"/>
  </w:num>
  <w:num w:numId="12" w16cid:durableId="1093627614">
    <w:abstractNumId w:val="7"/>
  </w:num>
  <w:num w:numId="13" w16cid:durableId="1183320394">
    <w:abstractNumId w:val="22"/>
  </w:num>
  <w:num w:numId="14" w16cid:durableId="1471903483">
    <w:abstractNumId w:val="12"/>
  </w:num>
  <w:num w:numId="15" w16cid:durableId="1100682873">
    <w:abstractNumId w:val="12"/>
    <w:lvlOverride w:ilvl="0">
      <w:startOverride w:val="1"/>
    </w:lvlOverride>
  </w:num>
  <w:num w:numId="16" w16cid:durableId="1502311776">
    <w:abstractNumId w:val="18"/>
  </w:num>
  <w:num w:numId="17" w16cid:durableId="693771557">
    <w:abstractNumId w:val="12"/>
    <w:lvlOverride w:ilvl="0">
      <w:startOverride w:val="1"/>
    </w:lvlOverride>
  </w:num>
  <w:num w:numId="18" w16cid:durableId="700739136">
    <w:abstractNumId w:val="12"/>
    <w:lvlOverride w:ilvl="0">
      <w:startOverride w:val="1"/>
    </w:lvlOverride>
  </w:num>
  <w:num w:numId="19" w16cid:durableId="115149656">
    <w:abstractNumId w:val="12"/>
  </w:num>
  <w:num w:numId="20" w16cid:durableId="1651247717">
    <w:abstractNumId w:val="12"/>
    <w:lvlOverride w:ilvl="0">
      <w:startOverride w:val="1"/>
    </w:lvlOverride>
  </w:num>
  <w:num w:numId="21" w16cid:durableId="1728725691">
    <w:abstractNumId w:val="24"/>
  </w:num>
  <w:num w:numId="22" w16cid:durableId="1107845923">
    <w:abstractNumId w:val="22"/>
    <w:lvlOverride w:ilvl="0">
      <w:startOverride w:val="1"/>
    </w:lvlOverride>
  </w:num>
  <w:num w:numId="23" w16cid:durableId="884267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77306136">
    <w:abstractNumId w:val="12"/>
    <w:lvlOverride w:ilvl="0">
      <w:startOverride w:val="1"/>
    </w:lvlOverride>
  </w:num>
  <w:num w:numId="25" w16cid:durableId="1279602713">
    <w:abstractNumId w:val="12"/>
    <w:lvlOverride w:ilvl="0">
      <w:startOverride w:val="1"/>
    </w:lvlOverride>
  </w:num>
  <w:num w:numId="26" w16cid:durableId="422843464">
    <w:abstractNumId w:val="23"/>
  </w:num>
  <w:num w:numId="27" w16cid:durableId="163666285">
    <w:abstractNumId w:val="17"/>
  </w:num>
  <w:num w:numId="28" w16cid:durableId="970401348">
    <w:abstractNumId w:val="22"/>
  </w:num>
  <w:num w:numId="29" w16cid:durableId="276759525">
    <w:abstractNumId w:val="12"/>
    <w:lvlOverride w:ilvl="0">
      <w:startOverride w:val="1"/>
    </w:lvlOverride>
  </w:num>
  <w:num w:numId="30" w16cid:durableId="1429347023">
    <w:abstractNumId w:val="5"/>
  </w:num>
  <w:num w:numId="31" w16cid:durableId="1880582532">
    <w:abstractNumId w:val="19"/>
  </w:num>
  <w:num w:numId="32" w16cid:durableId="767501577">
    <w:abstractNumId w:val="10"/>
  </w:num>
  <w:num w:numId="33" w16cid:durableId="1526747138">
    <w:abstractNumId w:val="8"/>
  </w:num>
  <w:num w:numId="34" w16cid:durableId="741751933">
    <w:abstractNumId w:val="21"/>
  </w:num>
  <w:num w:numId="35" w16cid:durableId="1851941349">
    <w:abstractNumId w:val="15"/>
  </w:num>
  <w:num w:numId="36" w16cid:durableId="986205699">
    <w:abstractNumId w:val="16"/>
  </w:num>
  <w:num w:numId="37" w16cid:durableId="1043753702">
    <w:abstractNumId w:val="2"/>
  </w:num>
  <w:num w:numId="38" w16cid:durableId="817234794">
    <w:abstractNumId w:val="12"/>
    <w:lvlOverride w:ilvl="0">
      <w:startOverride w:val="1"/>
    </w:lvlOverride>
  </w:num>
  <w:num w:numId="39" w16cid:durableId="291398678">
    <w:abstractNumId w:val="12"/>
    <w:lvlOverride w:ilvl="0">
      <w:startOverride w:val="1"/>
    </w:lvlOverride>
  </w:num>
  <w:num w:numId="40" w16cid:durableId="57364239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activeWritingStyle w:appName="MSWord" w:lang="en-GB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C0MDQ3MzGwNDSzNLdQ0lEKTi0uzszPAykwrAUAgQDgRSwAAAA="/>
  </w:docVars>
  <w:rsids>
    <w:rsidRoot w:val="00830E6E"/>
    <w:rsid w:val="000107B2"/>
    <w:rsid w:val="00015BA1"/>
    <w:rsid w:val="00031928"/>
    <w:rsid w:val="0003284B"/>
    <w:rsid w:val="00035730"/>
    <w:rsid w:val="00052FCD"/>
    <w:rsid w:val="00057A0F"/>
    <w:rsid w:val="00062863"/>
    <w:rsid w:val="00065789"/>
    <w:rsid w:val="0008312A"/>
    <w:rsid w:val="000B392B"/>
    <w:rsid w:val="000B7231"/>
    <w:rsid w:val="000C56D0"/>
    <w:rsid w:val="00102E85"/>
    <w:rsid w:val="00115B25"/>
    <w:rsid w:val="001267F0"/>
    <w:rsid w:val="00143368"/>
    <w:rsid w:val="00144513"/>
    <w:rsid w:val="00154F73"/>
    <w:rsid w:val="00155806"/>
    <w:rsid w:val="00155AC8"/>
    <w:rsid w:val="0017056D"/>
    <w:rsid w:val="001721F7"/>
    <w:rsid w:val="00183FC6"/>
    <w:rsid w:val="00195C47"/>
    <w:rsid w:val="001B092B"/>
    <w:rsid w:val="001B650D"/>
    <w:rsid w:val="001C33A0"/>
    <w:rsid w:val="001D1433"/>
    <w:rsid w:val="001D6C65"/>
    <w:rsid w:val="001E1722"/>
    <w:rsid w:val="001E522B"/>
    <w:rsid w:val="00203926"/>
    <w:rsid w:val="0021777F"/>
    <w:rsid w:val="00245530"/>
    <w:rsid w:val="0025197D"/>
    <w:rsid w:val="00270FEC"/>
    <w:rsid w:val="00287A1C"/>
    <w:rsid w:val="00291866"/>
    <w:rsid w:val="002930DD"/>
    <w:rsid w:val="002A2FC1"/>
    <w:rsid w:val="002A4FD4"/>
    <w:rsid w:val="002B3AEB"/>
    <w:rsid w:val="002B59DE"/>
    <w:rsid w:val="002C3B61"/>
    <w:rsid w:val="002D3A01"/>
    <w:rsid w:val="002E645C"/>
    <w:rsid w:val="003029DA"/>
    <w:rsid w:val="00307195"/>
    <w:rsid w:val="00337106"/>
    <w:rsid w:val="003518DB"/>
    <w:rsid w:val="00353AC8"/>
    <w:rsid w:val="00380E00"/>
    <w:rsid w:val="003A3E09"/>
    <w:rsid w:val="003C097A"/>
    <w:rsid w:val="003C7834"/>
    <w:rsid w:val="003D5A59"/>
    <w:rsid w:val="003E09D3"/>
    <w:rsid w:val="003E2CF8"/>
    <w:rsid w:val="003F716A"/>
    <w:rsid w:val="00405248"/>
    <w:rsid w:val="004118B4"/>
    <w:rsid w:val="004139D6"/>
    <w:rsid w:val="00413F2A"/>
    <w:rsid w:val="0042532B"/>
    <w:rsid w:val="00433C84"/>
    <w:rsid w:val="00440823"/>
    <w:rsid w:val="00455879"/>
    <w:rsid w:val="00470BC4"/>
    <w:rsid w:val="004941D0"/>
    <w:rsid w:val="00494784"/>
    <w:rsid w:val="004B6E6E"/>
    <w:rsid w:val="004C4E65"/>
    <w:rsid w:val="004D3332"/>
    <w:rsid w:val="004D5351"/>
    <w:rsid w:val="004E3BC6"/>
    <w:rsid w:val="004E6ADA"/>
    <w:rsid w:val="004F17CE"/>
    <w:rsid w:val="005216CD"/>
    <w:rsid w:val="00522E10"/>
    <w:rsid w:val="00543CB9"/>
    <w:rsid w:val="00553C4E"/>
    <w:rsid w:val="00553E5A"/>
    <w:rsid w:val="00562C05"/>
    <w:rsid w:val="00571297"/>
    <w:rsid w:val="00581782"/>
    <w:rsid w:val="005819F5"/>
    <w:rsid w:val="00586E5E"/>
    <w:rsid w:val="005966A3"/>
    <w:rsid w:val="005A79F5"/>
    <w:rsid w:val="005B2077"/>
    <w:rsid w:val="005D0E0C"/>
    <w:rsid w:val="005F1ADA"/>
    <w:rsid w:val="00602F1F"/>
    <w:rsid w:val="006076F6"/>
    <w:rsid w:val="00616A1E"/>
    <w:rsid w:val="006236A8"/>
    <w:rsid w:val="00632C6B"/>
    <w:rsid w:val="00647ACA"/>
    <w:rsid w:val="00663334"/>
    <w:rsid w:val="00665C72"/>
    <w:rsid w:val="006863E8"/>
    <w:rsid w:val="00693671"/>
    <w:rsid w:val="006B1132"/>
    <w:rsid w:val="006C0013"/>
    <w:rsid w:val="006C56F9"/>
    <w:rsid w:val="006D0A2E"/>
    <w:rsid w:val="006D2BE2"/>
    <w:rsid w:val="006E6F64"/>
    <w:rsid w:val="006F4EC6"/>
    <w:rsid w:val="00700CC4"/>
    <w:rsid w:val="007031D6"/>
    <w:rsid w:val="007105FE"/>
    <w:rsid w:val="00723E98"/>
    <w:rsid w:val="00724BE8"/>
    <w:rsid w:val="0073395D"/>
    <w:rsid w:val="00752CB0"/>
    <w:rsid w:val="00763102"/>
    <w:rsid w:val="007702E9"/>
    <w:rsid w:val="00776A12"/>
    <w:rsid w:val="007827E2"/>
    <w:rsid w:val="00786E9B"/>
    <w:rsid w:val="00792923"/>
    <w:rsid w:val="007B2E55"/>
    <w:rsid w:val="007B3782"/>
    <w:rsid w:val="007D39B5"/>
    <w:rsid w:val="007E539D"/>
    <w:rsid w:val="007E6D12"/>
    <w:rsid w:val="007F391F"/>
    <w:rsid w:val="007F5449"/>
    <w:rsid w:val="008021B0"/>
    <w:rsid w:val="008026D5"/>
    <w:rsid w:val="0080488A"/>
    <w:rsid w:val="0080637A"/>
    <w:rsid w:val="00812FB8"/>
    <w:rsid w:val="00825FED"/>
    <w:rsid w:val="00830E6E"/>
    <w:rsid w:val="00832551"/>
    <w:rsid w:val="008460B1"/>
    <w:rsid w:val="008466C8"/>
    <w:rsid w:val="00852999"/>
    <w:rsid w:val="00864454"/>
    <w:rsid w:val="00870F88"/>
    <w:rsid w:val="0087175E"/>
    <w:rsid w:val="00873BBA"/>
    <w:rsid w:val="0088355A"/>
    <w:rsid w:val="008A39A7"/>
    <w:rsid w:val="008A743A"/>
    <w:rsid w:val="008D6AE1"/>
    <w:rsid w:val="008E2A2B"/>
    <w:rsid w:val="008E38AD"/>
    <w:rsid w:val="008E5951"/>
    <w:rsid w:val="008F1CFD"/>
    <w:rsid w:val="00935466"/>
    <w:rsid w:val="009451A1"/>
    <w:rsid w:val="0094699A"/>
    <w:rsid w:val="0095537A"/>
    <w:rsid w:val="00955E2E"/>
    <w:rsid w:val="00961EB7"/>
    <w:rsid w:val="00966BE8"/>
    <w:rsid w:val="00971357"/>
    <w:rsid w:val="0097177B"/>
    <w:rsid w:val="0097754B"/>
    <w:rsid w:val="009B23FD"/>
    <w:rsid w:val="009B291F"/>
    <w:rsid w:val="009B58F1"/>
    <w:rsid w:val="009C3C0A"/>
    <w:rsid w:val="009D4400"/>
    <w:rsid w:val="009E3C0A"/>
    <w:rsid w:val="009E58B1"/>
    <w:rsid w:val="00A15D94"/>
    <w:rsid w:val="00A2233B"/>
    <w:rsid w:val="00A44032"/>
    <w:rsid w:val="00A45082"/>
    <w:rsid w:val="00A61ED6"/>
    <w:rsid w:val="00A6434D"/>
    <w:rsid w:val="00A82BF0"/>
    <w:rsid w:val="00A84DC6"/>
    <w:rsid w:val="00A87812"/>
    <w:rsid w:val="00A94A83"/>
    <w:rsid w:val="00AA4BD0"/>
    <w:rsid w:val="00AC1383"/>
    <w:rsid w:val="00AD6FEE"/>
    <w:rsid w:val="00AE220D"/>
    <w:rsid w:val="00B01593"/>
    <w:rsid w:val="00B06D18"/>
    <w:rsid w:val="00B13DEA"/>
    <w:rsid w:val="00B1697F"/>
    <w:rsid w:val="00B32ED5"/>
    <w:rsid w:val="00B37942"/>
    <w:rsid w:val="00B552A9"/>
    <w:rsid w:val="00B60D57"/>
    <w:rsid w:val="00B61E7B"/>
    <w:rsid w:val="00B626DE"/>
    <w:rsid w:val="00B63584"/>
    <w:rsid w:val="00B7002F"/>
    <w:rsid w:val="00B75FA8"/>
    <w:rsid w:val="00B83DE7"/>
    <w:rsid w:val="00B9778B"/>
    <w:rsid w:val="00BA401B"/>
    <w:rsid w:val="00BA582C"/>
    <w:rsid w:val="00BB13B5"/>
    <w:rsid w:val="00BB4926"/>
    <w:rsid w:val="00BB65F2"/>
    <w:rsid w:val="00BC0E70"/>
    <w:rsid w:val="00BC57B2"/>
    <w:rsid w:val="00BD14E9"/>
    <w:rsid w:val="00BD785F"/>
    <w:rsid w:val="00BE2379"/>
    <w:rsid w:val="00BE7ED5"/>
    <w:rsid w:val="00C0126D"/>
    <w:rsid w:val="00C0624C"/>
    <w:rsid w:val="00C34886"/>
    <w:rsid w:val="00C47D14"/>
    <w:rsid w:val="00C96F47"/>
    <w:rsid w:val="00C97B42"/>
    <w:rsid w:val="00CA68EB"/>
    <w:rsid w:val="00CB2E52"/>
    <w:rsid w:val="00CE3CDE"/>
    <w:rsid w:val="00CF0443"/>
    <w:rsid w:val="00CF0C67"/>
    <w:rsid w:val="00CF49E4"/>
    <w:rsid w:val="00CF5429"/>
    <w:rsid w:val="00D00B84"/>
    <w:rsid w:val="00D05FED"/>
    <w:rsid w:val="00D14667"/>
    <w:rsid w:val="00D16B69"/>
    <w:rsid w:val="00D320FA"/>
    <w:rsid w:val="00D32EE5"/>
    <w:rsid w:val="00D5175F"/>
    <w:rsid w:val="00D71123"/>
    <w:rsid w:val="00D8415C"/>
    <w:rsid w:val="00D875EA"/>
    <w:rsid w:val="00DA25B5"/>
    <w:rsid w:val="00DB5E44"/>
    <w:rsid w:val="00DD78CC"/>
    <w:rsid w:val="00DE21D0"/>
    <w:rsid w:val="00DE495A"/>
    <w:rsid w:val="00DE57F8"/>
    <w:rsid w:val="00E01C6A"/>
    <w:rsid w:val="00E21A5F"/>
    <w:rsid w:val="00E530FE"/>
    <w:rsid w:val="00E57D0C"/>
    <w:rsid w:val="00E61AA7"/>
    <w:rsid w:val="00E62C67"/>
    <w:rsid w:val="00E72DC9"/>
    <w:rsid w:val="00E75BB0"/>
    <w:rsid w:val="00E80EE7"/>
    <w:rsid w:val="00E81D95"/>
    <w:rsid w:val="00E854A3"/>
    <w:rsid w:val="00E94A7B"/>
    <w:rsid w:val="00E97C9F"/>
    <w:rsid w:val="00EB3682"/>
    <w:rsid w:val="00ED0BCC"/>
    <w:rsid w:val="00ED5D64"/>
    <w:rsid w:val="00ED7257"/>
    <w:rsid w:val="00EF372E"/>
    <w:rsid w:val="00F05E1A"/>
    <w:rsid w:val="00F1119B"/>
    <w:rsid w:val="00F11BFE"/>
    <w:rsid w:val="00F25AAC"/>
    <w:rsid w:val="00F56EFD"/>
    <w:rsid w:val="00F67558"/>
    <w:rsid w:val="00F72923"/>
    <w:rsid w:val="00F94EA6"/>
    <w:rsid w:val="00F953B8"/>
    <w:rsid w:val="00FB3D89"/>
    <w:rsid w:val="00FB4C50"/>
    <w:rsid w:val="00FB7750"/>
    <w:rsid w:val="00FC69D8"/>
    <w:rsid w:val="00FD30F9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8A6362B"/>
  <w15:docId w15:val="{B1209868-76E6-485C-A103-86FBDA61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58F1"/>
    <w:pPr>
      <w:ind w:left="720" w:right="25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480" w:after="240"/>
      <w:ind w:hanging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pPr>
      <w:spacing w:before="360" w:after="120"/>
      <w:ind w:right="29" w:hanging="720"/>
      <w:outlineLvl w:val="1"/>
    </w:pPr>
    <w:rPr>
      <w:b/>
      <w:caps/>
    </w:rPr>
  </w:style>
  <w:style w:type="paragraph" w:styleId="Heading3">
    <w:name w:val="heading 3"/>
    <w:basedOn w:val="Normal"/>
    <w:next w:val="Normal"/>
    <w:qFormat/>
    <w:pPr>
      <w:spacing w:before="240" w:after="120"/>
      <w:ind w:left="1440" w:hanging="720"/>
      <w:outlineLvl w:val="2"/>
    </w:pPr>
    <w:rPr>
      <w:smallCaps/>
    </w:rPr>
  </w:style>
  <w:style w:type="paragraph" w:styleId="Heading4">
    <w:name w:val="heading 4"/>
    <w:basedOn w:val="Normal"/>
    <w:next w:val="Normal"/>
    <w:qFormat/>
    <w:pPr>
      <w:spacing w:before="240" w:after="120"/>
      <w:ind w:left="1440" w:right="29" w:hanging="720"/>
      <w:outlineLvl w:val="3"/>
    </w:pPr>
    <w:rPr>
      <w:i/>
    </w:rPr>
  </w:style>
  <w:style w:type="paragraph" w:styleId="Heading5">
    <w:name w:val="heading 5"/>
    <w:basedOn w:val="Normal"/>
    <w:next w:val="NormalIndent"/>
    <w:qFormat/>
    <w:pPr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pPr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pPr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pPr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pPr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440" w:hanging="720"/>
    </w:pPr>
  </w:style>
  <w:style w:type="paragraph" w:styleId="TOC4">
    <w:name w:val="toc 4"/>
    <w:basedOn w:val="Normal"/>
    <w:next w:val="Normal"/>
    <w:semiHidden/>
    <w:pPr>
      <w:tabs>
        <w:tab w:val="left" w:pos="3026"/>
        <w:tab w:val="left" w:pos="8504"/>
        <w:tab w:val="right" w:pos="8640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pos="2138"/>
        <w:tab w:val="left" w:pos="8504"/>
        <w:tab w:val="right" w:pos="8640"/>
      </w:tabs>
      <w:ind w:left="1418" w:right="850"/>
    </w:pPr>
    <w:rPr>
      <w:smallCaps/>
    </w:rPr>
  </w:style>
  <w:style w:type="paragraph" w:styleId="TOC2">
    <w:name w:val="toc 2"/>
    <w:basedOn w:val="Normal"/>
    <w:next w:val="Normal"/>
    <w:semiHidden/>
    <w:pPr>
      <w:tabs>
        <w:tab w:val="left" w:pos="1249"/>
        <w:tab w:val="left" w:pos="8504"/>
        <w:tab w:val="right" w:pos="8640"/>
      </w:tabs>
      <w:spacing w:before="60"/>
      <w:ind w:left="706" w:right="850"/>
    </w:pPr>
    <w:rPr>
      <w:caps/>
    </w:rPr>
  </w:style>
  <w:style w:type="paragraph" w:styleId="TOC1">
    <w:name w:val="toc 1"/>
    <w:basedOn w:val="Normal"/>
    <w:next w:val="Normal"/>
    <w:semiHidden/>
    <w:pPr>
      <w:tabs>
        <w:tab w:val="left" w:pos="720"/>
        <w:tab w:val="left" w:pos="8504"/>
        <w:tab w:val="right" w:pos="8640"/>
      </w:tabs>
      <w:spacing w:before="120"/>
      <w:ind w:left="0" w:right="850"/>
    </w:pPr>
    <w:rPr>
      <w:b/>
      <w:caps/>
    </w:rPr>
  </w:style>
  <w:style w:type="paragraph" w:styleId="Footer">
    <w:name w:val="footer"/>
    <w:basedOn w:val="Normal"/>
    <w:pPr>
      <w:tabs>
        <w:tab w:val="right" w:pos="9000"/>
        <w:tab w:val="right" w:pos="9071"/>
      </w:tabs>
      <w:ind w:left="0"/>
    </w:p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252"/>
      </w:tabs>
      <w:ind w:left="0"/>
      <w:jc w:val="right"/>
    </w:pPr>
    <w:rPr>
      <w:i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C">
    <w:name w:val="_C++"/>
    <w:basedOn w:val="Normal"/>
    <w:link w:val="CChar"/>
    <w:rsid w:val="00F56EFD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right" w:pos="9000"/>
      </w:tabs>
      <w:ind w:right="-155"/>
    </w:pPr>
    <w:rPr>
      <w:rFonts w:ascii="Consolas" w:hAnsi="Consolas" w:cs="Courier New"/>
      <w:b/>
      <w:sz w:val="20"/>
    </w:rPr>
  </w:style>
  <w:style w:type="paragraph" w:customStyle="1" w:styleId="quest1">
    <w:name w:val="_quest1"/>
    <w:basedOn w:val="NormalIndent"/>
    <w:rsid w:val="00581782"/>
    <w:pPr>
      <w:numPr>
        <w:numId w:val="13"/>
      </w:numPr>
      <w:spacing w:before="360" w:after="120"/>
      <w:ind w:right="28"/>
    </w:pPr>
    <w:rPr>
      <w:noProof/>
      <w:snapToGrid w:val="0"/>
      <w:lang w:eastAsia="en-GB"/>
    </w:rPr>
  </w:style>
  <w:style w:type="paragraph" w:customStyle="1" w:styleId="pdlSolution">
    <w:name w:val="_pdlSolution"/>
    <w:basedOn w:val="Normal"/>
    <w:link w:val="pdlSolutionChar"/>
    <w:rsid w:val="001D6C6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CC"/>
      <w:tabs>
        <w:tab w:val="left" w:pos="1080"/>
        <w:tab w:val="left" w:pos="1440"/>
        <w:tab w:val="left" w:pos="1800"/>
        <w:tab w:val="right" w:pos="9000"/>
      </w:tabs>
      <w:ind w:right="0"/>
    </w:pPr>
    <w:rPr>
      <w:bCs/>
      <w:lang w:val="x-none" w:eastAsia="x-none"/>
    </w:rPr>
  </w:style>
  <w:style w:type="paragraph" w:customStyle="1" w:styleId="quest2">
    <w:name w:val="_quest2"/>
    <w:basedOn w:val="Normal"/>
    <w:link w:val="quest2Char"/>
    <w:rsid w:val="00FB3D89"/>
    <w:pPr>
      <w:numPr>
        <w:numId w:val="19"/>
      </w:numPr>
      <w:spacing w:before="120"/>
      <w:ind w:right="29"/>
    </w:pPr>
    <w:rPr>
      <w:lang w:val="x-none"/>
    </w:rPr>
  </w:style>
  <w:style w:type="paragraph" w:customStyle="1" w:styleId="instruction">
    <w:name w:val="_instruction"/>
    <w:basedOn w:val="Normal"/>
    <w:rsid w:val="00AE220D"/>
    <w:pPr>
      <w:numPr>
        <w:numId w:val="7"/>
      </w:numPr>
      <w:spacing w:before="120"/>
    </w:pPr>
  </w:style>
  <w:style w:type="paragraph" w:styleId="BalloonText">
    <w:name w:val="Balloon Text"/>
    <w:basedOn w:val="Normal"/>
    <w:semiHidden/>
    <w:rsid w:val="008A743A"/>
    <w:rPr>
      <w:rFonts w:ascii="Tahoma" w:hAnsi="Tahoma" w:cs="Tahoma"/>
      <w:sz w:val="16"/>
      <w:szCs w:val="16"/>
    </w:rPr>
  </w:style>
  <w:style w:type="character" w:customStyle="1" w:styleId="Hyperlink3">
    <w:name w:val="Hyperlink3"/>
    <w:rsid w:val="003E09D3"/>
    <w:rPr>
      <w:color w:val="003366"/>
      <w:u w:val="single"/>
    </w:rPr>
  </w:style>
  <w:style w:type="character" w:customStyle="1" w:styleId="quest2Char">
    <w:name w:val="_quest2 Char"/>
    <w:link w:val="quest2"/>
    <w:rsid w:val="00FB3D89"/>
    <w:rPr>
      <w:rFonts w:ascii="Calibri" w:hAnsi="Calibri"/>
      <w:sz w:val="22"/>
      <w:lang w:val="x-none" w:eastAsia="en-US"/>
    </w:rPr>
  </w:style>
  <w:style w:type="character" w:styleId="Hyperlink">
    <w:name w:val="Hyperlink"/>
    <w:rsid w:val="007827E2"/>
    <w:rPr>
      <w:color w:val="0000FF"/>
      <w:u w:val="single"/>
    </w:rPr>
  </w:style>
  <w:style w:type="character" w:customStyle="1" w:styleId="pdlSolutionChar">
    <w:name w:val="_pdlSolution Char"/>
    <w:link w:val="pdlSolution"/>
    <w:rsid w:val="001D6C65"/>
    <w:rPr>
      <w:rFonts w:ascii="Calibri" w:hAnsi="Calibri"/>
      <w:bCs/>
      <w:sz w:val="22"/>
      <w:shd w:val="clear" w:color="auto" w:fill="FFFFCC"/>
      <w:lang w:val="x-none" w:eastAsia="x-none"/>
    </w:rPr>
  </w:style>
  <w:style w:type="character" w:styleId="FollowedHyperlink">
    <w:name w:val="FollowedHyperlink"/>
    <w:rsid w:val="00143368"/>
    <w:rPr>
      <w:color w:val="800080"/>
      <w:u w:val="single"/>
    </w:rPr>
  </w:style>
  <w:style w:type="paragraph" w:customStyle="1" w:styleId="Tips">
    <w:name w:val="_Tips"/>
    <w:basedOn w:val="Normal"/>
    <w:rsid w:val="00E72DC9"/>
    <w:pPr>
      <w:spacing w:before="360"/>
      <w:ind w:right="29"/>
      <w:jc w:val="center"/>
    </w:pPr>
    <w:rPr>
      <w:b/>
      <w:color w:val="339966"/>
    </w:rPr>
  </w:style>
  <w:style w:type="paragraph" w:styleId="ListParagraph">
    <w:name w:val="List Paragraph"/>
    <w:basedOn w:val="Normal"/>
    <w:uiPriority w:val="34"/>
    <w:qFormat/>
    <w:rsid w:val="009B58F1"/>
  </w:style>
  <w:style w:type="paragraph" w:customStyle="1" w:styleId="CSolution">
    <w:name w:val="_C++Solution"/>
    <w:basedOn w:val="pdlSolution"/>
    <w:link w:val="CSolutionChar"/>
    <w:qFormat/>
    <w:rsid w:val="00DE57F8"/>
    <w:pPr>
      <w:tabs>
        <w:tab w:val="left" w:pos="2127"/>
      </w:tabs>
    </w:pPr>
    <w:rPr>
      <w:rFonts w:ascii="Consolas" w:hAnsi="Consolas"/>
      <w:sz w:val="20"/>
    </w:rPr>
  </w:style>
  <w:style w:type="character" w:customStyle="1" w:styleId="CSolutionChar">
    <w:name w:val="_C++Solution Char"/>
    <w:link w:val="CSolution"/>
    <w:rsid w:val="00DE57F8"/>
    <w:rPr>
      <w:rFonts w:ascii="Consolas" w:hAnsi="Consolas"/>
      <w:bCs/>
      <w:shd w:val="clear" w:color="auto" w:fill="FFFFCC"/>
      <w:lang w:val="x-none" w:eastAsia="x-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0E00"/>
    <w:rPr>
      <w:color w:val="605E5C"/>
      <w:shd w:val="clear" w:color="auto" w:fill="E1DFDD"/>
    </w:rPr>
  </w:style>
  <w:style w:type="paragraph" w:customStyle="1" w:styleId="example">
    <w:name w:val="_example"/>
    <w:basedOn w:val="Normal"/>
    <w:rsid w:val="00035730"/>
    <w:pPr>
      <w:tabs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right" w:pos="9000"/>
      </w:tabs>
      <w:ind w:left="1440" w:right="-155"/>
    </w:pPr>
    <w:rPr>
      <w:szCs w:val="18"/>
    </w:rPr>
  </w:style>
  <w:style w:type="paragraph" w:customStyle="1" w:styleId="exampleTitle">
    <w:name w:val="_exampleTitle"/>
    <w:basedOn w:val="example"/>
    <w:rsid w:val="00035730"/>
    <w:pPr>
      <w:spacing w:before="120"/>
      <w:ind w:right="-158"/>
    </w:pPr>
    <w:rPr>
      <w:snapToGrid w:val="0"/>
      <w:szCs w:val="20"/>
      <w:u w:val="single"/>
    </w:rPr>
  </w:style>
  <w:style w:type="paragraph" w:customStyle="1" w:styleId="notes">
    <w:name w:val="_notes"/>
    <w:basedOn w:val="Normal"/>
    <w:rsid w:val="00035730"/>
    <w:pPr>
      <w:numPr>
        <w:numId w:val="31"/>
      </w:numPr>
      <w:tabs>
        <w:tab w:val="clear" w:pos="900"/>
        <w:tab w:val="num" w:pos="720"/>
      </w:tabs>
      <w:spacing w:before="120"/>
      <w:ind w:left="720" w:right="29"/>
    </w:pPr>
    <w:rPr>
      <w:i/>
      <w:snapToGrid w:val="0"/>
    </w:rPr>
  </w:style>
  <w:style w:type="paragraph" w:customStyle="1" w:styleId="Information">
    <w:name w:val="_Information"/>
    <w:basedOn w:val="Normal"/>
    <w:link w:val="InformationChar"/>
    <w:qFormat/>
    <w:rsid w:val="000357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before="240"/>
      <w:ind w:left="357" w:right="23"/>
    </w:pPr>
    <w:rPr>
      <w:lang w:val="x-none"/>
    </w:rPr>
  </w:style>
  <w:style w:type="character" w:customStyle="1" w:styleId="InformationChar">
    <w:name w:val="_Information Char"/>
    <w:link w:val="Information"/>
    <w:rsid w:val="00035730"/>
    <w:rPr>
      <w:rFonts w:ascii="Calibri" w:hAnsi="Calibri"/>
      <w:sz w:val="22"/>
      <w:shd w:val="clear" w:color="auto" w:fill="F2F2F2"/>
      <w:lang w:val="x-none" w:eastAsia="en-US"/>
    </w:rPr>
  </w:style>
  <w:style w:type="character" w:customStyle="1" w:styleId="consoleChar">
    <w:name w:val="_console Char"/>
    <w:link w:val="console"/>
    <w:locked/>
    <w:rsid w:val="00035730"/>
    <w:rPr>
      <w:rFonts w:ascii="Lucida Console" w:hAnsi="Lucida Console"/>
      <w:color w:val="FFFFFF"/>
      <w:lang w:val="x-none" w:eastAsia="en-US"/>
    </w:rPr>
  </w:style>
  <w:style w:type="paragraph" w:customStyle="1" w:styleId="console">
    <w:name w:val="_console"/>
    <w:basedOn w:val="Normal"/>
    <w:link w:val="consoleChar"/>
    <w:qFormat/>
    <w:rsid w:val="00035730"/>
    <w:pPr>
      <w:ind w:left="23"/>
    </w:pPr>
    <w:rPr>
      <w:rFonts w:ascii="Lucida Console" w:hAnsi="Lucida Console"/>
      <w:color w:val="FFFFFF"/>
      <w:sz w:val="20"/>
      <w:lang w:val="x-none"/>
    </w:rPr>
  </w:style>
  <w:style w:type="character" w:customStyle="1" w:styleId="CChar">
    <w:name w:val="_C++ Char"/>
    <w:link w:val="C"/>
    <w:rsid w:val="00035730"/>
    <w:rPr>
      <w:rFonts w:ascii="Consolas" w:hAnsi="Consolas" w:cs="Courier New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423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874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features/cplusplus/?rr=https://www.google.co.uk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huspace.ac.uk/" TargetMode="External"/><Relationship Id="rId12" Type="http://schemas.openxmlformats.org/officeDocument/2006/relationships/hyperlink" Target="https://repl.it/" TargetMode="External"/><Relationship Id="rId17" Type="http://schemas.openxmlformats.org/officeDocument/2006/relationships/hyperlink" Target="https://launchpad.net/codeblocks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/vs/features/cplusplus/?rr=https://www.google.co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aunchpad.net/codeblock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epl.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CNOTES.DOT</Template>
  <TotalTime>284</TotalTime>
  <Pages>8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TUTORIAL 1		PDL</vt:lpstr>
    </vt:vector>
  </TitlesOfParts>
  <Company/>
  <LinksUpToDate>false</LinksUpToDate>
  <CharactersWithSpaces>14081</CharactersWithSpaces>
  <SharedDoc>false</SharedDoc>
  <HLinks>
    <vt:vector size="12" baseType="variant">
      <vt:variant>
        <vt:i4>2359318</vt:i4>
      </vt:variant>
      <vt:variant>
        <vt:i4>3</vt:i4>
      </vt:variant>
      <vt:variant>
        <vt:i4>0</vt:i4>
      </vt:variant>
      <vt:variant>
        <vt:i4>5</vt:i4>
      </vt:variant>
      <vt:variant>
        <vt:lpwstr>https://shuspace.shu.ac.uk/webapps/blackboard/execute/announcement?method=search&amp;context=mybb&amp;viewChoice=2&amp;course_id=_262870_1&amp;searchSelect=_262870_1</vt:lpwstr>
      </vt:variant>
      <vt:variant>
        <vt:lpwstr/>
      </vt:variant>
      <vt:variant>
        <vt:i4>2687026</vt:i4>
      </vt:variant>
      <vt:variant>
        <vt:i4>0</vt:i4>
      </vt:variant>
      <vt:variant>
        <vt:i4>0</vt:i4>
      </vt:variant>
      <vt:variant>
        <vt:i4>5</vt:i4>
      </vt:variant>
      <vt:variant>
        <vt:lpwstr>http://shuspace.ac.uk/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TUTORIAL 1		PDL</dc:title>
  <dc:creator>Pascale VACHER</dc:creator>
  <cp:lastModifiedBy>Featherstone, Mark</cp:lastModifiedBy>
  <cp:revision>26</cp:revision>
  <cp:lastPrinted>2009-09-26T21:12:00Z</cp:lastPrinted>
  <dcterms:created xsi:type="dcterms:W3CDTF">2018-09-30T13:00:00Z</dcterms:created>
  <dcterms:modified xsi:type="dcterms:W3CDTF">2023-09-21T16:21:00Z</dcterms:modified>
</cp:coreProperties>
</file>